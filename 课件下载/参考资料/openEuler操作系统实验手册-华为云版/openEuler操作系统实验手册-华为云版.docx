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115D5" w14:textId="77777777" w:rsidR="00E75EA5" w:rsidRPr="009D4127" w:rsidRDefault="00E75EA5" w:rsidP="0073326B">
      <w:pPr>
        <w:pStyle w:val="5a"/>
      </w:pPr>
      <w:bookmarkStart w:id="0" w:name="_GoBack"/>
      <w:bookmarkEnd w:id="0"/>
    </w:p>
    <w:p w14:paraId="1250B36E" w14:textId="77777777" w:rsidR="00E75EA5" w:rsidRPr="009D4127" w:rsidRDefault="00E75EA5" w:rsidP="00E75EA5">
      <w:pPr>
        <w:rPr>
          <w:rFonts w:ascii="Huawei Sans" w:eastAsia="方正兰亭黑简体" w:hAnsi="Huawei Sans"/>
        </w:rPr>
      </w:pPr>
    </w:p>
    <w:p w14:paraId="196A4D35" w14:textId="17E4ED32" w:rsidR="00E75EA5" w:rsidRPr="009D4127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</w:pPr>
    </w:p>
    <w:p w14:paraId="5D450DE1" w14:textId="5308AE08" w:rsidR="00E75EA5" w:rsidRPr="009D4127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</w:pPr>
    </w:p>
    <w:p w14:paraId="0F0948E5" w14:textId="409E85B5" w:rsidR="00E75EA5" w:rsidRPr="009D4127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</w:pPr>
    </w:p>
    <w:p w14:paraId="1C7C3611" w14:textId="77777777" w:rsidR="00E75EA5" w:rsidRPr="009D4127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</w:pPr>
    </w:p>
    <w:p w14:paraId="2B63D2A6" w14:textId="77777777" w:rsidR="0020153C" w:rsidRPr="009D4127" w:rsidRDefault="0020153C" w:rsidP="0020153C">
      <w:pPr>
        <w:ind w:left="0"/>
        <w:rPr>
          <w:rFonts w:ascii="Huawei Sans" w:eastAsia="方正兰亭黑简体" w:hAnsi="Huawei Sans"/>
        </w:rPr>
      </w:pPr>
    </w:p>
    <w:p w14:paraId="1E20AA9F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052093A8" w14:textId="57BD4954" w:rsidR="00F37910" w:rsidRDefault="00F37910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/>
          <w:sz w:val="72"/>
          <w:szCs w:val="72"/>
          <w:lang w:eastAsia="zh-CN"/>
        </w:rPr>
        <w:t>openEuler</w:t>
      </w:r>
      <w:r>
        <w:rPr>
          <w:rFonts w:ascii="Huawei Sans" w:eastAsia="方正兰亭黑简体" w:hAnsi="Huawei Sans" w:hint="eastAsia"/>
          <w:sz w:val="72"/>
          <w:szCs w:val="72"/>
          <w:lang w:eastAsia="zh-CN"/>
        </w:rPr>
        <w:t>操作系统</w:t>
      </w:r>
    </w:p>
    <w:p w14:paraId="45427A13" w14:textId="4DCD4F73" w:rsidR="0020153C" w:rsidRPr="009D4127" w:rsidRDefault="00E75EA5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 w:rsidRPr="009D4127">
        <w:rPr>
          <w:rFonts w:ascii="Huawei Sans" w:eastAsia="方正兰亭黑简体" w:hAnsi="Huawei Sans"/>
          <w:sz w:val="72"/>
          <w:szCs w:val="72"/>
          <w:lang w:eastAsia="zh-CN"/>
        </w:rPr>
        <w:t>实验手册</w:t>
      </w:r>
    </w:p>
    <w:p w14:paraId="22520186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3F11244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0FA8C2C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EEE72F3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2F5EACC8" w14:textId="5E174D38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3EFA5202" w14:textId="2428E973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1A377C9C" w14:textId="5DB420D2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7ED191B9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9D4127" w:rsidRDefault="00213E96" w:rsidP="00213E96">
      <w:pPr>
        <w:pStyle w:val="Cover2"/>
        <w:jc w:val="left"/>
        <w:rPr>
          <w:rFonts w:ascii="Huawei Sans" w:eastAsia="方正兰亭黑简体" w:hAnsi="Huawei Sans"/>
          <w:lang w:eastAsia="zh-CN"/>
        </w:rPr>
      </w:pPr>
    </w:p>
    <w:p w14:paraId="7028DA36" w14:textId="14CA7C1E" w:rsidR="00213E96" w:rsidRPr="009D4127" w:rsidRDefault="00342110" w:rsidP="00213E96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9D4127" w:rsidRDefault="00213E96" w:rsidP="00213E96">
      <w:pPr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</w:p>
    <w:p w14:paraId="6F7BEF1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  <w:r w:rsidRPr="009D4127">
        <w:rPr>
          <w:rFonts w:ascii="Huawei Sans" w:eastAsia="方正兰亭黑简体" w:hAnsi="Huawei Sans"/>
          <w:lang w:eastAsia="zh-CN"/>
        </w:rPr>
        <w:t>华为技术有限公司</w:t>
      </w:r>
    </w:p>
    <w:p w14:paraId="4C0703B4" w14:textId="77777777" w:rsidR="00033B54" w:rsidRPr="009D4127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  <w:sectPr w:rsidR="00033B54" w:rsidRPr="009D4127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9D4127">
        <w:rPr>
          <w:rFonts w:ascii="Huawei Sans" w:eastAsia="方正兰亭黑简体" w:hAnsi="Huawei Sans"/>
        </w:rPr>
        <w:br w:type="page"/>
      </w:r>
    </w:p>
    <w:bookmarkStart w:id="1" w:name="_Ref218071467" w:displacedByCustomXml="next"/>
    <w:bookmarkStart w:id="2" w:name="_Ref218071624" w:displacedByCustomXml="next"/>
    <w:bookmarkStart w:id="3" w:name="_Ref218071784" w:displacedByCustomXml="next"/>
    <w:bookmarkStart w:id="4" w:name="_Ref218072047" w:displacedByCustomXml="next"/>
    <w:bookmarkStart w:id="5" w:name="_Ref218422894" w:displacedByCustomXml="next"/>
    <w:bookmarkStart w:id="6" w:name="_Ref218422900" w:displacedByCustomXml="next"/>
    <w:bookmarkStart w:id="7" w:name="_Ref218423379" w:displacedByCustomXml="next"/>
    <w:bookmarkStart w:id="8" w:name="_Toc218425197" w:displacedByCustomXml="next"/>
    <w:bookmarkStart w:id="9" w:name="_Toc227138864" w:displacedByCustomXml="next"/>
    <w:bookmarkStart w:id="10" w:name="_Toc437504216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9D4127" w:rsidRDefault="0020153C" w:rsidP="00FD6CD0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38366933" w14:textId="77777777" w:rsidR="00A64D4F" w:rsidRDefault="001B148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48901772" w:history="1">
            <w:r w:rsidR="00A64D4F" w:rsidRPr="00BE2EF5">
              <w:rPr>
                <w:rStyle w:val="ad"/>
                <w:rFonts w:cs="Huawei Sans"/>
                <w:noProof/>
              </w:rPr>
              <w:t>1</w:t>
            </w:r>
            <w:r w:rsidR="00A64D4F" w:rsidRPr="00BE2EF5">
              <w:rPr>
                <w:rStyle w:val="ad"/>
                <w:rFonts w:hint="eastAsia"/>
                <w:noProof/>
              </w:rPr>
              <w:t xml:space="preserve"> </w:t>
            </w:r>
            <w:r w:rsidR="00A64D4F" w:rsidRPr="00BE2EF5">
              <w:rPr>
                <w:rStyle w:val="ad"/>
                <w:rFonts w:hint="eastAsia"/>
                <w:noProof/>
              </w:rPr>
              <w:t>构建实验环境</w:t>
            </w:r>
            <w:r w:rsidR="00A64D4F">
              <w:rPr>
                <w:noProof/>
                <w:webHidden/>
              </w:rPr>
              <w:tab/>
            </w:r>
            <w:r w:rsidR="00A64D4F">
              <w:rPr>
                <w:noProof/>
                <w:webHidden/>
              </w:rPr>
              <w:fldChar w:fldCharType="begin"/>
            </w:r>
            <w:r w:rsidR="00A64D4F">
              <w:rPr>
                <w:noProof/>
                <w:webHidden/>
              </w:rPr>
              <w:instrText xml:space="preserve"> PAGEREF _Toc48901772 \h </w:instrText>
            </w:r>
            <w:r w:rsidR="00A64D4F">
              <w:rPr>
                <w:noProof/>
                <w:webHidden/>
              </w:rPr>
            </w:r>
            <w:r w:rsidR="00A64D4F">
              <w:rPr>
                <w:noProof/>
                <w:webHidden/>
              </w:rPr>
              <w:fldChar w:fldCharType="separate"/>
            </w:r>
            <w:r w:rsidR="00A64D4F">
              <w:rPr>
                <w:noProof/>
                <w:webHidden/>
              </w:rPr>
              <w:t>3</w:t>
            </w:r>
            <w:r w:rsidR="00A64D4F">
              <w:rPr>
                <w:noProof/>
                <w:webHidden/>
              </w:rPr>
              <w:fldChar w:fldCharType="end"/>
            </w:r>
          </w:hyperlink>
        </w:p>
        <w:p w14:paraId="1A6E93EF" w14:textId="77777777" w:rsidR="00A64D4F" w:rsidRDefault="00FE6E2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73" w:history="1">
            <w:r w:rsidR="00A64D4F" w:rsidRPr="00BE2EF5">
              <w:rPr>
                <w:rStyle w:val="ad"/>
                <w:rFonts w:cs="Huawei Sans"/>
                <w:snapToGrid w:val="0"/>
              </w:rPr>
              <w:t>1.1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实验介绍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_Toc48901773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3</w:t>
            </w:r>
            <w:r w:rsidR="00A64D4F">
              <w:rPr>
                <w:webHidden/>
              </w:rPr>
              <w:fldChar w:fldCharType="end"/>
            </w:r>
          </w:hyperlink>
        </w:p>
        <w:p w14:paraId="1F2DF977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74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1.1.1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关于本实验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_Toc48901774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3</w:t>
            </w:r>
            <w:r w:rsidR="00A64D4F">
              <w:rPr>
                <w:webHidden/>
              </w:rPr>
              <w:fldChar w:fldCharType="end"/>
            </w:r>
          </w:hyperlink>
        </w:p>
        <w:p w14:paraId="41C80234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75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1.1.2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实验组网介绍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_Toc48901775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3</w:t>
            </w:r>
            <w:r w:rsidR="00A64D4F">
              <w:rPr>
                <w:webHidden/>
              </w:rPr>
              <w:fldChar w:fldCharType="end"/>
            </w:r>
          </w:hyperlink>
        </w:p>
        <w:p w14:paraId="310952AB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76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1.1.3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实验设备介绍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_Toc48901776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4</w:t>
            </w:r>
            <w:r w:rsidR="00A64D4F">
              <w:rPr>
                <w:webHidden/>
              </w:rPr>
              <w:fldChar w:fldCharType="end"/>
            </w:r>
          </w:hyperlink>
        </w:p>
        <w:p w14:paraId="4DB5326D" w14:textId="77777777" w:rsidR="00A64D4F" w:rsidRDefault="00FE6E2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77" w:history="1">
            <w:r w:rsidR="00A64D4F" w:rsidRPr="00BE2EF5">
              <w:rPr>
                <w:rStyle w:val="ad"/>
                <w:rFonts w:cs="Huawei Sans"/>
                <w:snapToGrid w:val="0"/>
              </w:rPr>
              <w:t>1.2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构建实验环境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_Toc48901777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5</w:t>
            </w:r>
            <w:r w:rsidR="00A64D4F">
              <w:rPr>
                <w:webHidden/>
              </w:rPr>
              <w:fldChar w:fldCharType="end"/>
            </w:r>
          </w:hyperlink>
        </w:p>
        <w:p w14:paraId="3B5C644D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78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1.2.1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购买</w:t>
            </w:r>
            <w:r w:rsidR="00A64D4F" w:rsidRPr="00BE2EF5">
              <w:rPr>
                <w:rStyle w:val="ad"/>
              </w:rPr>
              <w:t>VPC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_Toc48901778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5</w:t>
            </w:r>
            <w:r w:rsidR="00A64D4F">
              <w:rPr>
                <w:webHidden/>
              </w:rPr>
              <w:fldChar w:fldCharType="end"/>
            </w:r>
          </w:hyperlink>
        </w:p>
        <w:p w14:paraId="6280BC9B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79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1.2.2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购买</w:t>
            </w:r>
            <w:r w:rsidR="00A64D4F" w:rsidRPr="00BE2EF5">
              <w:rPr>
                <w:rStyle w:val="ad"/>
              </w:rPr>
              <w:t>ECS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_Toc48901779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7</w:t>
            </w:r>
            <w:r w:rsidR="00A64D4F">
              <w:rPr>
                <w:webHidden/>
              </w:rPr>
              <w:fldChar w:fldCharType="end"/>
            </w:r>
          </w:hyperlink>
        </w:p>
        <w:p w14:paraId="7FD06FF4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80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1.2.3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通过</w:t>
            </w:r>
            <w:r w:rsidR="00A64D4F" w:rsidRPr="00BE2EF5">
              <w:rPr>
                <w:rStyle w:val="ad"/>
              </w:rPr>
              <w:t>ssh</w:t>
            </w:r>
            <w:r w:rsidR="00A64D4F" w:rsidRPr="00BE2EF5">
              <w:rPr>
                <w:rStyle w:val="ad"/>
                <w:rFonts w:hint="eastAsia"/>
              </w:rPr>
              <w:t>登录系统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_Toc48901780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9</w:t>
            </w:r>
            <w:r w:rsidR="00A64D4F">
              <w:rPr>
                <w:webHidden/>
              </w:rPr>
              <w:fldChar w:fldCharType="end"/>
            </w:r>
          </w:hyperlink>
        </w:p>
        <w:p w14:paraId="7A63E82F" w14:textId="77777777" w:rsidR="00A64D4F" w:rsidRDefault="00FE6E2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48901781" w:history="1">
            <w:r w:rsidR="00A64D4F" w:rsidRPr="00BE2EF5">
              <w:rPr>
                <w:rStyle w:val="ad"/>
                <w:rFonts w:cs="Huawei Sans"/>
                <w:noProof/>
              </w:rPr>
              <w:t>2</w:t>
            </w:r>
            <w:r w:rsidR="00A64D4F" w:rsidRPr="00BE2EF5">
              <w:rPr>
                <w:rStyle w:val="ad"/>
                <w:noProof/>
              </w:rPr>
              <w:t xml:space="preserve"> openEuler</w:t>
            </w:r>
            <w:r w:rsidR="00A64D4F" w:rsidRPr="00BE2EF5">
              <w:rPr>
                <w:rStyle w:val="ad"/>
                <w:rFonts w:hint="eastAsia"/>
                <w:noProof/>
              </w:rPr>
              <w:t>系统环境实验</w:t>
            </w:r>
            <w:r w:rsidR="00A64D4F">
              <w:rPr>
                <w:noProof/>
                <w:webHidden/>
              </w:rPr>
              <w:tab/>
            </w:r>
            <w:r w:rsidR="00A64D4F">
              <w:rPr>
                <w:noProof/>
                <w:webHidden/>
              </w:rPr>
              <w:fldChar w:fldCharType="begin"/>
            </w:r>
            <w:r w:rsidR="00A64D4F">
              <w:rPr>
                <w:noProof/>
                <w:webHidden/>
              </w:rPr>
              <w:instrText xml:space="preserve"> PAGEREF _Toc48901781 \h </w:instrText>
            </w:r>
            <w:r w:rsidR="00A64D4F">
              <w:rPr>
                <w:noProof/>
                <w:webHidden/>
              </w:rPr>
            </w:r>
            <w:r w:rsidR="00A64D4F">
              <w:rPr>
                <w:noProof/>
                <w:webHidden/>
              </w:rPr>
              <w:fldChar w:fldCharType="separate"/>
            </w:r>
            <w:r w:rsidR="00A64D4F">
              <w:rPr>
                <w:noProof/>
                <w:webHidden/>
              </w:rPr>
              <w:t>12</w:t>
            </w:r>
            <w:r w:rsidR="00A64D4F">
              <w:rPr>
                <w:noProof/>
                <w:webHidden/>
              </w:rPr>
              <w:fldChar w:fldCharType="end"/>
            </w:r>
          </w:hyperlink>
        </w:p>
        <w:p w14:paraId="65CF5FB6" w14:textId="77777777" w:rsidR="00A64D4F" w:rsidRDefault="00FE6E2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82" w:history="1">
            <w:r w:rsidR="00A64D4F" w:rsidRPr="00BE2EF5">
              <w:rPr>
                <w:rStyle w:val="ad"/>
                <w:rFonts w:cs="Huawei Sans"/>
                <w:snapToGrid w:val="0"/>
              </w:rPr>
              <w:t>2.1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实验介绍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_Toc48901782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12</w:t>
            </w:r>
            <w:r w:rsidR="00A64D4F">
              <w:rPr>
                <w:webHidden/>
              </w:rPr>
              <w:fldChar w:fldCharType="end"/>
            </w:r>
          </w:hyperlink>
        </w:p>
        <w:p w14:paraId="5F97C712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83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2.1.1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关于本实验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_Toc48901783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12</w:t>
            </w:r>
            <w:r w:rsidR="00A64D4F">
              <w:rPr>
                <w:webHidden/>
              </w:rPr>
              <w:fldChar w:fldCharType="end"/>
            </w:r>
          </w:hyperlink>
        </w:p>
        <w:p w14:paraId="5CBCE457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84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2.1.2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实验目的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_Toc48901784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12</w:t>
            </w:r>
            <w:r w:rsidR="00A64D4F">
              <w:rPr>
                <w:webHidden/>
              </w:rPr>
              <w:fldChar w:fldCharType="end"/>
            </w:r>
          </w:hyperlink>
        </w:p>
        <w:p w14:paraId="5590BF89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85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2.1.3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查看系统信息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_Toc48901785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12</w:t>
            </w:r>
            <w:r w:rsidR="00A64D4F">
              <w:rPr>
                <w:webHidden/>
              </w:rPr>
              <w:fldChar w:fldCharType="end"/>
            </w:r>
          </w:hyperlink>
        </w:p>
        <w:p w14:paraId="2D10D41F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86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2.1.4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测试编程环境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_Toc48901786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13</w:t>
            </w:r>
            <w:r w:rsidR="00A64D4F">
              <w:rPr>
                <w:webHidden/>
              </w:rPr>
              <w:fldChar w:fldCharType="end"/>
            </w:r>
          </w:hyperlink>
        </w:p>
        <w:p w14:paraId="79A66B92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87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2.1.5</w:t>
            </w:r>
            <w:r w:rsidR="00A64D4F" w:rsidRPr="00BE2EF5">
              <w:rPr>
                <w:rStyle w:val="ad"/>
                <w:rFonts w:cs="Book Antiqua" w:hint="eastAsia"/>
              </w:rPr>
              <w:t xml:space="preserve"> </w:t>
            </w:r>
            <w:r w:rsidR="00A64D4F" w:rsidRPr="00BE2EF5">
              <w:rPr>
                <w:rStyle w:val="ad"/>
                <w:rFonts w:cs="Book Antiqua" w:hint="eastAsia"/>
              </w:rPr>
              <w:t>查看</w:t>
            </w:r>
            <w:r w:rsidR="00A64D4F" w:rsidRPr="00BE2EF5">
              <w:rPr>
                <w:rStyle w:val="ad"/>
                <w:rFonts w:cs="Book Antiqua"/>
              </w:rPr>
              <w:t>ARMv8-64</w:t>
            </w:r>
            <w:r w:rsidR="00A64D4F" w:rsidRPr="00BE2EF5">
              <w:rPr>
                <w:rStyle w:val="ad"/>
                <w:rFonts w:cs="Book Antiqua" w:hint="eastAsia"/>
              </w:rPr>
              <w:t>汇编指令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_Toc48901787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14</w:t>
            </w:r>
            <w:r w:rsidR="00A64D4F">
              <w:rPr>
                <w:webHidden/>
              </w:rPr>
              <w:fldChar w:fldCharType="end"/>
            </w:r>
          </w:hyperlink>
        </w:p>
        <w:p w14:paraId="0079B6BB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88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2.1.6</w:t>
            </w:r>
            <w:r w:rsidR="00A64D4F" w:rsidRPr="00BE2EF5">
              <w:rPr>
                <w:rStyle w:val="ad"/>
                <w:rFonts w:cs="Book Antiqua" w:hint="eastAsia"/>
              </w:rPr>
              <w:t xml:space="preserve"> </w:t>
            </w:r>
            <w:r w:rsidR="00A64D4F" w:rsidRPr="00BE2EF5">
              <w:rPr>
                <w:rStyle w:val="ad"/>
                <w:rFonts w:cs="Book Antiqua" w:hint="eastAsia"/>
              </w:rPr>
              <w:t>编译和运行汇编程序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_Toc48901788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17</w:t>
            </w:r>
            <w:r w:rsidR="00A64D4F">
              <w:rPr>
                <w:webHidden/>
              </w:rPr>
              <w:fldChar w:fldCharType="end"/>
            </w:r>
          </w:hyperlink>
        </w:p>
        <w:p w14:paraId="5863CC9E" w14:textId="77777777" w:rsidR="00A64D4F" w:rsidRDefault="00FE6E2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48901789" w:history="1">
            <w:r w:rsidR="00A64D4F" w:rsidRPr="00BE2EF5">
              <w:rPr>
                <w:rStyle w:val="ad"/>
                <w:rFonts w:cs="Huawei Sans"/>
                <w:noProof/>
              </w:rPr>
              <w:t>3</w:t>
            </w:r>
            <w:r w:rsidR="00A64D4F" w:rsidRPr="00BE2EF5">
              <w:rPr>
                <w:rStyle w:val="ad"/>
                <w:noProof/>
              </w:rPr>
              <w:t xml:space="preserve"> iSulad</w:t>
            </w:r>
            <w:r w:rsidR="00A64D4F" w:rsidRPr="00BE2EF5">
              <w:rPr>
                <w:rStyle w:val="ad"/>
                <w:rFonts w:hint="eastAsia"/>
                <w:noProof/>
              </w:rPr>
              <w:t>的安装和基本操作</w:t>
            </w:r>
            <w:r w:rsidR="00A64D4F">
              <w:rPr>
                <w:noProof/>
                <w:webHidden/>
              </w:rPr>
              <w:tab/>
            </w:r>
            <w:r w:rsidR="00A64D4F">
              <w:rPr>
                <w:noProof/>
                <w:webHidden/>
              </w:rPr>
              <w:fldChar w:fldCharType="begin"/>
            </w:r>
            <w:r w:rsidR="00A64D4F">
              <w:rPr>
                <w:noProof/>
                <w:webHidden/>
              </w:rPr>
              <w:instrText xml:space="preserve"> PAGEREF _Toc48901789 \h </w:instrText>
            </w:r>
            <w:r w:rsidR="00A64D4F">
              <w:rPr>
                <w:noProof/>
                <w:webHidden/>
              </w:rPr>
            </w:r>
            <w:r w:rsidR="00A64D4F">
              <w:rPr>
                <w:noProof/>
                <w:webHidden/>
              </w:rPr>
              <w:fldChar w:fldCharType="separate"/>
            </w:r>
            <w:r w:rsidR="00A64D4F">
              <w:rPr>
                <w:noProof/>
                <w:webHidden/>
              </w:rPr>
              <w:t>19</w:t>
            </w:r>
            <w:r w:rsidR="00A64D4F">
              <w:rPr>
                <w:noProof/>
                <w:webHidden/>
              </w:rPr>
              <w:fldChar w:fldCharType="end"/>
            </w:r>
          </w:hyperlink>
        </w:p>
        <w:p w14:paraId="07ADBB72" w14:textId="77777777" w:rsidR="00A64D4F" w:rsidRDefault="00FE6E2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90" w:history="1">
            <w:r w:rsidR="00A64D4F" w:rsidRPr="00BE2EF5">
              <w:rPr>
                <w:rStyle w:val="ad"/>
                <w:rFonts w:cs="Huawei Sans"/>
                <w:snapToGrid w:val="0"/>
              </w:rPr>
              <w:t>3.1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实验介绍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_Toc48901790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19</w:t>
            </w:r>
            <w:r w:rsidR="00A64D4F">
              <w:rPr>
                <w:webHidden/>
              </w:rPr>
              <w:fldChar w:fldCharType="end"/>
            </w:r>
          </w:hyperlink>
        </w:p>
        <w:p w14:paraId="2EFCAE86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91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3.1.1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关于本实验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_Toc48901791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19</w:t>
            </w:r>
            <w:r w:rsidR="00A64D4F">
              <w:rPr>
                <w:webHidden/>
              </w:rPr>
              <w:fldChar w:fldCharType="end"/>
            </w:r>
          </w:hyperlink>
        </w:p>
        <w:p w14:paraId="2EC027AB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92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3.1.2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实验目的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_Toc48901792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19</w:t>
            </w:r>
            <w:r w:rsidR="00A64D4F">
              <w:rPr>
                <w:webHidden/>
              </w:rPr>
              <w:fldChar w:fldCharType="end"/>
            </w:r>
          </w:hyperlink>
        </w:p>
        <w:p w14:paraId="1CBE8E8F" w14:textId="77777777" w:rsidR="00A64D4F" w:rsidRDefault="00FE6E2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93" w:history="1">
            <w:r w:rsidR="00A64D4F" w:rsidRPr="00BE2EF5">
              <w:rPr>
                <w:rStyle w:val="ad"/>
                <w:rFonts w:cs="Huawei Sans"/>
                <w:snapToGrid w:val="0"/>
              </w:rPr>
              <w:t>3.2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安装</w:t>
            </w:r>
            <w:r w:rsidR="00A64D4F" w:rsidRPr="00BE2EF5">
              <w:rPr>
                <w:rStyle w:val="ad"/>
              </w:rPr>
              <w:t>isulad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_Toc48901793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19</w:t>
            </w:r>
            <w:r w:rsidR="00A64D4F">
              <w:rPr>
                <w:webHidden/>
              </w:rPr>
              <w:fldChar w:fldCharType="end"/>
            </w:r>
          </w:hyperlink>
        </w:p>
        <w:p w14:paraId="556FC9B5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94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3.2.1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安装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_Toc48901794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19</w:t>
            </w:r>
            <w:r w:rsidR="00A64D4F">
              <w:rPr>
                <w:webHidden/>
              </w:rPr>
              <w:fldChar w:fldCharType="end"/>
            </w:r>
          </w:hyperlink>
        </w:p>
        <w:p w14:paraId="3C9A02B7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95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3.2.2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启动并查看版本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_Toc48901795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19</w:t>
            </w:r>
            <w:r w:rsidR="00A64D4F">
              <w:rPr>
                <w:webHidden/>
              </w:rPr>
              <w:fldChar w:fldCharType="end"/>
            </w:r>
          </w:hyperlink>
        </w:p>
        <w:p w14:paraId="7B66F7C6" w14:textId="77777777" w:rsidR="00A64D4F" w:rsidRDefault="00FE6E2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96" w:history="1">
            <w:r w:rsidR="00A64D4F" w:rsidRPr="00BE2EF5">
              <w:rPr>
                <w:rStyle w:val="ad"/>
                <w:rFonts w:cs="Huawei Sans"/>
                <w:snapToGrid w:val="0"/>
              </w:rPr>
              <w:t>3.3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安装和配置</w:t>
            </w:r>
            <w:r w:rsidR="00A64D4F" w:rsidRPr="00BE2EF5">
              <w:rPr>
                <w:rStyle w:val="ad"/>
              </w:rPr>
              <w:t>CNI</w:t>
            </w:r>
            <w:r w:rsidR="00A64D4F" w:rsidRPr="00BE2EF5">
              <w:rPr>
                <w:rStyle w:val="ad"/>
                <w:rFonts w:hint="eastAsia"/>
              </w:rPr>
              <w:t>网络接口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_Toc48901796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20</w:t>
            </w:r>
            <w:r w:rsidR="00A64D4F">
              <w:rPr>
                <w:webHidden/>
              </w:rPr>
              <w:fldChar w:fldCharType="end"/>
            </w:r>
          </w:hyperlink>
        </w:p>
        <w:p w14:paraId="383C6A34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97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3.3.1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前期准备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_Toc48901797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20</w:t>
            </w:r>
            <w:r w:rsidR="00A64D4F">
              <w:rPr>
                <w:webHidden/>
              </w:rPr>
              <w:fldChar w:fldCharType="end"/>
            </w:r>
          </w:hyperlink>
        </w:p>
        <w:p w14:paraId="00C32FBA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98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3.3.2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安装</w:t>
            </w:r>
            <w:r w:rsidR="00A64D4F" w:rsidRPr="00BE2EF5">
              <w:rPr>
                <w:rStyle w:val="ad"/>
              </w:rPr>
              <w:t>CNI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_Toc48901798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20</w:t>
            </w:r>
            <w:r w:rsidR="00A64D4F">
              <w:rPr>
                <w:webHidden/>
              </w:rPr>
              <w:fldChar w:fldCharType="end"/>
            </w:r>
          </w:hyperlink>
        </w:p>
        <w:p w14:paraId="5B0A9616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799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3.3.3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修改</w:t>
            </w:r>
            <w:r w:rsidR="00A64D4F" w:rsidRPr="00BE2EF5">
              <w:rPr>
                <w:rStyle w:val="ad"/>
              </w:rPr>
              <w:t>isulad</w:t>
            </w:r>
            <w:r w:rsidR="00A64D4F" w:rsidRPr="00BE2EF5">
              <w:rPr>
                <w:rStyle w:val="ad"/>
                <w:rFonts w:hint="eastAsia"/>
              </w:rPr>
              <w:t>的配置文件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_Toc48901799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21</w:t>
            </w:r>
            <w:r w:rsidR="00A64D4F">
              <w:rPr>
                <w:webHidden/>
              </w:rPr>
              <w:fldChar w:fldCharType="end"/>
            </w:r>
          </w:hyperlink>
        </w:p>
        <w:p w14:paraId="402CA794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800" w:history="1">
            <w:r w:rsidR="00A64D4F" w:rsidRPr="00BE2EF5">
              <w:rPr>
                <w:rStyle w:val="ad"/>
                <w:rFonts w:cs="Huawei Sans"/>
                <w:bCs/>
                <w:snapToGrid w:val="0"/>
                <w:lang w:eastAsia="en-US"/>
              </w:rPr>
              <w:t>3.3.4</w:t>
            </w:r>
            <w:r w:rsidR="00A64D4F" w:rsidRPr="00BE2EF5">
              <w:rPr>
                <w:rStyle w:val="ad"/>
                <w:rFonts w:hint="eastAsia"/>
                <w:lang w:eastAsia="en-US"/>
              </w:rPr>
              <w:t xml:space="preserve"> </w:t>
            </w:r>
            <w:r w:rsidR="00A64D4F" w:rsidRPr="00BE2EF5">
              <w:rPr>
                <w:rStyle w:val="ad"/>
                <w:rFonts w:hint="eastAsia"/>
                <w:lang w:eastAsia="en-US"/>
              </w:rPr>
              <w:t>运行容器</w:t>
            </w:r>
            <w:r w:rsidR="00A64D4F" w:rsidRPr="00BE2EF5">
              <w:rPr>
                <w:rStyle w:val="ad"/>
                <w:lang w:eastAsia="en-US"/>
              </w:rPr>
              <w:t>hello-world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_Toc48901800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22</w:t>
            </w:r>
            <w:r w:rsidR="00A64D4F">
              <w:rPr>
                <w:webHidden/>
              </w:rPr>
              <w:fldChar w:fldCharType="end"/>
            </w:r>
          </w:hyperlink>
        </w:p>
        <w:p w14:paraId="0C25B90D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801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3.3.5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运行容器</w:t>
            </w:r>
            <w:r w:rsidR="00A64D4F" w:rsidRPr="00BE2EF5">
              <w:rPr>
                <w:rStyle w:val="ad"/>
              </w:rPr>
              <w:t>busybox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_Toc48901801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23</w:t>
            </w:r>
            <w:r w:rsidR="00A64D4F">
              <w:rPr>
                <w:webHidden/>
              </w:rPr>
              <w:fldChar w:fldCharType="end"/>
            </w:r>
          </w:hyperlink>
        </w:p>
        <w:p w14:paraId="1E38EADC" w14:textId="77777777" w:rsidR="00A64D4F" w:rsidRDefault="00FE6E2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802" w:history="1">
            <w:r w:rsidR="00A64D4F" w:rsidRPr="00BE2EF5">
              <w:rPr>
                <w:rStyle w:val="ad"/>
                <w:rFonts w:cs="Huawei Sans"/>
                <w:snapToGrid w:val="0"/>
              </w:rPr>
              <w:t>3.4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使用</w:t>
            </w:r>
            <w:r w:rsidR="00A64D4F" w:rsidRPr="00BE2EF5">
              <w:rPr>
                <w:rStyle w:val="ad"/>
              </w:rPr>
              <w:t>isula-build</w:t>
            </w:r>
            <w:r w:rsidR="00A64D4F" w:rsidRPr="00BE2EF5">
              <w:rPr>
                <w:rStyle w:val="ad"/>
                <w:rFonts w:hint="eastAsia"/>
              </w:rPr>
              <w:t>构建容器镜像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_Toc48901802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25</w:t>
            </w:r>
            <w:r w:rsidR="00A64D4F">
              <w:rPr>
                <w:webHidden/>
              </w:rPr>
              <w:fldChar w:fldCharType="end"/>
            </w:r>
          </w:hyperlink>
        </w:p>
        <w:p w14:paraId="0896CA2C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803" w:history="1">
            <w:r w:rsidR="00A64D4F" w:rsidRPr="00BE2EF5">
              <w:rPr>
                <w:rStyle w:val="ad"/>
                <w:rFonts w:cs="Huawei Sans"/>
                <w:bCs/>
                <w:snapToGrid w:val="0"/>
                <w:lang w:eastAsia="en-US"/>
              </w:rPr>
              <w:t>3.4.1</w:t>
            </w:r>
            <w:r w:rsidR="00A64D4F" w:rsidRPr="00BE2EF5">
              <w:rPr>
                <w:rStyle w:val="ad"/>
                <w:rFonts w:hint="eastAsia"/>
                <w:lang w:eastAsia="en-US"/>
              </w:rPr>
              <w:t xml:space="preserve"> </w:t>
            </w:r>
            <w:r w:rsidR="00A64D4F" w:rsidRPr="00BE2EF5">
              <w:rPr>
                <w:rStyle w:val="ad"/>
                <w:rFonts w:hint="eastAsia"/>
                <w:lang w:eastAsia="en-US"/>
              </w:rPr>
              <w:t>安装</w:t>
            </w:r>
            <w:r w:rsidR="00A64D4F" w:rsidRPr="00BE2EF5">
              <w:rPr>
                <w:rStyle w:val="ad"/>
                <w:lang w:eastAsia="en-US"/>
              </w:rPr>
              <w:t>isula-build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_Toc48901803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25</w:t>
            </w:r>
            <w:r w:rsidR="00A64D4F">
              <w:rPr>
                <w:webHidden/>
              </w:rPr>
              <w:fldChar w:fldCharType="end"/>
            </w:r>
          </w:hyperlink>
        </w:p>
        <w:p w14:paraId="1BD6C211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804" w:history="1">
            <w:r w:rsidR="00A64D4F" w:rsidRPr="00BE2EF5">
              <w:rPr>
                <w:rStyle w:val="ad"/>
                <w:rFonts w:cs="Huawei Sans"/>
                <w:bCs/>
                <w:snapToGrid w:val="0"/>
                <w:lang w:eastAsia="en-US"/>
              </w:rPr>
              <w:t>3.4.2</w:t>
            </w:r>
            <w:r w:rsidR="00A64D4F" w:rsidRPr="00BE2EF5">
              <w:rPr>
                <w:rStyle w:val="ad"/>
                <w:rFonts w:hint="eastAsia"/>
                <w:lang w:eastAsia="en-US"/>
              </w:rPr>
              <w:t xml:space="preserve"> </w:t>
            </w:r>
            <w:r w:rsidR="00A64D4F" w:rsidRPr="00BE2EF5">
              <w:rPr>
                <w:rStyle w:val="ad"/>
                <w:rFonts w:hint="eastAsia"/>
                <w:lang w:eastAsia="en-US"/>
              </w:rPr>
              <w:t>构建容器镜像并导入到</w:t>
            </w:r>
            <w:r w:rsidR="00A64D4F" w:rsidRPr="00BE2EF5">
              <w:rPr>
                <w:rStyle w:val="ad"/>
                <w:lang w:eastAsia="en-US"/>
              </w:rPr>
              <w:t>isulad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_Toc48901804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26</w:t>
            </w:r>
            <w:r w:rsidR="00A64D4F">
              <w:rPr>
                <w:webHidden/>
              </w:rPr>
              <w:fldChar w:fldCharType="end"/>
            </w:r>
          </w:hyperlink>
        </w:p>
        <w:p w14:paraId="18DFD5FA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805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3.4.3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扩展实验：</w:t>
            </w:r>
            <w:r w:rsidR="00A64D4F" w:rsidRPr="00BE2EF5">
              <w:rPr>
                <w:rStyle w:val="ad"/>
              </w:rPr>
              <w:t>isula-build</w:t>
            </w:r>
            <w:r w:rsidR="00A64D4F" w:rsidRPr="00BE2EF5">
              <w:rPr>
                <w:rStyle w:val="ad"/>
                <w:rFonts w:hint="eastAsia"/>
              </w:rPr>
              <w:t>的其他镜像导出方式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_Toc48901805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28</w:t>
            </w:r>
            <w:r w:rsidR="00A64D4F">
              <w:rPr>
                <w:webHidden/>
              </w:rPr>
              <w:fldChar w:fldCharType="end"/>
            </w:r>
          </w:hyperlink>
        </w:p>
        <w:p w14:paraId="5E209C74" w14:textId="77777777" w:rsidR="00A64D4F" w:rsidRDefault="00FE6E2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48901806" w:history="1">
            <w:r w:rsidR="00A64D4F" w:rsidRPr="00BE2EF5">
              <w:rPr>
                <w:rStyle w:val="ad"/>
                <w:rFonts w:cs="Huawei Sans"/>
                <w:noProof/>
              </w:rPr>
              <w:t>4</w:t>
            </w:r>
            <w:r w:rsidR="00A64D4F" w:rsidRPr="00BE2EF5">
              <w:rPr>
                <w:rStyle w:val="ad"/>
                <w:rFonts w:hint="eastAsia"/>
                <w:noProof/>
              </w:rPr>
              <w:t xml:space="preserve"> </w:t>
            </w:r>
            <w:r w:rsidR="00A64D4F" w:rsidRPr="00BE2EF5">
              <w:rPr>
                <w:rStyle w:val="ad"/>
                <w:rFonts w:hint="eastAsia"/>
                <w:noProof/>
              </w:rPr>
              <w:t>智能优化引擎</w:t>
            </w:r>
            <w:r w:rsidR="00A64D4F" w:rsidRPr="00BE2EF5">
              <w:rPr>
                <w:rStyle w:val="ad"/>
                <w:noProof/>
              </w:rPr>
              <w:t>A-Tune</w:t>
            </w:r>
            <w:r w:rsidR="00A64D4F" w:rsidRPr="00BE2EF5">
              <w:rPr>
                <w:rStyle w:val="ad"/>
                <w:rFonts w:hint="eastAsia"/>
                <w:noProof/>
              </w:rPr>
              <w:t>实验</w:t>
            </w:r>
            <w:r w:rsidR="00A64D4F">
              <w:rPr>
                <w:noProof/>
                <w:webHidden/>
              </w:rPr>
              <w:tab/>
            </w:r>
            <w:r w:rsidR="00A64D4F">
              <w:rPr>
                <w:noProof/>
                <w:webHidden/>
              </w:rPr>
              <w:fldChar w:fldCharType="begin"/>
            </w:r>
            <w:r w:rsidR="00A64D4F">
              <w:rPr>
                <w:noProof/>
                <w:webHidden/>
              </w:rPr>
              <w:instrText xml:space="preserve"> PAGEREF _Toc48901806 \h </w:instrText>
            </w:r>
            <w:r w:rsidR="00A64D4F">
              <w:rPr>
                <w:noProof/>
                <w:webHidden/>
              </w:rPr>
            </w:r>
            <w:r w:rsidR="00A64D4F">
              <w:rPr>
                <w:noProof/>
                <w:webHidden/>
              </w:rPr>
              <w:fldChar w:fldCharType="separate"/>
            </w:r>
            <w:r w:rsidR="00A64D4F">
              <w:rPr>
                <w:noProof/>
                <w:webHidden/>
              </w:rPr>
              <w:t>29</w:t>
            </w:r>
            <w:r w:rsidR="00A64D4F">
              <w:rPr>
                <w:noProof/>
                <w:webHidden/>
              </w:rPr>
              <w:fldChar w:fldCharType="end"/>
            </w:r>
          </w:hyperlink>
        </w:p>
        <w:p w14:paraId="241EF6AB" w14:textId="77777777" w:rsidR="00A64D4F" w:rsidRDefault="00FE6E2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807" w:history="1">
            <w:r w:rsidR="00A64D4F" w:rsidRPr="00BE2EF5">
              <w:rPr>
                <w:rStyle w:val="ad"/>
                <w:rFonts w:cs="Huawei Sans"/>
                <w:snapToGrid w:val="0"/>
              </w:rPr>
              <w:t>4.1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实验介绍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_Toc48901807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29</w:t>
            </w:r>
            <w:r w:rsidR="00A64D4F">
              <w:rPr>
                <w:webHidden/>
              </w:rPr>
              <w:fldChar w:fldCharType="end"/>
            </w:r>
          </w:hyperlink>
        </w:p>
        <w:p w14:paraId="52E9C082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808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4.1.1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关于本实验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_Toc48901808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29</w:t>
            </w:r>
            <w:r w:rsidR="00A64D4F">
              <w:rPr>
                <w:webHidden/>
              </w:rPr>
              <w:fldChar w:fldCharType="end"/>
            </w:r>
          </w:hyperlink>
        </w:p>
        <w:p w14:paraId="6C8B1284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809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4.1.2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实验目的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_Toc48901809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29</w:t>
            </w:r>
            <w:r w:rsidR="00A64D4F">
              <w:rPr>
                <w:webHidden/>
              </w:rPr>
              <w:fldChar w:fldCharType="end"/>
            </w:r>
          </w:hyperlink>
        </w:p>
        <w:p w14:paraId="2E52433F" w14:textId="77777777" w:rsidR="00A64D4F" w:rsidRDefault="00FE6E2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810" w:history="1">
            <w:r w:rsidR="00A64D4F" w:rsidRPr="00BE2EF5">
              <w:rPr>
                <w:rStyle w:val="ad"/>
                <w:rFonts w:cs="Huawei Sans"/>
                <w:snapToGrid w:val="0"/>
              </w:rPr>
              <w:t>4.2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安装</w:t>
            </w:r>
            <w:r w:rsidR="00A64D4F" w:rsidRPr="00BE2EF5">
              <w:rPr>
                <w:rStyle w:val="ad"/>
              </w:rPr>
              <w:t>A-Tune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_Toc48901810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29</w:t>
            </w:r>
            <w:r w:rsidR="00A64D4F">
              <w:rPr>
                <w:webHidden/>
              </w:rPr>
              <w:fldChar w:fldCharType="end"/>
            </w:r>
          </w:hyperlink>
        </w:p>
        <w:p w14:paraId="24EA93F1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811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4.2.1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安装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_Toc48901811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29</w:t>
            </w:r>
            <w:r w:rsidR="00A64D4F">
              <w:rPr>
                <w:webHidden/>
              </w:rPr>
              <w:fldChar w:fldCharType="end"/>
            </w:r>
          </w:hyperlink>
        </w:p>
        <w:p w14:paraId="563A4609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812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4.2.2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启动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_Toc48901812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30</w:t>
            </w:r>
            <w:r w:rsidR="00A64D4F">
              <w:rPr>
                <w:webHidden/>
              </w:rPr>
              <w:fldChar w:fldCharType="end"/>
            </w:r>
          </w:hyperlink>
        </w:p>
        <w:p w14:paraId="149DBE09" w14:textId="77777777" w:rsidR="00A64D4F" w:rsidRDefault="00FE6E2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813" w:history="1">
            <w:r w:rsidR="00A64D4F" w:rsidRPr="00BE2EF5">
              <w:rPr>
                <w:rStyle w:val="ad"/>
                <w:rFonts w:cs="Huawei Sans"/>
                <w:snapToGrid w:val="0"/>
              </w:rPr>
              <w:t>4.3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运行</w:t>
            </w:r>
            <w:r w:rsidR="00A64D4F" w:rsidRPr="00BE2EF5">
              <w:rPr>
                <w:rStyle w:val="ad"/>
              </w:rPr>
              <w:t>atune-adm</w:t>
            </w:r>
            <w:r w:rsidR="00A64D4F" w:rsidRPr="00BE2EF5">
              <w:rPr>
                <w:rStyle w:val="ad"/>
                <w:rFonts w:hint="eastAsia"/>
              </w:rPr>
              <w:t>命令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_Toc48901813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31</w:t>
            </w:r>
            <w:r w:rsidR="00A64D4F">
              <w:rPr>
                <w:webHidden/>
              </w:rPr>
              <w:fldChar w:fldCharType="end"/>
            </w:r>
          </w:hyperlink>
        </w:p>
        <w:p w14:paraId="02900EEE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814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4.3.1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查看版本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_Toc48901814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31</w:t>
            </w:r>
            <w:r w:rsidR="00A64D4F">
              <w:rPr>
                <w:webHidden/>
              </w:rPr>
              <w:fldChar w:fldCharType="end"/>
            </w:r>
          </w:hyperlink>
        </w:p>
        <w:p w14:paraId="6B9961A7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815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4.3.2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查询负载类型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_Toc48901815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31</w:t>
            </w:r>
            <w:r w:rsidR="00A64D4F">
              <w:rPr>
                <w:webHidden/>
              </w:rPr>
              <w:fldChar w:fldCharType="end"/>
            </w:r>
          </w:hyperlink>
        </w:p>
        <w:p w14:paraId="76442F6A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816" w:history="1">
            <w:r w:rsidR="00A64D4F" w:rsidRPr="00BE2EF5">
              <w:rPr>
                <w:rStyle w:val="ad"/>
                <w:rFonts w:cs="Huawei Sans"/>
                <w:bCs/>
                <w:snapToGrid w:val="0"/>
                <w:lang w:eastAsia="en-US"/>
              </w:rPr>
              <w:t>4.3.3</w:t>
            </w:r>
            <w:r w:rsidR="00A64D4F" w:rsidRPr="00BE2EF5">
              <w:rPr>
                <w:rStyle w:val="ad"/>
                <w:rFonts w:hint="eastAsia"/>
                <w:lang w:eastAsia="en-US"/>
              </w:rPr>
              <w:t xml:space="preserve"> </w:t>
            </w:r>
            <w:r w:rsidR="00A64D4F" w:rsidRPr="00BE2EF5">
              <w:rPr>
                <w:rStyle w:val="ad"/>
                <w:rFonts w:hint="eastAsia"/>
                <w:lang w:eastAsia="en-US"/>
              </w:rPr>
              <w:t>分析负载类型并自优化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_Toc48901816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31</w:t>
            </w:r>
            <w:r w:rsidR="00A64D4F">
              <w:rPr>
                <w:webHidden/>
              </w:rPr>
              <w:fldChar w:fldCharType="end"/>
            </w:r>
          </w:hyperlink>
        </w:p>
        <w:p w14:paraId="30DBEE12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817" w:history="1">
            <w:r w:rsidR="00A64D4F" w:rsidRPr="00BE2EF5">
              <w:rPr>
                <w:rStyle w:val="ad"/>
                <w:rFonts w:cs="Huawei Sans"/>
                <w:bCs/>
                <w:snapToGrid w:val="0"/>
                <w:lang w:eastAsia="en-US"/>
              </w:rPr>
              <w:t>4.3.4</w:t>
            </w:r>
            <w:r w:rsidR="00A64D4F" w:rsidRPr="00BE2EF5">
              <w:rPr>
                <w:rStyle w:val="ad"/>
                <w:rFonts w:hint="eastAsia"/>
                <w:lang w:eastAsia="en-US"/>
              </w:rPr>
              <w:t xml:space="preserve"> </w:t>
            </w:r>
            <w:r w:rsidR="00A64D4F" w:rsidRPr="00BE2EF5">
              <w:rPr>
                <w:rStyle w:val="ad"/>
                <w:rFonts w:hint="eastAsia"/>
                <w:lang w:eastAsia="en-US"/>
              </w:rPr>
              <w:t>系统信息查询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_Toc48901817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32</w:t>
            </w:r>
            <w:r w:rsidR="00A64D4F">
              <w:rPr>
                <w:webHidden/>
              </w:rPr>
              <w:fldChar w:fldCharType="end"/>
            </w:r>
          </w:hyperlink>
        </w:p>
        <w:p w14:paraId="0048E60F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818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4.3.5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离线业务自调优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_Toc48901818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32</w:t>
            </w:r>
            <w:r w:rsidR="00A64D4F">
              <w:rPr>
                <w:webHidden/>
              </w:rPr>
              <w:fldChar w:fldCharType="end"/>
            </w:r>
          </w:hyperlink>
        </w:p>
        <w:p w14:paraId="07AE85CD" w14:textId="77777777" w:rsidR="00A64D4F" w:rsidRDefault="00FE6E2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819" w:history="1">
            <w:r w:rsidR="00A64D4F" w:rsidRPr="00BE2EF5">
              <w:rPr>
                <w:rStyle w:val="ad"/>
                <w:rFonts w:cs="Huawei Sans"/>
                <w:snapToGrid w:val="0"/>
              </w:rPr>
              <w:t>4.4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资源清理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_Toc48901819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33</w:t>
            </w:r>
            <w:r w:rsidR="00A64D4F">
              <w:rPr>
                <w:webHidden/>
              </w:rPr>
              <w:fldChar w:fldCharType="end"/>
            </w:r>
          </w:hyperlink>
        </w:p>
        <w:p w14:paraId="4D4FAD5D" w14:textId="77777777" w:rsidR="00A64D4F" w:rsidRDefault="00FE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8901820" w:history="1">
            <w:r w:rsidR="00A64D4F" w:rsidRPr="00BE2EF5">
              <w:rPr>
                <w:rStyle w:val="ad"/>
                <w:rFonts w:cs="Huawei Sans"/>
                <w:bCs/>
                <w:snapToGrid w:val="0"/>
              </w:rPr>
              <w:t>4.4.1</w:t>
            </w:r>
            <w:r w:rsidR="00A64D4F" w:rsidRPr="00BE2EF5">
              <w:rPr>
                <w:rStyle w:val="ad"/>
                <w:rFonts w:hint="eastAsia"/>
              </w:rPr>
              <w:t xml:space="preserve"> </w:t>
            </w:r>
            <w:r w:rsidR="00A64D4F" w:rsidRPr="00BE2EF5">
              <w:rPr>
                <w:rStyle w:val="ad"/>
                <w:rFonts w:hint="eastAsia"/>
              </w:rPr>
              <w:t>资源清理</w:t>
            </w:r>
            <w:r w:rsidR="00A64D4F">
              <w:rPr>
                <w:webHidden/>
              </w:rPr>
              <w:tab/>
            </w:r>
            <w:r w:rsidR="00A64D4F">
              <w:rPr>
                <w:webHidden/>
              </w:rPr>
              <w:fldChar w:fldCharType="begin"/>
            </w:r>
            <w:r w:rsidR="00A64D4F">
              <w:rPr>
                <w:webHidden/>
              </w:rPr>
              <w:instrText xml:space="preserve"> PAGEREF _Toc48901820 \h </w:instrText>
            </w:r>
            <w:r w:rsidR="00A64D4F">
              <w:rPr>
                <w:webHidden/>
              </w:rPr>
            </w:r>
            <w:r w:rsidR="00A64D4F">
              <w:rPr>
                <w:webHidden/>
              </w:rPr>
              <w:fldChar w:fldCharType="separate"/>
            </w:r>
            <w:r w:rsidR="00A64D4F">
              <w:rPr>
                <w:webHidden/>
              </w:rPr>
              <w:t>33</w:t>
            </w:r>
            <w:r w:rsidR="00A64D4F">
              <w:rPr>
                <w:webHidden/>
              </w:rPr>
              <w:fldChar w:fldCharType="end"/>
            </w:r>
          </w:hyperlink>
        </w:p>
        <w:p w14:paraId="1A1B1C95" w14:textId="6248EB1C" w:rsidR="00B81DEF" w:rsidRPr="009D4127" w:rsidRDefault="001B1484" w:rsidP="0020153C">
          <w:pPr>
            <w:rPr>
              <w:rFonts w:ascii="Huawei Sans" w:eastAsia="方正兰亭黑简体" w:hAnsi="Huawei Sans"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048C6B" w14:textId="6455368F" w:rsidR="00002614" w:rsidRPr="009D4127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9D4127">
        <w:rPr>
          <w:rFonts w:ascii="Huawei Sans" w:eastAsia="方正兰亭黑简体" w:hAnsi="Huawei Sans"/>
          <w:lang w:val="zh-CN"/>
        </w:rPr>
        <w:br w:type="page"/>
      </w:r>
    </w:p>
    <w:p w14:paraId="2DEDFAD2" w14:textId="25722FD2" w:rsidR="00896E8D" w:rsidRPr="009D4127" w:rsidRDefault="00EA3042" w:rsidP="00382C74">
      <w:pPr>
        <w:pStyle w:val="1"/>
      </w:pPr>
      <w:bookmarkStart w:id="11" w:name="_Toc466755566"/>
      <w:bookmarkStart w:id="12" w:name="_Toc48901772"/>
      <w:bookmarkStart w:id="13" w:name="_Toc46675557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r>
        <w:rPr>
          <w:rFonts w:hint="eastAsia"/>
        </w:rPr>
        <w:lastRenderedPageBreak/>
        <w:t>构建</w:t>
      </w:r>
      <w:r w:rsidR="00896E8D" w:rsidRPr="009D4127">
        <w:t>实验环境</w:t>
      </w:r>
      <w:bookmarkEnd w:id="11"/>
      <w:bookmarkEnd w:id="12"/>
    </w:p>
    <w:p w14:paraId="1DBC270D" w14:textId="4BF023D1" w:rsidR="00896E8D" w:rsidRPr="009D4127" w:rsidRDefault="00896E8D" w:rsidP="00382C74">
      <w:pPr>
        <w:pStyle w:val="2"/>
      </w:pPr>
      <w:bookmarkStart w:id="14" w:name="_Toc437504217"/>
      <w:bookmarkStart w:id="15" w:name="_Toc466755567"/>
      <w:bookmarkStart w:id="16" w:name="_Toc48901773"/>
      <w:r w:rsidRPr="009D4127">
        <w:t>实验介绍</w:t>
      </w:r>
      <w:bookmarkEnd w:id="14"/>
      <w:bookmarkEnd w:id="15"/>
      <w:bookmarkEnd w:id="16"/>
    </w:p>
    <w:p w14:paraId="5632F29E" w14:textId="383F6AAA" w:rsidR="00896E8D" w:rsidRPr="009D4127" w:rsidRDefault="00896E8D" w:rsidP="00382C74">
      <w:pPr>
        <w:pStyle w:val="3"/>
        <w:rPr>
          <w:bCs/>
          <w:i/>
          <w:iCs/>
          <w:color w:val="0000FF"/>
          <w:kern w:val="2"/>
          <w:sz w:val="21"/>
        </w:rPr>
      </w:pPr>
      <w:bookmarkStart w:id="17" w:name="_Toc437504218"/>
      <w:bookmarkStart w:id="18" w:name="_Toc466755568"/>
      <w:bookmarkStart w:id="19" w:name="_Toc48901774"/>
      <w:r w:rsidRPr="009D4127">
        <w:t>关于本实验</w:t>
      </w:r>
      <w:bookmarkEnd w:id="17"/>
      <w:bookmarkEnd w:id="18"/>
      <w:bookmarkEnd w:id="19"/>
    </w:p>
    <w:p w14:paraId="3AE6F027" w14:textId="7BD3F0D7" w:rsidR="00896E8D" w:rsidRPr="009D4127" w:rsidRDefault="00154983" w:rsidP="001454D1">
      <w:pPr>
        <w:pStyle w:val="1e"/>
      </w:pPr>
      <w:r w:rsidRPr="00154983">
        <w:t>openEuler</w:t>
      </w:r>
      <w:r w:rsidRPr="00154983">
        <w:t>是一款通用服务器操作系统，支持</w:t>
      </w:r>
      <w:r w:rsidRPr="00154983">
        <w:t>x86</w:t>
      </w:r>
      <w:r w:rsidRPr="00154983">
        <w:t>和</w:t>
      </w:r>
      <w:r w:rsidRPr="00154983">
        <w:t>ARM</w:t>
      </w:r>
      <w:r w:rsidRPr="00154983">
        <w:t>等多种处理器架构，本实验旨在</w:t>
      </w:r>
      <w:r>
        <w:rPr>
          <w:rFonts w:hint="eastAsia"/>
        </w:rPr>
        <w:t>熟悉</w:t>
      </w:r>
      <w:r w:rsidRPr="00154983">
        <w:t>基于</w:t>
      </w:r>
      <w:r w:rsidRPr="00154983">
        <w:t>Kunpeng</w:t>
      </w:r>
      <w:r w:rsidRPr="00154983">
        <w:t>架构</w:t>
      </w:r>
      <w:r>
        <w:rPr>
          <w:rFonts w:hint="eastAsia"/>
        </w:rPr>
        <w:t>弹性云服务器</w:t>
      </w:r>
      <w:r>
        <w:rPr>
          <w:rFonts w:hint="eastAsia"/>
        </w:rPr>
        <w:t>ECS</w:t>
      </w:r>
      <w:r>
        <w:rPr>
          <w:rFonts w:hint="eastAsia"/>
        </w:rPr>
        <w:t>上</w:t>
      </w:r>
      <w:r>
        <w:rPr>
          <w:rFonts w:hint="eastAsia"/>
        </w:rPr>
        <w:t>o</w:t>
      </w:r>
      <w:r>
        <w:t>penEuler</w:t>
      </w:r>
      <w:r>
        <w:rPr>
          <w:rFonts w:hint="eastAsia"/>
        </w:rPr>
        <w:t>操作系统</w:t>
      </w:r>
      <w:r>
        <w:t>基本系统环境、</w:t>
      </w:r>
      <w:r w:rsidR="0034698C">
        <w:rPr>
          <w:rFonts w:hint="eastAsia"/>
        </w:rPr>
        <w:t>学习</w:t>
      </w:r>
      <w:r>
        <w:rPr>
          <w:rFonts w:hint="eastAsia"/>
        </w:rPr>
        <w:t>轻量级容器</w:t>
      </w:r>
      <w:r>
        <w:rPr>
          <w:rFonts w:hint="eastAsia"/>
        </w:rPr>
        <w:t>i</w:t>
      </w:r>
      <w:r>
        <w:t>Sulad</w:t>
      </w:r>
      <w:r>
        <w:rPr>
          <w:rFonts w:hint="eastAsia"/>
        </w:rPr>
        <w:t>的基本用法以及</w:t>
      </w:r>
      <w:r w:rsidR="0034698C">
        <w:rPr>
          <w:rFonts w:hint="eastAsia"/>
        </w:rPr>
        <w:t>了解</w:t>
      </w:r>
      <w:r>
        <w:rPr>
          <w:rFonts w:hint="eastAsia"/>
        </w:rPr>
        <w:t>智能调优引擎</w:t>
      </w:r>
      <w:r>
        <w:rPr>
          <w:rFonts w:hint="eastAsia"/>
        </w:rPr>
        <w:t>A</w:t>
      </w:r>
      <w:r>
        <w:t>-Tune</w:t>
      </w:r>
      <w:r>
        <w:rPr>
          <w:rFonts w:hint="eastAsia"/>
        </w:rPr>
        <w:t>的</w:t>
      </w:r>
      <w:r w:rsidR="0034698C">
        <w:rPr>
          <w:rFonts w:hint="eastAsia"/>
        </w:rPr>
        <w:t>调优过程</w:t>
      </w:r>
      <w:r w:rsidR="00896E8D" w:rsidRPr="009D4127">
        <w:t>。</w:t>
      </w:r>
    </w:p>
    <w:p w14:paraId="4897E41B" w14:textId="72D68DD1" w:rsidR="00896E8D" w:rsidRPr="009D4127" w:rsidRDefault="00896E8D" w:rsidP="00382C74">
      <w:pPr>
        <w:pStyle w:val="3"/>
        <w:rPr>
          <w:bCs/>
          <w:i/>
          <w:iCs/>
          <w:color w:val="0000FF"/>
          <w:kern w:val="2"/>
          <w:sz w:val="21"/>
        </w:rPr>
      </w:pPr>
      <w:bookmarkStart w:id="20" w:name="_Toc437504220"/>
      <w:bookmarkStart w:id="21" w:name="_Toc466755569"/>
      <w:bookmarkStart w:id="22" w:name="_Toc48901775"/>
      <w:r w:rsidRPr="009D4127">
        <w:t>实验</w:t>
      </w:r>
      <w:bookmarkEnd w:id="20"/>
      <w:r w:rsidRPr="009D4127">
        <w:t>组网介绍</w:t>
      </w:r>
      <w:bookmarkEnd w:id="21"/>
      <w:bookmarkEnd w:id="22"/>
    </w:p>
    <w:p w14:paraId="30220F62" w14:textId="57EFFC36" w:rsidR="00896E8D" w:rsidRPr="009D4127" w:rsidRDefault="00F95646" w:rsidP="001454D1">
      <w:pPr>
        <w:pStyle w:val="84"/>
      </w:pPr>
      <w:r w:rsidRPr="00171C95">
        <w:drawing>
          <wp:inline distT="0" distB="0" distL="0" distR="0" wp14:anchorId="2CAB7F68" wp14:editId="4A437FD0">
            <wp:extent cx="5334000" cy="2047875"/>
            <wp:effectExtent l="19050" t="19050" r="19050" b="285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4787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B4FB52" w14:textId="3A470263" w:rsidR="00896E8D" w:rsidRDefault="00F95646" w:rsidP="00C11E5E">
      <w:pPr>
        <w:pStyle w:val="9"/>
      </w:pPr>
      <w:r>
        <w:t>openEuler</w:t>
      </w:r>
      <w:r>
        <w:rPr>
          <w:rFonts w:hint="eastAsia"/>
        </w:rPr>
        <w:t>操作系统实验环境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华为云版</w:t>
      </w:r>
    </w:p>
    <w:p w14:paraId="1B13A1EC" w14:textId="51F223E4" w:rsidR="00D54B37" w:rsidRPr="009D4127" w:rsidRDefault="00D54B37" w:rsidP="00FB1B42">
      <w:pPr>
        <w:pStyle w:val="1e"/>
      </w:pPr>
      <w:r>
        <w:rPr>
          <w:rFonts w:hint="eastAsia"/>
        </w:rPr>
        <w:t>注意：图中的</w:t>
      </w:r>
      <w:r>
        <w:t>”</w:t>
      </w:r>
      <w:r>
        <w:rPr>
          <w:rFonts w:hint="eastAsia"/>
        </w:rPr>
        <w:t>K</w:t>
      </w:r>
      <w:r>
        <w:t>P-test01”</w:t>
      </w:r>
      <w:r>
        <w:rPr>
          <w:rFonts w:hint="eastAsia"/>
        </w:rPr>
        <w:t>是</w:t>
      </w:r>
      <w:r>
        <w:t>ECS</w:t>
      </w:r>
      <w:r>
        <w:rPr>
          <w:rFonts w:hint="eastAsia"/>
        </w:rPr>
        <w:t>的名称，学生可以</w:t>
      </w:r>
      <w:r w:rsidR="002554AD">
        <w:rPr>
          <w:rFonts w:hint="eastAsia"/>
        </w:rPr>
        <w:t>根据自己的情况</w:t>
      </w:r>
      <w:r>
        <w:rPr>
          <w:rFonts w:hint="eastAsia"/>
        </w:rPr>
        <w:t>设置</w:t>
      </w:r>
    </w:p>
    <w:p w14:paraId="623D6870" w14:textId="0C2D50D4" w:rsidR="0007553D" w:rsidRPr="009D4127" w:rsidRDefault="0007553D" w:rsidP="001454D1">
      <w:pPr>
        <w:pStyle w:val="1e"/>
      </w:pPr>
      <w:r w:rsidRPr="009D4127">
        <w:br w:type="page"/>
      </w:r>
    </w:p>
    <w:p w14:paraId="2B1A2EAA" w14:textId="5AAC95D9" w:rsidR="00896E8D" w:rsidRPr="009D4127" w:rsidRDefault="00896E8D" w:rsidP="00382C74">
      <w:pPr>
        <w:pStyle w:val="3"/>
      </w:pPr>
      <w:bookmarkStart w:id="23" w:name="_Toc466755570"/>
      <w:bookmarkStart w:id="24" w:name="_Toc48901776"/>
      <w:r w:rsidRPr="009D4127">
        <w:lastRenderedPageBreak/>
        <w:t>实验设备介绍</w:t>
      </w:r>
      <w:bookmarkEnd w:id="23"/>
      <w:bookmarkEnd w:id="24"/>
    </w:p>
    <w:p w14:paraId="267CFA3D" w14:textId="3E95E645" w:rsidR="00896E8D" w:rsidRPr="009D4127" w:rsidRDefault="00D47B4E" w:rsidP="0072687F">
      <w:pPr>
        <w:pStyle w:val="1e"/>
      </w:pPr>
      <w:r>
        <w:rPr>
          <w:rFonts w:hint="eastAsia"/>
        </w:rPr>
        <w:t>推荐</w:t>
      </w:r>
      <w:r w:rsidR="00896E8D" w:rsidRPr="009D4127">
        <w:t>设备</w:t>
      </w:r>
      <w:r>
        <w:rPr>
          <w:rFonts w:hint="eastAsia"/>
        </w:rPr>
        <w:t>配置</w:t>
      </w:r>
      <w:r w:rsidR="00896E8D" w:rsidRPr="009D4127">
        <w:t>如下</w:t>
      </w:r>
      <w:r w:rsidR="00ED276F">
        <w:rPr>
          <w:rFonts w:hint="eastAsia"/>
        </w:rPr>
        <w:t>表所示</w:t>
      </w:r>
      <w:r w:rsidR="00896E8D" w:rsidRPr="009D4127">
        <w:t>：</w:t>
      </w:r>
    </w:p>
    <w:p w14:paraId="4A8D7113" w14:textId="25661A69" w:rsidR="00236A73" w:rsidRPr="009D4127" w:rsidRDefault="00236A73" w:rsidP="00C11E5E">
      <w:pPr>
        <w:pStyle w:val="50"/>
      </w:pPr>
      <w:r w:rsidRPr="009D4127">
        <w:t>实验设备</w:t>
      </w:r>
    </w:p>
    <w:tbl>
      <w:tblPr>
        <w:tblStyle w:val="V30"/>
        <w:tblW w:w="0" w:type="auto"/>
        <w:tblInd w:w="1134" w:type="dxa"/>
        <w:tblLook w:val="04A0" w:firstRow="1" w:lastRow="0" w:firstColumn="1" w:lastColumn="0" w:noHBand="0" w:noVBand="1"/>
      </w:tblPr>
      <w:tblGrid>
        <w:gridCol w:w="4211"/>
        <w:gridCol w:w="4263"/>
      </w:tblGrid>
      <w:tr w:rsidR="00A37ABF" w14:paraId="50959F08" w14:textId="77777777" w:rsidTr="00A37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</w:tcPr>
          <w:p w14:paraId="5AFFBD09" w14:textId="11BB3A9B" w:rsidR="00A37ABF" w:rsidRDefault="00A37ABF" w:rsidP="00896E8D">
            <w:pPr>
              <w:ind w:left="0"/>
              <w:rPr>
                <w:rFonts w:ascii="Huawei Sans" w:eastAsia="方正兰亭黑简体" w:hAnsi="Huawei Sans"/>
              </w:rPr>
            </w:pPr>
            <w:r>
              <w:rPr>
                <w:rFonts w:ascii="Huawei Sans" w:eastAsia="方正兰亭黑简体" w:hAnsi="Huawei Sans" w:hint="eastAsia"/>
              </w:rPr>
              <w:t>云资源</w:t>
            </w:r>
          </w:p>
        </w:tc>
        <w:tc>
          <w:tcPr>
            <w:tcW w:w="4804" w:type="dxa"/>
          </w:tcPr>
          <w:p w14:paraId="2003E5DA" w14:textId="339FFCCA" w:rsidR="00A37ABF" w:rsidRDefault="00A37ABF" w:rsidP="00896E8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/>
              </w:rPr>
            </w:pPr>
            <w:r>
              <w:rPr>
                <w:rFonts w:ascii="Huawei Sans" w:eastAsia="方正兰亭黑简体" w:hAnsi="Huawei Sans" w:hint="eastAsia"/>
              </w:rPr>
              <w:t>规格</w:t>
            </w:r>
          </w:p>
        </w:tc>
      </w:tr>
      <w:tr w:rsidR="00A37ABF" w14:paraId="6037A386" w14:textId="77777777" w:rsidTr="00A3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</w:tcPr>
          <w:p w14:paraId="1702D0A6" w14:textId="73804431" w:rsidR="00A37ABF" w:rsidRDefault="00A37ABF" w:rsidP="00896E8D">
            <w:pPr>
              <w:ind w:left="0"/>
              <w:rPr>
                <w:rFonts w:ascii="Huawei Sans" w:eastAsia="方正兰亭黑简体" w:hAnsi="Huawei Sans"/>
              </w:rPr>
            </w:pPr>
            <w:r>
              <w:rPr>
                <w:rFonts w:ascii="Huawei Sans" w:eastAsia="方正兰亭黑简体" w:hAnsi="Huawei Sans" w:hint="eastAsia"/>
              </w:rPr>
              <w:t>E</w:t>
            </w:r>
            <w:r>
              <w:rPr>
                <w:rFonts w:ascii="Huawei Sans" w:eastAsia="方正兰亭黑简体" w:hAnsi="Huawei Sans"/>
              </w:rPr>
              <w:t xml:space="preserve">CS </w:t>
            </w:r>
            <w:r>
              <w:rPr>
                <w:rFonts w:ascii="Huawei Sans" w:eastAsia="方正兰亭黑简体" w:hAnsi="Huawei Sans" w:hint="eastAsia"/>
              </w:rPr>
              <w:t>鲲鹏计算</w:t>
            </w:r>
          </w:p>
        </w:tc>
        <w:tc>
          <w:tcPr>
            <w:tcW w:w="4804" w:type="dxa"/>
          </w:tcPr>
          <w:p w14:paraId="620B2281" w14:textId="4AF6778F" w:rsidR="00A37ABF" w:rsidRDefault="00A37ABF" w:rsidP="00896E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/>
              </w:rPr>
            </w:pPr>
            <w:r w:rsidRPr="00A37ABF">
              <w:rPr>
                <w:rFonts w:ascii="Huawei Sans" w:eastAsia="方正兰亭黑简体" w:hAnsi="Huawei Sans"/>
              </w:rPr>
              <w:t>2vcpu | 4GB | 40GB</w:t>
            </w:r>
          </w:p>
        </w:tc>
      </w:tr>
      <w:tr w:rsidR="00A37ABF" w14:paraId="5323AFB5" w14:textId="77777777" w:rsidTr="00A3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</w:tcPr>
          <w:p w14:paraId="518944C3" w14:textId="32FBE6FB" w:rsidR="00A37ABF" w:rsidRDefault="00A37ABF" w:rsidP="00896E8D">
            <w:pPr>
              <w:ind w:left="0"/>
              <w:rPr>
                <w:rFonts w:ascii="Huawei Sans" w:eastAsia="方正兰亭黑简体" w:hAnsi="Huawei Sans"/>
              </w:rPr>
            </w:pPr>
            <w:r>
              <w:rPr>
                <w:rFonts w:ascii="Huawei Sans" w:eastAsia="方正兰亭黑简体" w:hAnsi="Huawei Sans" w:hint="eastAsia"/>
              </w:rPr>
              <w:t>EIP</w:t>
            </w:r>
            <w:r>
              <w:rPr>
                <w:rFonts w:ascii="Huawei Sans" w:eastAsia="方正兰亭黑简体" w:hAnsi="Huawei Sans" w:hint="eastAsia"/>
              </w:rPr>
              <w:t>带宽</w:t>
            </w:r>
          </w:p>
        </w:tc>
        <w:tc>
          <w:tcPr>
            <w:tcW w:w="4804" w:type="dxa"/>
          </w:tcPr>
          <w:p w14:paraId="1A1FDB10" w14:textId="5A3E8775" w:rsidR="00A37ABF" w:rsidRDefault="006925EB" w:rsidP="00A37AB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/>
              </w:rPr>
            </w:pPr>
            <w:r>
              <w:rPr>
                <w:rFonts w:ascii="Huawei Sans" w:eastAsia="方正兰亭黑简体" w:hAnsi="Huawei Sans"/>
              </w:rPr>
              <w:t>5</w:t>
            </w:r>
            <w:r w:rsidR="00A37ABF" w:rsidRPr="00A37ABF">
              <w:rPr>
                <w:rFonts w:ascii="Huawei Sans" w:eastAsia="方正兰亭黑简体" w:hAnsi="Huawei Sans"/>
              </w:rPr>
              <w:t xml:space="preserve">Mbit/s | </w:t>
            </w:r>
            <w:r w:rsidR="00A37ABF" w:rsidRPr="00A37ABF">
              <w:rPr>
                <w:rFonts w:ascii="Huawei Sans" w:eastAsia="方正兰亭黑简体" w:hAnsi="Huawei Sans"/>
              </w:rPr>
              <w:t>按</w:t>
            </w:r>
            <w:r w:rsidR="006C16BF">
              <w:rPr>
                <w:rFonts w:ascii="Huawei Sans" w:eastAsia="方正兰亭黑简体" w:hAnsi="Huawei Sans" w:hint="eastAsia"/>
              </w:rPr>
              <w:t>流量</w:t>
            </w:r>
            <w:r w:rsidR="00A37ABF" w:rsidRPr="00A37ABF">
              <w:rPr>
                <w:rFonts w:ascii="Huawei Sans" w:eastAsia="方正兰亭黑简体" w:hAnsi="Huawei Sans"/>
              </w:rPr>
              <w:t>计费</w:t>
            </w:r>
          </w:p>
        </w:tc>
      </w:tr>
    </w:tbl>
    <w:p w14:paraId="2D0FBB2A" w14:textId="77777777" w:rsidR="00896E8D" w:rsidRPr="009D4127" w:rsidRDefault="00896E8D" w:rsidP="00896E8D">
      <w:pPr>
        <w:rPr>
          <w:rFonts w:ascii="Huawei Sans" w:eastAsia="方正兰亭黑简体" w:hAnsi="Huawei Sans"/>
        </w:rPr>
      </w:pPr>
    </w:p>
    <w:p w14:paraId="4F8C09C2" w14:textId="37EA65B1" w:rsidR="00896E8D" w:rsidRDefault="00185A73" w:rsidP="0072687F">
      <w:pPr>
        <w:pStyle w:val="1e"/>
      </w:pPr>
      <w:r>
        <w:rPr>
          <w:rFonts w:hint="eastAsia"/>
        </w:rPr>
        <w:t>实验软件介绍：</w:t>
      </w:r>
    </w:p>
    <w:p w14:paraId="64E41267" w14:textId="77777777" w:rsidR="00C373E6" w:rsidRPr="009D4127" w:rsidRDefault="00C373E6" w:rsidP="00896E8D">
      <w:pPr>
        <w:rPr>
          <w:rFonts w:ascii="Huawei Sans" w:eastAsia="方正兰亭黑简体" w:hAnsi="Huawei Sans"/>
        </w:rPr>
      </w:pPr>
    </w:p>
    <w:p w14:paraId="1CA2DD86" w14:textId="77777777" w:rsidR="00C373E6" w:rsidRDefault="00C373E6" w:rsidP="0072687F">
      <w:pPr>
        <w:pStyle w:val="1e"/>
      </w:pPr>
      <w:r w:rsidRPr="00C373E6">
        <w:t>本实验需要一台终端电脑与弹性云服务器</w:t>
      </w:r>
      <w:r w:rsidRPr="00C373E6">
        <w:t>(ECS)</w:t>
      </w:r>
      <w:r w:rsidRPr="00C373E6">
        <w:t>链接</w:t>
      </w:r>
      <w:r>
        <w:rPr>
          <w:rFonts w:hint="eastAsia"/>
        </w:rPr>
        <w:t>以</w:t>
      </w:r>
      <w:r w:rsidRPr="00C373E6">
        <w:t>输入操作命令</w:t>
      </w:r>
      <w:r>
        <w:rPr>
          <w:rFonts w:hint="eastAsia"/>
        </w:rPr>
        <w:t>或</w:t>
      </w:r>
      <w:r>
        <w:rPr>
          <w:rFonts w:hint="eastAsia"/>
        </w:rPr>
        <w:t>/</w:t>
      </w:r>
      <w:r>
        <w:rPr>
          <w:rFonts w:hint="eastAsia"/>
        </w:rPr>
        <w:t>和传输文件</w:t>
      </w:r>
      <w:r>
        <w:t>。</w:t>
      </w:r>
      <w:r>
        <w:rPr>
          <w:rFonts w:hint="eastAsia"/>
        </w:rPr>
        <w:t>对于</w:t>
      </w:r>
      <w:r>
        <w:rPr>
          <w:rFonts w:hint="eastAsia"/>
        </w:rPr>
        <w:t>W</w:t>
      </w:r>
      <w:r>
        <w:t>indows 10 / macOS / Linux</w:t>
      </w:r>
      <w:r>
        <w:t>，</w:t>
      </w:r>
      <w:r w:rsidRPr="00C373E6">
        <w:t>我们</w:t>
      </w:r>
      <w:r>
        <w:rPr>
          <w:rFonts w:hint="eastAsia"/>
        </w:rPr>
        <w:t>可以</w:t>
      </w:r>
      <w:r w:rsidRPr="00C373E6">
        <w:t>用命令行工具</w:t>
      </w:r>
      <w:r w:rsidRPr="00C373E6">
        <w:t>ssh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cp</w:t>
      </w:r>
      <w:r w:rsidRPr="00C373E6">
        <w:t>完成这个过程。</w:t>
      </w:r>
    </w:p>
    <w:p w14:paraId="7390D0B6" w14:textId="77777777" w:rsidR="00C373E6" w:rsidRDefault="00C373E6" w:rsidP="00896E8D">
      <w:pPr>
        <w:rPr>
          <w:rFonts w:ascii="Huawei Sans" w:eastAsia="方正兰亭黑简体" w:hAnsi="Huawei Sans"/>
        </w:rPr>
      </w:pPr>
    </w:p>
    <w:p w14:paraId="076B5BF2" w14:textId="77777777" w:rsidR="00C373E6" w:rsidRDefault="00C373E6" w:rsidP="0072687F">
      <w:pPr>
        <w:pStyle w:val="1e"/>
      </w:pPr>
      <w:r w:rsidRPr="00C373E6">
        <w:t>如果在有些</w:t>
      </w:r>
      <w:r w:rsidRPr="00C373E6">
        <w:t>Windows</w:t>
      </w:r>
      <w:r w:rsidRPr="00C373E6">
        <w:t>系统下不能运行</w:t>
      </w:r>
      <w:r w:rsidRPr="00C373E6">
        <w:t>ssh</w:t>
      </w:r>
      <w:r w:rsidRPr="00C373E6">
        <w:t>工具，也可以使用</w:t>
      </w:r>
      <w:r w:rsidRPr="00C373E6">
        <w:t>Putty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inSCP</w:t>
      </w:r>
      <w:r w:rsidRPr="00C373E6">
        <w:t>工具软件。</w:t>
      </w:r>
      <w:r>
        <w:rPr>
          <w:rFonts w:hint="eastAsia"/>
        </w:rPr>
        <w:t>其中</w:t>
      </w:r>
      <w:r>
        <w:rPr>
          <w:rFonts w:hint="eastAsia"/>
        </w:rPr>
        <w:t>P</w:t>
      </w:r>
      <w:r>
        <w:t>utty</w:t>
      </w:r>
      <w:r>
        <w:rPr>
          <w:rFonts w:hint="eastAsia"/>
        </w:rPr>
        <w:t>工具的推荐下载地址：</w:t>
      </w:r>
    </w:p>
    <w:p w14:paraId="4A5F269A" w14:textId="04A864E0" w:rsidR="00896E8D" w:rsidRDefault="00FE6E2F" w:rsidP="0072687F">
      <w:pPr>
        <w:pStyle w:val="1e"/>
      </w:pPr>
      <w:hyperlink r:id="rId14" w:history="1">
        <w:r w:rsidR="00C373E6" w:rsidRPr="006E6B76">
          <w:rPr>
            <w:rStyle w:val="ad"/>
          </w:rPr>
          <w:t>https://hcia.obs.cn-north-4.myhuaweicloud.com/v1.5/putty.exe</w:t>
        </w:r>
      </w:hyperlink>
    </w:p>
    <w:p w14:paraId="5935F112" w14:textId="12E27452" w:rsidR="00C373E6" w:rsidRPr="00C373E6" w:rsidRDefault="00C373E6" w:rsidP="00D343B7">
      <w:pPr>
        <w:pStyle w:val="1e"/>
      </w:pPr>
      <w:r>
        <w:t>WinSCP</w:t>
      </w:r>
      <w:r>
        <w:rPr>
          <w:rFonts w:hint="eastAsia"/>
        </w:rPr>
        <w:t>的推荐下载地址：</w:t>
      </w:r>
    </w:p>
    <w:p w14:paraId="4B32A67D" w14:textId="6CD0D096" w:rsidR="00C373E6" w:rsidRDefault="00FE6E2F" w:rsidP="0072687F">
      <w:pPr>
        <w:pStyle w:val="1e"/>
      </w:pPr>
      <w:hyperlink r:id="rId15" w:history="1">
        <w:r w:rsidR="00C373E6" w:rsidRPr="006E6B76">
          <w:rPr>
            <w:rStyle w:val="ad"/>
          </w:rPr>
          <w:t>https://winscp.net/eng/index.php</w:t>
        </w:r>
      </w:hyperlink>
    </w:p>
    <w:p w14:paraId="4B7559E2" w14:textId="77777777" w:rsidR="00C373E6" w:rsidRDefault="00C373E6" w:rsidP="00896E8D">
      <w:pPr>
        <w:rPr>
          <w:rFonts w:ascii="Huawei Sans" w:eastAsia="方正兰亭黑简体" w:hAnsi="Huawei Sans"/>
        </w:rPr>
      </w:pPr>
    </w:p>
    <w:p w14:paraId="1D82C373" w14:textId="3F6992BE" w:rsidR="0072687F" w:rsidRPr="009D4127" w:rsidRDefault="0072687F" w:rsidP="0072687F">
      <w:pPr>
        <w:pStyle w:val="1e"/>
      </w:pPr>
      <w:r>
        <w:rPr>
          <w:rFonts w:hint="eastAsia"/>
        </w:rPr>
        <w:t>下文若无特殊说明，均以命令行工具</w:t>
      </w:r>
      <w:r>
        <w:rPr>
          <w:rFonts w:hint="eastAsia"/>
        </w:rPr>
        <w:t>s</w:t>
      </w:r>
      <w:r>
        <w:t>sh / scp</w:t>
      </w:r>
      <w:r>
        <w:rPr>
          <w:rFonts w:hint="eastAsia"/>
        </w:rPr>
        <w:t>为例进行讲解。</w:t>
      </w:r>
    </w:p>
    <w:p w14:paraId="1CC78960" w14:textId="4015DFF5" w:rsidR="00896E8D" w:rsidRDefault="00896E8D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</w:rPr>
        <w:br w:type="page"/>
      </w:r>
    </w:p>
    <w:p w14:paraId="011FFD97" w14:textId="64942602" w:rsidR="008A3AA7" w:rsidRPr="00171C95" w:rsidRDefault="008A3AA7" w:rsidP="008A3AA7">
      <w:pPr>
        <w:pStyle w:val="2"/>
        <w:numPr>
          <w:ilvl w:val="1"/>
          <w:numId w:val="7"/>
        </w:numPr>
        <w:rPr>
          <w:lang w:eastAsia="zh-CN"/>
        </w:rPr>
      </w:pPr>
      <w:bookmarkStart w:id="25" w:name="_Toc47103509"/>
      <w:bookmarkStart w:id="26" w:name="_Toc48901777"/>
      <w:r>
        <w:rPr>
          <w:rFonts w:hint="eastAsia"/>
          <w:lang w:eastAsia="zh-CN"/>
        </w:rPr>
        <w:lastRenderedPageBreak/>
        <w:t>构建实验环境</w:t>
      </w:r>
      <w:bookmarkEnd w:id="25"/>
      <w:bookmarkEnd w:id="26"/>
    </w:p>
    <w:p w14:paraId="43504653" w14:textId="77777777" w:rsidR="008A3AA7" w:rsidRPr="00171C95" w:rsidRDefault="008A3AA7" w:rsidP="008A3AA7">
      <w:pPr>
        <w:pStyle w:val="3"/>
        <w:numPr>
          <w:ilvl w:val="2"/>
          <w:numId w:val="7"/>
        </w:numPr>
      </w:pPr>
      <w:bookmarkStart w:id="27" w:name="_Toc47103510"/>
      <w:bookmarkStart w:id="28" w:name="_Toc48901778"/>
      <w:r w:rsidRPr="00171C95">
        <w:t>购买</w:t>
      </w:r>
      <w:r w:rsidRPr="00171C95">
        <w:rPr>
          <w:rFonts w:hint="eastAsia"/>
        </w:rPr>
        <w:t>V</w:t>
      </w:r>
      <w:r w:rsidRPr="00171C95">
        <w:t>PC</w:t>
      </w:r>
      <w:bookmarkEnd w:id="27"/>
      <w:bookmarkEnd w:id="28"/>
    </w:p>
    <w:p w14:paraId="79A6BF07" w14:textId="0891B9E1" w:rsidR="008A3AA7" w:rsidRPr="00171C95" w:rsidRDefault="00E84A3C" w:rsidP="00E62536">
      <w:pPr>
        <w:pStyle w:val="30"/>
      </w:pPr>
      <w:r>
        <w:rPr>
          <w:rFonts w:hint="eastAsia"/>
        </w:rPr>
        <w:t>在</w:t>
      </w:r>
      <w:r w:rsidR="008A3AA7" w:rsidRPr="00171C95">
        <w:t>浏览器</w:t>
      </w:r>
      <w:r>
        <w:rPr>
          <w:rFonts w:hint="eastAsia"/>
        </w:rPr>
        <w:t>地址栏</w:t>
      </w:r>
      <w:r w:rsidR="008A3AA7" w:rsidRPr="00171C95">
        <w:t>输入</w:t>
      </w:r>
      <w:hyperlink r:id="rId16" w:history="1">
        <w:r w:rsidR="008A3AA7" w:rsidRPr="00171C95">
          <w:rPr>
            <w:rStyle w:val="ad"/>
            <w:rFonts w:hint="eastAsia"/>
          </w:rPr>
          <w:t>w</w:t>
        </w:r>
        <w:r w:rsidR="008A3AA7" w:rsidRPr="00171C95">
          <w:rPr>
            <w:rStyle w:val="ad"/>
          </w:rPr>
          <w:t>ww.huaweicloud.com</w:t>
        </w:r>
      </w:hyperlink>
      <w:r w:rsidR="008A3AA7" w:rsidRPr="00171C95">
        <w:rPr>
          <w:rFonts w:hint="eastAsia"/>
        </w:rPr>
        <w:t>，</w:t>
      </w:r>
      <w:r w:rsidR="008A3AA7" w:rsidRPr="00171C95">
        <w:t>登录华为云官网</w:t>
      </w:r>
      <w:r w:rsidR="008A3AA7" w:rsidRPr="00171C95">
        <w:rPr>
          <w:rFonts w:hint="eastAsia"/>
        </w:rPr>
        <w:t>。</w:t>
      </w:r>
    </w:p>
    <w:p w14:paraId="0CFB5752" w14:textId="77777777" w:rsidR="008A3AA7" w:rsidRPr="00171C95" w:rsidRDefault="008A3AA7" w:rsidP="00C154C8">
      <w:pPr>
        <w:pStyle w:val="1e"/>
      </w:pPr>
      <w:r w:rsidRPr="00171C95">
        <w:rPr>
          <w:noProof/>
        </w:rPr>
        <w:drawing>
          <wp:inline distT="0" distB="0" distL="0" distR="0" wp14:anchorId="478A3C01" wp14:editId="1D2CC2B0">
            <wp:extent cx="4720442" cy="1986033"/>
            <wp:effectExtent l="19050" t="19050" r="23495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5502" cy="200078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51AE4C" w14:textId="77777777" w:rsidR="008A3AA7" w:rsidRPr="00171C95" w:rsidRDefault="008A3AA7" w:rsidP="00E62536">
      <w:pPr>
        <w:pStyle w:val="30"/>
      </w:pPr>
      <w:r w:rsidRPr="00171C95">
        <w:rPr>
          <w:rFonts w:hint="eastAsia"/>
        </w:rPr>
        <w:t>点击右上角的登录，打开登录窗口。</w:t>
      </w:r>
    </w:p>
    <w:p w14:paraId="5598545A" w14:textId="77777777" w:rsidR="008A3AA7" w:rsidRPr="00171C95" w:rsidRDefault="008A3AA7" w:rsidP="00E62536">
      <w:pPr>
        <w:pStyle w:val="30"/>
      </w:pPr>
      <w:r w:rsidRPr="00171C95">
        <w:t>按要求输入账号密码</w:t>
      </w:r>
      <w:r w:rsidRPr="00171C95">
        <w:rPr>
          <w:rFonts w:hint="eastAsia"/>
        </w:rPr>
        <w:t>，</w:t>
      </w:r>
      <w:r w:rsidRPr="00171C95">
        <w:t>登录华为云</w:t>
      </w:r>
      <w:r w:rsidRPr="00171C95">
        <w:rPr>
          <w:rFonts w:hint="eastAsia"/>
        </w:rPr>
        <w:t>。</w:t>
      </w:r>
    </w:p>
    <w:p w14:paraId="4FE8EA1E" w14:textId="77777777" w:rsidR="008A3AA7" w:rsidRPr="00171C95" w:rsidRDefault="008A3AA7" w:rsidP="00E62536">
      <w:pPr>
        <w:pStyle w:val="30"/>
      </w:pPr>
      <w:r w:rsidRPr="00171C95">
        <w:t>点击右上角的</w:t>
      </w:r>
      <w:r w:rsidRPr="00171C95">
        <w:rPr>
          <w:rFonts w:hint="eastAsia"/>
        </w:rPr>
        <w:t>“控制台”，打开控制台界面。</w:t>
      </w:r>
    </w:p>
    <w:p w14:paraId="356A708B" w14:textId="77777777" w:rsidR="008A3AA7" w:rsidRPr="00171C95" w:rsidRDefault="008A3AA7" w:rsidP="008A3AA7">
      <w:pPr>
        <w:pStyle w:val="1e"/>
      </w:pPr>
      <w:r w:rsidRPr="00171C95">
        <w:rPr>
          <w:noProof/>
        </w:rPr>
        <w:drawing>
          <wp:inline distT="0" distB="0" distL="0" distR="0" wp14:anchorId="5935A8FC" wp14:editId="7AA0BD96">
            <wp:extent cx="5314208" cy="385967"/>
            <wp:effectExtent l="19050" t="19050" r="2032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2384" cy="39818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6C50B3" w14:textId="731EE9C4" w:rsidR="008A3AA7" w:rsidRPr="00171C95" w:rsidRDefault="008A3AA7" w:rsidP="00E62536">
      <w:pPr>
        <w:pStyle w:val="30"/>
      </w:pPr>
      <w:r w:rsidRPr="00171C95">
        <w:rPr>
          <w:rFonts w:hint="eastAsia"/>
        </w:rPr>
        <w:t>切换区域为“华北</w:t>
      </w:r>
      <w:r w:rsidRPr="00171C95">
        <w:rPr>
          <w:rFonts w:hint="eastAsia"/>
        </w:rPr>
        <w:t>-</w:t>
      </w:r>
      <w:r w:rsidRPr="00171C95">
        <w:rPr>
          <w:rFonts w:hint="eastAsia"/>
        </w:rPr>
        <w:t>北京四”</w:t>
      </w:r>
      <w:r w:rsidR="00125987">
        <w:rPr>
          <w:rFonts w:hint="eastAsia"/>
        </w:rPr>
        <w:t>（或“亚太</w:t>
      </w:r>
      <w:r w:rsidR="00125987">
        <w:rPr>
          <w:rFonts w:hint="eastAsia"/>
        </w:rPr>
        <w:t>-</w:t>
      </w:r>
      <w:r w:rsidR="00125987">
        <w:rPr>
          <w:rFonts w:hint="eastAsia"/>
        </w:rPr>
        <w:t>香港”）</w:t>
      </w:r>
    </w:p>
    <w:p w14:paraId="0960B274" w14:textId="77777777" w:rsidR="008A3AA7" w:rsidRPr="00171C95" w:rsidRDefault="008A3AA7" w:rsidP="00C154C8">
      <w:pPr>
        <w:pStyle w:val="1e"/>
      </w:pPr>
      <w:r w:rsidRPr="00171C95">
        <w:rPr>
          <w:noProof/>
        </w:rPr>
        <w:drawing>
          <wp:inline distT="0" distB="0" distL="0" distR="0" wp14:anchorId="03960EDE" wp14:editId="2EC5195D">
            <wp:extent cx="2574350" cy="2867025"/>
            <wp:effectExtent l="19050" t="19050" r="1651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94" cy="287475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AAD44C" w14:textId="77777777" w:rsidR="008A3AA7" w:rsidRPr="00171C95" w:rsidRDefault="008A3AA7" w:rsidP="00E62536">
      <w:pPr>
        <w:pStyle w:val="30"/>
      </w:pPr>
      <w:r w:rsidRPr="00171C95">
        <w:t>点击控制台界面</w:t>
      </w:r>
      <w:r w:rsidRPr="00171C95">
        <w:rPr>
          <w:rFonts w:hint="eastAsia"/>
        </w:rPr>
        <w:t>“关注资源”下面的“虚拟私有云</w:t>
      </w:r>
      <w:r w:rsidRPr="00171C95">
        <w:rPr>
          <w:rFonts w:hint="eastAsia"/>
        </w:rPr>
        <w:t>V</w:t>
      </w:r>
      <w:r w:rsidRPr="00171C95">
        <w:t>PC</w:t>
      </w:r>
      <w:r w:rsidRPr="00171C95">
        <w:rPr>
          <w:rFonts w:hint="eastAsia"/>
        </w:rPr>
        <w:t>”，进入</w:t>
      </w:r>
      <w:r w:rsidRPr="00171C95">
        <w:rPr>
          <w:rFonts w:hint="eastAsia"/>
        </w:rPr>
        <w:t>V</w:t>
      </w:r>
      <w:r w:rsidRPr="00171C95">
        <w:t>PC</w:t>
      </w:r>
      <w:r w:rsidRPr="00171C95">
        <w:t>控制台</w:t>
      </w:r>
      <w:r w:rsidRPr="00171C95">
        <w:rPr>
          <w:rFonts w:hint="eastAsia"/>
        </w:rPr>
        <w:t>。</w:t>
      </w:r>
    </w:p>
    <w:p w14:paraId="7D9F3E5F" w14:textId="77777777" w:rsidR="008A3AA7" w:rsidRPr="00171C95" w:rsidRDefault="008A3AA7" w:rsidP="008A3AA7">
      <w:pPr>
        <w:pStyle w:val="1e"/>
      </w:pPr>
      <w:r w:rsidRPr="00171C95">
        <w:rPr>
          <w:noProof/>
        </w:rPr>
        <w:lastRenderedPageBreak/>
        <w:drawing>
          <wp:inline distT="0" distB="0" distL="0" distR="0" wp14:anchorId="5A6ADFE6" wp14:editId="511C4F99">
            <wp:extent cx="5011387" cy="1547405"/>
            <wp:effectExtent l="19050" t="19050" r="18415" b="152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7788" cy="155864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28CFC0" w14:textId="77777777" w:rsidR="008A3AA7" w:rsidRPr="00171C95" w:rsidRDefault="008A3AA7" w:rsidP="00E62536">
      <w:pPr>
        <w:pStyle w:val="30"/>
      </w:pPr>
      <w:r w:rsidRPr="00171C95">
        <w:t>点击右上角的</w:t>
      </w:r>
      <w:r w:rsidRPr="00171C95">
        <w:rPr>
          <w:rFonts w:hint="eastAsia"/>
        </w:rPr>
        <w:t>“创建虚拟私有云”。</w:t>
      </w:r>
    </w:p>
    <w:p w14:paraId="75B6E1B9" w14:textId="77777777" w:rsidR="008A3AA7" w:rsidRPr="00171C95" w:rsidRDefault="008A3AA7" w:rsidP="008A3AA7">
      <w:pPr>
        <w:pStyle w:val="1e"/>
      </w:pPr>
      <w:r w:rsidRPr="00171C95">
        <w:rPr>
          <w:noProof/>
        </w:rPr>
        <w:drawing>
          <wp:inline distT="0" distB="0" distL="0" distR="0" wp14:anchorId="462680A4" wp14:editId="4E21E82C">
            <wp:extent cx="4993574" cy="1114461"/>
            <wp:effectExtent l="19050" t="19050" r="1714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7319" cy="111976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E6268" w14:textId="77777777" w:rsidR="008A3AA7" w:rsidRPr="00171C95" w:rsidRDefault="008A3AA7" w:rsidP="00E62536">
      <w:pPr>
        <w:pStyle w:val="30"/>
      </w:pPr>
      <w:r w:rsidRPr="00171C95">
        <w:t>按照如下表配置</w:t>
      </w:r>
      <w:r w:rsidRPr="00171C95">
        <w:rPr>
          <w:rFonts w:hint="eastAsia"/>
        </w:rPr>
        <w:t>V</w:t>
      </w:r>
      <w:r w:rsidRPr="00171C95">
        <w:t>PC</w:t>
      </w:r>
      <w:r w:rsidRPr="00171C95">
        <w:t>参数</w:t>
      </w:r>
      <w:r w:rsidRPr="00171C95">
        <w:rPr>
          <w:rFonts w:hint="eastAsia"/>
        </w:rPr>
        <w:t>。</w:t>
      </w:r>
    </w:p>
    <w:tbl>
      <w:tblPr>
        <w:tblStyle w:val="V10"/>
        <w:tblW w:w="0" w:type="auto"/>
        <w:tblLook w:val="04A0" w:firstRow="1" w:lastRow="0" w:firstColumn="1" w:lastColumn="0" w:noHBand="0" w:noVBand="1"/>
      </w:tblPr>
      <w:tblGrid>
        <w:gridCol w:w="4235"/>
        <w:gridCol w:w="4352"/>
      </w:tblGrid>
      <w:tr w:rsidR="008A3AA7" w:rsidRPr="00171C95" w14:paraId="4A9AED83" w14:textId="77777777" w:rsidTr="00F10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5" w:type="dxa"/>
          </w:tcPr>
          <w:p w14:paraId="5111EE58" w14:textId="77777777" w:rsidR="008A3AA7" w:rsidRPr="00171C95" w:rsidRDefault="008A3AA7" w:rsidP="00FB1B42">
            <w:pPr>
              <w:pStyle w:val="5a"/>
            </w:pPr>
            <w:r w:rsidRPr="00171C95">
              <w:rPr>
                <w:rFonts w:hint="eastAsia"/>
              </w:rPr>
              <w:t>参数</w:t>
            </w:r>
          </w:p>
        </w:tc>
        <w:tc>
          <w:tcPr>
            <w:tcW w:w="4352" w:type="dxa"/>
          </w:tcPr>
          <w:p w14:paraId="37F19982" w14:textId="77777777" w:rsidR="008A3AA7" w:rsidRPr="00171C95" w:rsidRDefault="008A3AA7" w:rsidP="00FB1B42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rPr>
                <w:rFonts w:hint="eastAsia"/>
              </w:rPr>
              <w:t>配置</w:t>
            </w:r>
          </w:p>
        </w:tc>
      </w:tr>
      <w:tr w:rsidR="008A3AA7" w:rsidRPr="00171C95" w14:paraId="21CA7F43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5" w:type="dxa"/>
          </w:tcPr>
          <w:p w14:paraId="349699E6" w14:textId="77777777" w:rsidR="008A3AA7" w:rsidRPr="00171C95" w:rsidRDefault="008A3AA7" w:rsidP="00FB1B42">
            <w:pPr>
              <w:pStyle w:val="5a"/>
            </w:pPr>
            <w:r w:rsidRPr="00171C95">
              <w:rPr>
                <w:rFonts w:hint="eastAsia"/>
              </w:rPr>
              <w:t>区域</w:t>
            </w:r>
          </w:p>
        </w:tc>
        <w:tc>
          <w:tcPr>
            <w:tcW w:w="4352" w:type="dxa"/>
          </w:tcPr>
          <w:p w14:paraId="109AE832" w14:textId="090C1D27" w:rsidR="008A3AA7" w:rsidRPr="00171C95" w:rsidRDefault="008A3AA7" w:rsidP="00C92B2E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rPr>
                <w:rFonts w:hint="eastAsia"/>
              </w:rPr>
              <w:t>华北</w:t>
            </w:r>
            <w:r w:rsidRPr="00171C95">
              <w:rPr>
                <w:rFonts w:hint="eastAsia"/>
              </w:rPr>
              <w:t>-</w:t>
            </w:r>
            <w:r w:rsidRPr="00171C95">
              <w:rPr>
                <w:rFonts w:hint="eastAsia"/>
              </w:rPr>
              <w:t>北京四</w:t>
            </w:r>
            <w:r w:rsidR="00180EF9">
              <w:rPr>
                <w:rFonts w:hint="eastAsia"/>
              </w:rPr>
              <w:t>（或亚太</w:t>
            </w:r>
            <w:r w:rsidR="00180EF9">
              <w:rPr>
                <w:rFonts w:hint="eastAsia"/>
              </w:rPr>
              <w:t>-</w:t>
            </w:r>
            <w:r w:rsidR="00180EF9">
              <w:rPr>
                <w:rFonts w:hint="eastAsia"/>
              </w:rPr>
              <w:t>香港）</w:t>
            </w:r>
          </w:p>
        </w:tc>
      </w:tr>
      <w:tr w:rsidR="008A3AA7" w:rsidRPr="00171C95" w14:paraId="17B13B03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5" w:type="dxa"/>
          </w:tcPr>
          <w:p w14:paraId="7080F08C" w14:textId="77777777" w:rsidR="008A3AA7" w:rsidRPr="00171C95" w:rsidRDefault="008A3AA7" w:rsidP="00FB1B42">
            <w:pPr>
              <w:pStyle w:val="5a"/>
            </w:pPr>
            <w:r w:rsidRPr="00171C95">
              <w:rPr>
                <w:rFonts w:hint="eastAsia"/>
              </w:rPr>
              <w:t>名称</w:t>
            </w:r>
          </w:p>
        </w:tc>
        <w:tc>
          <w:tcPr>
            <w:tcW w:w="4352" w:type="dxa"/>
          </w:tcPr>
          <w:p w14:paraId="1D992871" w14:textId="77777777" w:rsidR="008A3AA7" w:rsidRPr="00171C95" w:rsidRDefault="008A3AA7" w:rsidP="00FB1B4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rPr>
                <w:rFonts w:hint="eastAsia"/>
              </w:rPr>
              <w:t>vpc-test</w:t>
            </w:r>
          </w:p>
        </w:tc>
      </w:tr>
      <w:tr w:rsidR="008A3AA7" w:rsidRPr="00171C95" w14:paraId="6CB674D8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5" w:type="dxa"/>
          </w:tcPr>
          <w:p w14:paraId="0531B244" w14:textId="77777777" w:rsidR="008A3AA7" w:rsidRPr="00171C95" w:rsidRDefault="008A3AA7" w:rsidP="00FB1B42">
            <w:pPr>
              <w:pStyle w:val="5a"/>
            </w:pPr>
            <w:r w:rsidRPr="00171C95">
              <w:rPr>
                <w:rFonts w:hint="eastAsia"/>
              </w:rPr>
              <w:t>网段</w:t>
            </w:r>
          </w:p>
        </w:tc>
        <w:tc>
          <w:tcPr>
            <w:tcW w:w="4352" w:type="dxa"/>
          </w:tcPr>
          <w:p w14:paraId="5E909BD0" w14:textId="77777777" w:rsidR="008A3AA7" w:rsidRPr="00171C95" w:rsidRDefault="008A3AA7" w:rsidP="00FB1B4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rPr>
                <w:rFonts w:hint="eastAsia"/>
              </w:rPr>
              <w:t>1</w:t>
            </w:r>
            <w:r>
              <w:t>92</w:t>
            </w:r>
            <w:r w:rsidRPr="00171C95">
              <w:t>.</w:t>
            </w:r>
            <w:r>
              <w:t>168</w:t>
            </w:r>
            <w:r w:rsidRPr="00171C95">
              <w:t>.</w:t>
            </w:r>
            <w:r>
              <w:t>1</w:t>
            </w:r>
            <w:r w:rsidRPr="00171C95">
              <w:t>.0</w:t>
            </w:r>
            <w:r w:rsidRPr="00171C95">
              <w:rPr>
                <w:rFonts w:hint="eastAsia"/>
              </w:rPr>
              <w:t>/</w:t>
            </w:r>
            <w:r w:rsidRPr="00171C95">
              <w:t>24</w:t>
            </w:r>
          </w:p>
        </w:tc>
      </w:tr>
      <w:tr w:rsidR="008A3AA7" w:rsidRPr="00171C95" w14:paraId="60A8E147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5" w:type="dxa"/>
          </w:tcPr>
          <w:p w14:paraId="2EAD6D18" w14:textId="77777777" w:rsidR="008A3AA7" w:rsidRPr="00171C95" w:rsidRDefault="008A3AA7" w:rsidP="00FB1B42">
            <w:pPr>
              <w:pStyle w:val="5a"/>
            </w:pPr>
            <w:r w:rsidRPr="00171C95">
              <w:rPr>
                <w:rFonts w:hint="eastAsia"/>
              </w:rPr>
              <w:t>企业项目</w:t>
            </w:r>
          </w:p>
        </w:tc>
        <w:tc>
          <w:tcPr>
            <w:tcW w:w="4352" w:type="dxa"/>
          </w:tcPr>
          <w:p w14:paraId="4E3EF77A" w14:textId="77777777" w:rsidR="008A3AA7" w:rsidRPr="00171C95" w:rsidRDefault="008A3AA7" w:rsidP="00FB1B4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rPr>
                <w:rFonts w:hint="eastAsia"/>
              </w:rPr>
              <w:t>default</w:t>
            </w:r>
          </w:p>
        </w:tc>
      </w:tr>
      <w:tr w:rsidR="008A3AA7" w:rsidRPr="00171C95" w14:paraId="1071D08E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5" w:type="dxa"/>
          </w:tcPr>
          <w:p w14:paraId="49D75874" w14:textId="77777777" w:rsidR="008A3AA7" w:rsidRPr="00171C95" w:rsidRDefault="008A3AA7" w:rsidP="00FB1B42">
            <w:pPr>
              <w:pStyle w:val="5a"/>
            </w:pPr>
            <w:r w:rsidRPr="00171C95">
              <w:rPr>
                <w:rFonts w:hint="eastAsia"/>
              </w:rPr>
              <w:t>默认子网可用区</w:t>
            </w:r>
          </w:p>
        </w:tc>
        <w:tc>
          <w:tcPr>
            <w:tcW w:w="4352" w:type="dxa"/>
          </w:tcPr>
          <w:p w14:paraId="6569370D" w14:textId="77777777" w:rsidR="008A3AA7" w:rsidRPr="00171C95" w:rsidRDefault="008A3AA7" w:rsidP="00FB1B4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rPr>
                <w:rFonts w:hint="eastAsia"/>
              </w:rPr>
              <w:t>可用区</w:t>
            </w:r>
            <w:r w:rsidRPr="00171C95">
              <w:rPr>
                <w:rFonts w:hint="eastAsia"/>
              </w:rPr>
              <w:t>1</w:t>
            </w:r>
          </w:p>
        </w:tc>
      </w:tr>
      <w:tr w:rsidR="008A3AA7" w:rsidRPr="00171C95" w14:paraId="53C439D2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5" w:type="dxa"/>
          </w:tcPr>
          <w:p w14:paraId="795AA176" w14:textId="77777777" w:rsidR="008A3AA7" w:rsidRPr="00171C95" w:rsidRDefault="008A3AA7" w:rsidP="00FB1B42">
            <w:pPr>
              <w:pStyle w:val="5a"/>
            </w:pPr>
            <w:r w:rsidRPr="00171C95">
              <w:rPr>
                <w:rFonts w:hint="eastAsia"/>
              </w:rPr>
              <w:t>默认子网名称</w:t>
            </w:r>
          </w:p>
        </w:tc>
        <w:tc>
          <w:tcPr>
            <w:tcW w:w="4352" w:type="dxa"/>
          </w:tcPr>
          <w:p w14:paraId="24F12FD1" w14:textId="77777777" w:rsidR="008A3AA7" w:rsidRPr="00171C95" w:rsidRDefault="008A3AA7" w:rsidP="00FB1B4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rPr>
                <w:rFonts w:hint="eastAsia"/>
              </w:rPr>
              <w:t>subnet</w:t>
            </w:r>
            <w:r w:rsidRPr="00171C95">
              <w:t>-test</w:t>
            </w:r>
          </w:p>
        </w:tc>
      </w:tr>
      <w:tr w:rsidR="008A3AA7" w:rsidRPr="00171C95" w14:paraId="5BEAE80B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5" w:type="dxa"/>
          </w:tcPr>
          <w:p w14:paraId="29EAFF6A" w14:textId="77777777" w:rsidR="008A3AA7" w:rsidRPr="00171C95" w:rsidRDefault="008A3AA7" w:rsidP="00FB1B42">
            <w:pPr>
              <w:pStyle w:val="5a"/>
            </w:pPr>
            <w:r w:rsidRPr="00171C95">
              <w:rPr>
                <w:rFonts w:hint="eastAsia"/>
              </w:rPr>
              <w:t>子网网段</w:t>
            </w:r>
          </w:p>
        </w:tc>
        <w:tc>
          <w:tcPr>
            <w:tcW w:w="4352" w:type="dxa"/>
          </w:tcPr>
          <w:p w14:paraId="37553BFB" w14:textId="77777777" w:rsidR="008A3AA7" w:rsidRPr="00171C95" w:rsidRDefault="008A3AA7" w:rsidP="00FB1B4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rPr>
                <w:rFonts w:hint="eastAsia"/>
              </w:rPr>
              <w:t>如</w:t>
            </w:r>
            <w:r w:rsidRPr="00171C95">
              <w:rPr>
                <w:rFonts w:hint="eastAsia"/>
              </w:rPr>
              <w:t>1</w:t>
            </w:r>
            <w:r>
              <w:t>92</w:t>
            </w:r>
            <w:r w:rsidRPr="00171C95">
              <w:t>.</w:t>
            </w:r>
            <w:r>
              <w:t>168</w:t>
            </w:r>
            <w:r w:rsidRPr="00171C95">
              <w:t>.</w:t>
            </w:r>
            <w:r>
              <w:t>1</w:t>
            </w:r>
            <w:r w:rsidRPr="00171C95">
              <w:t>.0</w:t>
            </w:r>
            <w:r w:rsidRPr="00171C95">
              <w:rPr>
                <w:rFonts w:hint="eastAsia"/>
              </w:rPr>
              <w:t>/</w:t>
            </w:r>
            <w:r w:rsidRPr="00171C95">
              <w:t>24</w:t>
            </w:r>
          </w:p>
        </w:tc>
      </w:tr>
    </w:tbl>
    <w:p w14:paraId="257D93D0" w14:textId="731FDEBA" w:rsidR="00C92B2E" w:rsidRDefault="00C92B2E" w:rsidP="00C92B2E">
      <w:pPr>
        <w:pStyle w:val="1e"/>
      </w:pPr>
      <w:r>
        <w:rPr>
          <w:rFonts w:hint="eastAsia"/>
        </w:rPr>
        <w:t>注意：区域也可以</w:t>
      </w:r>
      <w:r w:rsidR="00F42582">
        <w:rPr>
          <w:rFonts w:hint="eastAsia"/>
        </w:rPr>
        <w:t>配置成</w:t>
      </w:r>
      <w:r>
        <w:rPr>
          <w:rFonts w:hint="eastAsia"/>
        </w:rPr>
        <w:t>“亚太</w:t>
      </w:r>
      <w:r>
        <w:rPr>
          <w:rFonts w:hint="eastAsia"/>
        </w:rPr>
        <w:t>-</w:t>
      </w:r>
      <w:r>
        <w:rPr>
          <w:rFonts w:hint="eastAsia"/>
        </w:rPr>
        <w:t>香港”等其他地区。</w:t>
      </w:r>
    </w:p>
    <w:p w14:paraId="5DD4E25C" w14:textId="77777777" w:rsidR="008A3AA7" w:rsidRPr="00171C95" w:rsidRDefault="008A3AA7" w:rsidP="00E62536">
      <w:pPr>
        <w:pStyle w:val="30"/>
      </w:pPr>
      <w:r w:rsidRPr="00171C95">
        <w:t>配置完成后</w:t>
      </w:r>
      <w:r w:rsidRPr="00171C95">
        <w:rPr>
          <w:rFonts w:hint="eastAsia"/>
        </w:rPr>
        <w:t>，</w:t>
      </w:r>
      <w:r w:rsidRPr="00171C95">
        <w:t>点击</w:t>
      </w:r>
      <w:r w:rsidRPr="00171C95">
        <w:rPr>
          <w:rFonts w:hint="eastAsia"/>
        </w:rPr>
        <w:t>“立即创建”，系统会自动回到</w:t>
      </w:r>
      <w:r w:rsidRPr="00171C95">
        <w:rPr>
          <w:rFonts w:hint="eastAsia"/>
        </w:rPr>
        <w:t>V</w:t>
      </w:r>
      <w:r w:rsidRPr="00171C95">
        <w:t>PC</w:t>
      </w:r>
      <w:r w:rsidRPr="00171C95">
        <w:t>控制台</w:t>
      </w:r>
      <w:r w:rsidRPr="00171C95">
        <w:rPr>
          <w:rFonts w:hint="eastAsia"/>
        </w:rPr>
        <w:t>。</w:t>
      </w:r>
    </w:p>
    <w:p w14:paraId="4AFCC0A2" w14:textId="77777777" w:rsidR="008A3AA7" w:rsidRPr="00171C95" w:rsidRDefault="008A3AA7" w:rsidP="00E62536">
      <w:pPr>
        <w:pStyle w:val="30"/>
      </w:pPr>
      <w:r w:rsidRPr="00171C95">
        <w:t>点击</w:t>
      </w:r>
      <w:r w:rsidRPr="00171C95">
        <w:rPr>
          <w:rFonts w:hint="eastAsia"/>
        </w:rPr>
        <w:t>V</w:t>
      </w:r>
      <w:r w:rsidRPr="00171C95">
        <w:t>PC</w:t>
      </w:r>
      <w:r w:rsidRPr="00171C95">
        <w:t>控制台左侧导航栏的</w:t>
      </w:r>
      <w:r w:rsidRPr="00171C95">
        <w:rPr>
          <w:rFonts w:hint="eastAsia"/>
        </w:rPr>
        <w:t>“访问控制”</w:t>
      </w:r>
      <w:r w:rsidRPr="00171C95">
        <w:sym w:font="Wingdings" w:char="F0E0"/>
      </w:r>
      <w:r w:rsidRPr="00171C95">
        <w:rPr>
          <w:rFonts w:hint="eastAsia"/>
        </w:rPr>
        <w:t>“安全组”，进入安全组控制台。</w:t>
      </w:r>
    </w:p>
    <w:p w14:paraId="5D76DF31" w14:textId="77777777" w:rsidR="008A3AA7" w:rsidRPr="00171C95" w:rsidRDefault="008A3AA7" w:rsidP="008A3AA7">
      <w:pPr>
        <w:pStyle w:val="1e"/>
      </w:pPr>
      <w:r w:rsidRPr="00171C95">
        <w:rPr>
          <w:noProof/>
        </w:rPr>
        <w:lastRenderedPageBreak/>
        <w:drawing>
          <wp:inline distT="0" distB="0" distL="0" distR="0" wp14:anchorId="05D4BC9A" wp14:editId="4D54008A">
            <wp:extent cx="1000058" cy="1733797"/>
            <wp:effectExtent l="19050" t="19050" r="10160" b="190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5950" cy="174401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5D3A8F" w14:textId="77777777" w:rsidR="008A3AA7" w:rsidRPr="00171C95" w:rsidRDefault="008A3AA7" w:rsidP="00E62536">
      <w:pPr>
        <w:pStyle w:val="30"/>
      </w:pPr>
      <w:r w:rsidRPr="00171C95">
        <w:t>点击右上角的</w:t>
      </w:r>
      <w:r w:rsidRPr="00171C95">
        <w:rPr>
          <w:rFonts w:hint="eastAsia"/>
        </w:rPr>
        <w:t>“创建安全组”。</w:t>
      </w:r>
    </w:p>
    <w:p w14:paraId="779C5F08" w14:textId="77777777" w:rsidR="008A3AA7" w:rsidRPr="00171C95" w:rsidRDefault="008A3AA7" w:rsidP="008A3AA7">
      <w:pPr>
        <w:pStyle w:val="1e"/>
      </w:pPr>
      <w:r w:rsidRPr="00171C95">
        <w:rPr>
          <w:noProof/>
        </w:rPr>
        <w:drawing>
          <wp:inline distT="0" distB="0" distL="0" distR="0" wp14:anchorId="2AA5887F" wp14:editId="2B724C3A">
            <wp:extent cx="5373585" cy="637270"/>
            <wp:effectExtent l="19050" t="19050" r="17780" b="1079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7557" cy="64367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F6A300" w14:textId="77777777" w:rsidR="008A3AA7" w:rsidRPr="00171C95" w:rsidRDefault="008A3AA7" w:rsidP="00E62536">
      <w:pPr>
        <w:pStyle w:val="30"/>
      </w:pPr>
      <w:r w:rsidRPr="00171C95">
        <w:t>在弹出的对话框中按如下图配置安全组参数</w:t>
      </w:r>
      <w:r w:rsidRPr="00171C95">
        <w:rPr>
          <w:rFonts w:hint="eastAsia"/>
        </w:rPr>
        <w:t>，然后点击“确定”。</w:t>
      </w:r>
    </w:p>
    <w:p w14:paraId="44D822D2" w14:textId="77777777" w:rsidR="008A3AA7" w:rsidRPr="00171C95" w:rsidRDefault="008A3AA7" w:rsidP="008A3AA7">
      <w:pPr>
        <w:pStyle w:val="1e"/>
      </w:pPr>
      <w:r w:rsidRPr="00171C95">
        <w:rPr>
          <w:noProof/>
        </w:rPr>
        <w:drawing>
          <wp:inline distT="0" distB="0" distL="0" distR="0" wp14:anchorId="5AE3099C" wp14:editId="52F49CE2">
            <wp:extent cx="3058322" cy="2714625"/>
            <wp:effectExtent l="19050" t="19050" r="2794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5011" cy="272056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BCBABE" w14:textId="77777777" w:rsidR="008A3AA7" w:rsidRPr="00171C95" w:rsidRDefault="008A3AA7" w:rsidP="008A3AA7">
      <w:pPr>
        <w:pStyle w:val="3"/>
        <w:numPr>
          <w:ilvl w:val="2"/>
          <w:numId w:val="7"/>
        </w:numPr>
      </w:pPr>
      <w:bookmarkStart w:id="29" w:name="_Toc47103511"/>
      <w:bookmarkStart w:id="30" w:name="_Toc48901779"/>
      <w:r w:rsidRPr="00171C95">
        <w:t>购买</w:t>
      </w:r>
      <w:r w:rsidRPr="00171C95">
        <w:rPr>
          <w:rFonts w:hint="eastAsia"/>
        </w:rPr>
        <w:t>E</w:t>
      </w:r>
      <w:r w:rsidRPr="00171C95">
        <w:t>CS</w:t>
      </w:r>
      <w:bookmarkEnd w:id="29"/>
      <w:bookmarkEnd w:id="30"/>
    </w:p>
    <w:p w14:paraId="0D54C672" w14:textId="77777777" w:rsidR="008A3AA7" w:rsidRPr="00171C95" w:rsidRDefault="008A3AA7" w:rsidP="00E62536">
      <w:pPr>
        <w:pStyle w:val="30"/>
      </w:pPr>
      <w:r w:rsidRPr="00171C95">
        <w:rPr>
          <w:rFonts w:hint="eastAsia"/>
        </w:rPr>
        <w:t>点左侧导航栏的“弹性云服务器</w:t>
      </w:r>
      <w:r w:rsidRPr="00171C95">
        <w:rPr>
          <w:rFonts w:hint="eastAsia"/>
        </w:rPr>
        <w:t>EC</w:t>
      </w:r>
      <w:r w:rsidRPr="00171C95">
        <w:t>S</w:t>
      </w:r>
      <w:r w:rsidRPr="00171C95">
        <w:rPr>
          <w:rFonts w:hint="eastAsia"/>
        </w:rPr>
        <w:t>”，进入</w:t>
      </w:r>
      <w:r w:rsidRPr="00171C95">
        <w:rPr>
          <w:rFonts w:hint="eastAsia"/>
        </w:rPr>
        <w:t>E</w:t>
      </w:r>
      <w:r w:rsidRPr="00171C95">
        <w:t>CS</w:t>
      </w:r>
      <w:r w:rsidRPr="00171C95">
        <w:t>控制台</w:t>
      </w:r>
      <w:r w:rsidRPr="00171C95">
        <w:rPr>
          <w:rFonts w:hint="eastAsia"/>
        </w:rPr>
        <w:t>。</w:t>
      </w:r>
    </w:p>
    <w:p w14:paraId="084DB878" w14:textId="77777777" w:rsidR="008A3AA7" w:rsidRPr="00171C95" w:rsidRDefault="008A3AA7" w:rsidP="008A3AA7">
      <w:pPr>
        <w:pStyle w:val="1e"/>
      </w:pPr>
      <w:r w:rsidRPr="00171C95">
        <w:rPr>
          <w:noProof/>
        </w:rPr>
        <w:lastRenderedPageBreak/>
        <w:drawing>
          <wp:inline distT="0" distB="0" distL="0" distR="0" wp14:anchorId="0D336392" wp14:editId="077F86DF">
            <wp:extent cx="1375926" cy="2452255"/>
            <wp:effectExtent l="19050" t="19050" r="15240" b="2476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1594" cy="246235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AA77C9" w14:textId="77777777" w:rsidR="008A3AA7" w:rsidRPr="00171C95" w:rsidRDefault="008A3AA7" w:rsidP="00E62536">
      <w:pPr>
        <w:pStyle w:val="30"/>
      </w:pPr>
      <w:r w:rsidRPr="00171C95">
        <w:rPr>
          <w:rFonts w:hint="eastAsia"/>
        </w:rPr>
        <w:t>在</w:t>
      </w:r>
      <w:r w:rsidRPr="00171C95">
        <w:rPr>
          <w:rFonts w:hint="eastAsia"/>
        </w:rPr>
        <w:t>E</w:t>
      </w:r>
      <w:r w:rsidRPr="00171C95">
        <w:t>CS</w:t>
      </w:r>
      <w:r w:rsidRPr="00171C95">
        <w:t>控制台界面</w:t>
      </w:r>
      <w:r w:rsidRPr="00171C95">
        <w:rPr>
          <w:rFonts w:hint="eastAsia"/>
        </w:rPr>
        <w:t>点击右上角的“购买弹性云服务器”。</w:t>
      </w:r>
    </w:p>
    <w:p w14:paraId="2EC22998" w14:textId="77777777" w:rsidR="008A3AA7" w:rsidRPr="00171C95" w:rsidRDefault="008A3AA7" w:rsidP="008A3AA7">
      <w:pPr>
        <w:pStyle w:val="1e"/>
      </w:pPr>
      <w:r w:rsidRPr="00171C95">
        <w:rPr>
          <w:noProof/>
        </w:rPr>
        <w:drawing>
          <wp:inline distT="0" distB="0" distL="0" distR="0" wp14:anchorId="4265E0A5" wp14:editId="5967E64B">
            <wp:extent cx="4934198" cy="1062301"/>
            <wp:effectExtent l="19050" t="19050" r="19050" b="241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7262" cy="107372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C2824F" w14:textId="77777777" w:rsidR="008A3AA7" w:rsidRPr="00171C95" w:rsidRDefault="008A3AA7" w:rsidP="00E62536">
      <w:pPr>
        <w:pStyle w:val="30"/>
      </w:pPr>
      <w:r w:rsidRPr="00171C95">
        <w:rPr>
          <w:rFonts w:hint="eastAsia"/>
        </w:rPr>
        <w:t>按照如下表配置弹性云服务器的基础配置参数。</w:t>
      </w:r>
    </w:p>
    <w:tbl>
      <w:tblPr>
        <w:tblStyle w:val="V10"/>
        <w:tblW w:w="0" w:type="auto"/>
        <w:tblLook w:val="04A0" w:firstRow="1" w:lastRow="0" w:firstColumn="1" w:lastColumn="0" w:noHBand="0" w:noVBand="1"/>
      </w:tblPr>
      <w:tblGrid>
        <w:gridCol w:w="2508"/>
        <w:gridCol w:w="6079"/>
      </w:tblGrid>
      <w:tr w:rsidR="008A3AA7" w:rsidRPr="00171C95" w14:paraId="6D2AE7C1" w14:textId="77777777" w:rsidTr="00F10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660E0596" w14:textId="77777777" w:rsidR="008A3AA7" w:rsidRPr="00171C95" w:rsidRDefault="008A3AA7" w:rsidP="00C154C8">
            <w:pPr>
              <w:pStyle w:val="5a"/>
            </w:pPr>
            <w:r w:rsidRPr="00171C95">
              <w:rPr>
                <w:rFonts w:hint="eastAsia"/>
              </w:rPr>
              <w:t>参数</w:t>
            </w:r>
          </w:p>
        </w:tc>
        <w:tc>
          <w:tcPr>
            <w:tcW w:w="6079" w:type="dxa"/>
          </w:tcPr>
          <w:p w14:paraId="42F9331E" w14:textId="77777777" w:rsidR="008A3AA7" w:rsidRPr="00171C95" w:rsidRDefault="008A3AA7" w:rsidP="00C154C8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rPr>
                <w:rFonts w:hint="eastAsia"/>
              </w:rPr>
              <w:t>配置</w:t>
            </w:r>
          </w:p>
        </w:tc>
      </w:tr>
      <w:tr w:rsidR="008A3AA7" w:rsidRPr="00171C95" w14:paraId="1C7EA7DC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2209B97F" w14:textId="77777777" w:rsidR="008A3AA7" w:rsidRPr="00171C95" w:rsidRDefault="008A3AA7" w:rsidP="00C154C8">
            <w:pPr>
              <w:pStyle w:val="5a"/>
            </w:pPr>
            <w:r w:rsidRPr="00171C95">
              <w:rPr>
                <w:rFonts w:hint="eastAsia"/>
              </w:rPr>
              <w:t>计费模式</w:t>
            </w:r>
          </w:p>
        </w:tc>
        <w:tc>
          <w:tcPr>
            <w:tcW w:w="6079" w:type="dxa"/>
          </w:tcPr>
          <w:p w14:paraId="6A1E03A4" w14:textId="77777777" w:rsidR="008A3AA7" w:rsidRPr="00171C95" w:rsidRDefault="008A3AA7" w:rsidP="00C154C8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rPr>
                <w:rFonts w:hint="eastAsia"/>
              </w:rPr>
              <w:t>按需计费</w:t>
            </w:r>
          </w:p>
        </w:tc>
      </w:tr>
      <w:tr w:rsidR="008A3AA7" w:rsidRPr="00171C95" w14:paraId="7C4A9998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41FA715F" w14:textId="77777777" w:rsidR="008A3AA7" w:rsidRPr="00171C95" w:rsidRDefault="008A3AA7" w:rsidP="00C154C8">
            <w:pPr>
              <w:pStyle w:val="5a"/>
            </w:pPr>
            <w:r w:rsidRPr="00171C95">
              <w:rPr>
                <w:rFonts w:hint="eastAsia"/>
              </w:rPr>
              <w:t>区域</w:t>
            </w:r>
          </w:p>
        </w:tc>
        <w:tc>
          <w:tcPr>
            <w:tcW w:w="6079" w:type="dxa"/>
          </w:tcPr>
          <w:p w14:paraId="3FDC2A2B" w14:textId="596354F8" w:rsidR="008A3AA7" w:rsidRPr="00171C95" w:rsidRDefault="008A3AA7" w:rsidP="00C154C8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rPr>
                <w:rFonts w:hint="eastAsia"/>
              </w:rPr>
              <w:t>华北</w:t>
            </w:r>
            <w:r w:rsidRPr="00171C95">
              <w:rPr>
                <w:rFonts w:hint="eastAsia"/>
              </w:rPr>
              <w:t>-</w:t>
            </w:r>
            <w:r w:rsidRPr="00171C95">
              <w:rPr>
                <w:rFonts w:hint="eastAsia"/>
              </w:rPr>
              <w:t>北京四</w:t>
            </w:r>
            <w:r w:rsidR="00CA730F">
              <w:rPr>
                <w:rFonts w:hint="eastAsia"/>
              </w:rPr>
              <w:t>（或亚太</w:t>
            </w:r>
            <w:r w:rsidR="00CA730F">
              <w:rPr>
                <w:rFonts w:hint="eastAsia"/>
              </w:rPr>
              <w:t>-</w:t>
            </w:r>
            <w:r w:rsidR="00CA730F">
              <w:rPr>
                <w:rFonts w:hint="eastAsia"/>
              </w:rPr>
              <w:t>香港）</w:t>
            </w:r>
          </w:p>
        </w:tc>
      </w:tr>
      <w:tr w:rsidR="008A3AA7" w:rsidRPr="00171C95" w14:paraId="38B2EFC1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54F36496" w14:textId="77777777" w:rsidR="008A3AA7" w:rsidRPr="00171C95" w:rsidRDefault="008A3AA7" w:rsidP="00C154C8">
            <w:pPr>
              <w:pStyle w:val="5a"/>
            </w:pPr>
            <w:r w:rsidRPr="00171C95">
              <w:rPr>
                <w:rFonts w:hint="eastAsia"/>
              </w:rPr>
              <w:t>可用区</w:t>
            </w:r>
          </w:p>
        </w:tc>
        <w:tc>
          <w:tcPr>
            <w:tcW w:w="6079" w:type="dxa"/>
          </w:tcPr>
          <w:p w14:paraId="1866BED0" w14:textId="77777777" w:rsidR="008A3AA7" w:rsidRPr="00171C95" w:rsidRDefault="008A3AA7" w:rsidP="00C154C8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rPr>
                <w:rFonts w:hint="eastAsia"/>
              </w:rPr>
              <w:t>随机分配</w:t>
            </w:r>
          </w:p>
        </w:tc>
      </w:tr>
      <w:tr w:rsidR="008A3AA7" w:rsidRPr="00171C95" w14:paraId="4B7A51CA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43A48FD0" w14:textId="77777777" w:rsidR="008A3AA7" w:rsidRPr="00171C95" w:rsidRDefault="008A3AA7" w:rsidP="00C154C8">
            <w:pPr>
              <w:pStyle w:val="5a"/>
            </w:pPr>
            <w:r w:rsidRPr="00171C95">
              <w:rPr>
                <w:rFonts w:hint="eastAsia"/>
              </w:rPr>
              <w:t>C</w:t>
            </w:r>
            <w:r w:rsidRPr="00171C95">
              <w:t>PU</w:t>
            </w:r>
            <w:r w:rsidRPr="00171C95">
              <w:t>架构</w:t>
            </w:r>
          </w:p>
        </w:tc>
        <w:tc>
          <w:tcPr>
            <w:tcW w:w="6079" w:type="dxa"/>
          </w:tcPr>
          <w:p w14:paraId="1B2DEA18" w14:textId="77777777" w:rsidR="008A3AA7" w:rsidRPr="00171C95" w:rsidRDefault="008A3AA7" w:rsidP="00C154C8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rPr>
                <w:rFonts w:hint="eastAsia"/>
              </w:rPr>
              <w:t>鲲鹏计算</w:t>
            </w:r>
          </w:p>
        </w:tc>
      </w:tr>
      <w:tr w:rsidR="008A3AA7" w:rsidRPr="00171C95" w14:paraId="462CDC4F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2EA09FA1" w14:textId="77777777" w:rsidR="008A3AA7" w:rsidRPr="00171C95" w:rsidRDefault="008A3AA7" w:rsidP="00C154C8">
            <w:pPr>
              <w:pStyle w:val="5a"/>
            </w:pPr>
            <w:r w:rsidRPr="00171C95">
              <w:rPr>
                <w:rFonts w:hint="eastAsia"/>
              </w:rPr>
              <w:t>规格</w:t>
            </w:r>
          </w:p>
        </w:tc>
        <w:tc>
          <w:tcPr>
            <w:tcW w:w="6079" w:type="dxa"/>
          </w:tcPr>
          <w:p w14:paraId="6318B6E2" w14:textId="77777777" w:rsidR="008A3AA7" w:rsidRPr="00171C95" w:rsidRDefault="008A3AA7" w:rsidP="00C154C8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rPr>
                <w:rFonts w:hint="eastAsia"/>
              </w:rPr>
              <w:t>鲲鹏通用计算增强型</w:t>
            </w:r>
            <w:r w:rsidRPr="00171C95">
              <w:rPr>
                <w:rFonts w:hint="eastAsia"/>
              </w:rPr>
              <w:t xml:space="preserve"> |</w:t>
            </w:r>
            <w:r w:rsidRPr="00171C95">
              <w:t xml:space="preserve"> kc1.large.2 </w:t>
            </w:r>
            <w:r w:rsidRPr="00171C95">
              <w:rPr>
                <w:rFonts w:hint="eastAsia"/>
              </w:rPr>
              <w:t>|</w:t>
            </w:r>
            <w:r w:rsidRPr="00171C95">
              <w:t xml:space="preserve"> 2vCPUs | 4GB</w:t>
            </w:r>
          </w:p>
        </w:tc>
      </w:tr>
      <w:tr w:rsidR="008A3AA7" w:rsidRPr="00171C95" w14:paraId="762B528A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420CA53B" w14:textId="77777777" w:rsidR="008A3AA7" w:rsidRPr="00171C95" w:rsidRDefault="008A3AA7" w:rsidP="00C154C8">
            <w:pPr>
              <w:pStyle w:val="5a"/>
            </w:pPr>
            <w:r w:rsidRPr="00171C95">
              <w:rPr>
                <w:rFonts w:hint="eastAsia"/>
              </w:rPr>
              <w:t>镜像</w:t>
            </w:r>
          </w:p>
        </w:tc>
        <w:tc>
          <w:tcPr>
            <w:tcW w:w="6079" w:type="dxa"/>
          </w:tcPr>
          <w:p w14:paraId="7A2B9CCD" w14:textId="77777777" w:rsidR="008A3AA7" w:rsidRPr="00171C95" w:rsidRDefault="008A3AA7" w:rsidP="00C154C8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rPr>
                <w:rFonts w:hint="eastAsia"/>
              </w:rPr>
              <w:t>公共镜像</w:t>
            </w:r>
            <w:r w:rsidRPr="00171C95">
              <w:rPr>
                <w:rFonts w:hint="eastAsia"/>
              </w:rPr>
              <w:t xml:space="preserve"> |</w:t>
            </w:r>
            <w:r w:rsidRPr="00171C95">
              <w:t xml:space="preserve"> openEuler </w:t>
            </w:r>
            <w:r w:rsidRPr="00171C95">
              <w:rPr>
                <w:rFonts w:hint="eastAsia"/>
              </w:rPr>
              <w:t>|</w:t>
            </w:r>
            <w:r w:rsidRPr="00171C95">
              <w:t xml:space="preserve"> openEuler 20.03 64bit with ARM(40GB)</w:t>
            </w:r>
          </w:p>
        </w:tc>
      </w:tr>
      <w:tr w:rsidR="008A3AA7" w:rsidRPr="00171C95" w14:paraId="7269D3BE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770A71E3" w14:textId="77777777" w:rsidR="008A3AA7" w:rsidRPr="00171C95" w:rsidRDefault="008A3AA7" w:rsidP="00C154C8">
            <w:pPr>
              <w:pStyle w:val="5a"/>
            </w:pPr>
            <w:r w:rsidRPr="00171C95">
              <w:rPr>
                <w:rFonts w:hint="eastAsia"/>
              </w:rPr>
              <w:t>系统盘</w:t>
            </w:r>
          </w:p>
        </w:tc>
        <w:tc>
          <w:tcPr>
            <w:tcW w:w="6079" w:type="dxa"/>
          </w:tcPr>
          <w:p w14:paraId="66C0181C" w14:textId="1853F03E" w:rsidR="008A3AA7" w:rsidRPr="00171C95" w:rsidRDefault="003B608E" w:rsidP="00C154C8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通用型</w:t>
            </w:r>
            <w:r>
              <w:rPr>
                <w:rFonts w:hint="eastAsia"/>
              </w:rPr>
              <w:t>S</w:t>
            </w:r>
            <w:r>
              <w:t>SD</w:t>
            </w:r>
            <w:r w:rsidR="008A3AA7" w:rsidRPr="00171C95">
              <w:t xml:space="preserve"> </w:t>
            </w:r>
            <w:r w:rsidR="008A3AA7" w:rsidRPr="00171C95">
              <w:rPr>
                <w:rFonts w:hint="eastAsia"/>
              </w:rPr>
              <w:t>|</w:t>
            </w:r>
            <w:r w:rsidR="008A3AA7" w:rsidRPr="00171C95">
              <w:t xml:space="preserve"> 40GB</w:t>
            </w:r>
          </w:p>
        </w:tc>
      </w:tr>
    </w:tbl>
    <w:p w14:paraId="50BC072F" w14:textId="4A6FAA76" w:rsidR="003B608E" w:rsidRDefault="003B608E" w:rsidP="003B608E">
      <w:pPr>
        <w:pStyle w:val="1e"/>
      </w:pPr>
      <w:r w:rsidRPr="003B608E">
        <w:t>注意：</w:t>
      </w:r>
      <w:r w:rsidR="000D7DC7">
        <w:t>“</w:t>
      </w:r>
      <w:r w:rsidRPr="003B608E">
        <w:t>区域</w:t>
      </w:r>
      <w:r w:rsidR="000D7DC7">
        <w:t>”</w:t>
      </w:r>
      <w:r w:rsidRPr="003B608E">
        <w:t>也可以是</w:t>
      </w:r>
      <w:r w:rsidRPr="003B608E">
        <w:t>“</w:t>
      </w:r>
      <w:r w:rsidRPr="003B608E">
        <w:t>亚太</w:t>
      </w:r>
      <w:r w:rsidRPr="003B608E">
        <w:t>-</w:t>
      </w:r>
      <w:r w:rsidRPr="003B608E">
        <w:t>香港</w:t>
      </w:r>
      <w:r w:rsidRPr="003B608E">
        <w:t>”</w:t>
      </w:r>
      <w:r w:rsidRPr="003B608E">
        <w:t>等其他地区</w:t>
      </w:r>
      <w:r>
        <w:t>，</w:t>
      </w:r>
      <w:r w:rsidR="000D7DC7">
        <w:rPr>
          <w:rFonts w:hint="eastAsia"/>
        </w:rPr>
        <w:t>要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PC</w:t>
      </w:r>
      <w:r>
        <w:rPr>
          <w:rFonts w:hint="eastAsia"/>
        </w:rPr>
        <w:t>的区域保持一致。</w:t>
      </w:r>
      <w:r w:rsidR="000D7DC7">
        <w:rPr>
          <w:rFonts w:hint="eastAsia"/>
        </w:rPr>
        <w:t>“系统盘”也可配置成“高</w:t>
      </w:r>
      <w:r w:rsidR="000D7DC7">
        <w:rPr>
          <w:rFonts w:hint="eastAsia"/>
        </w:rPr>
        <w:t>IO</w:t>
      </w:r>
      <w:r w:rsidR="000D7DC7">
        <w:rPr>
          <w:rFonts w:hint="eastAsia"/>
        </w:rPr>
        <w:t>”。</w:t>
      </w:r>
    </w:p>
    <w:p w14:paraId="60ED1D9A" w14:textId="77777777" w:rsidR="008A3AA7" w:rsidRPr="00171C95" w:rsidRDefault="008A3AA7" w:rsidP="00E62536">
      <w:pPr>
        <w:pStyle w:val="30"/>
      </w:pPr>
      <w:r w:rsidRPr="00171C95">
        <w:rPr>
          <w:rFonts w:hint="eastAsia"/>
        </w:rPr>
        <w:t>配置完成后点击“下一步：网络配置”，进入网络配置，按下表配置网络参数。</w:t>
      </w:r>
    </w:p>
    <w:tbl>
      <w:tblPr>
        <w:tblStyle w:val="V10"/>
        <w:tblW w:w="0" w:type="auto"/>
        <w:tblLook w:val="04A0" w:firstRow="1" w:lastRow="0" w:firstColumn="1" w:lastColumn="0" w:noHBand="0" w:noVBand="1"/>
      </w:tblPr>
      <w:tblGrid>
        <w:gridCol w:w="4250"/>
        <w:gridCol w:w="4337"/>
      </w:tblGrid>
      <w:tr w:rsidR="008A3AA7" w:rsidRPr="00171C95" w14:paraId="505B35A3" w14:textId="77777777" w:rsidTr="00F10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14:paraId="03958746" w14:textId="77777777" w:rsidR="008A3AA7" w:rsidRPr="00171C95" w:rsidRDefault="008A3AA7" w:rsidP="00C154C8">
            <w:pPr>
              <w:pStyle w:val="5a"/>
            </w:pPr>
            <w:r w:rsidRPr="00171C95">
              <w:t>参数</w:t>
            </w:r>
          </w:p>
        </w:tc>
        <w:tc>
          <w:tcPr>
            <w:tcW w:w="4337" w:type="dxa"/>
          </w:tcPr>
          <w:p w14:paraId="1A73323E" w14:textId="77777777" w:rsidR="008A3AA7" w:rsidRPr="00171C95" w:rsidRDefault="008A3AA7" w:rsidP="00C154C8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t>配置</w:t>
            </w:r>
          </w:p>
        </w:tc>
      </w:tr>
      <w:tr w:rsidR="008A3AA7" w:rsidRPr="00171C95" w14:paraId="6F760880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14:paraId="56258222" w14:textId="77777777" w:rsidR="008A3AA7" w:rsidRPr="00171C95" w:rsidRDefault="008A3AA7" w:rsidP="00C154C8">
            <w:pPr>
              <w:pStyle w:val="5a"/>
            </w:pPr>
            <w:r w:rsidRPr="00171C95">
              <w:lastRenderedPageBreak/>
              <w:t>网络</w:t>
            </w:r>
          </w:p>
        </w:tc>
        <w:tc>
          <w:tcPr>
            <w:tcW w:w="4337" w:type="dxa"/>
          </w:tcPr>
          <w:p w14:paraId="77FE3CF9" w14:textId="77777777" w:rsidR="008A3AA7" w:rsidRPr="00171C95" w:rsidRDefault="008A3AA7" w:rsidP="00C154C8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rPr>
                <w:rFonts w:hint="eastAsia"/>
              </w:rPr>
              <w:t>v</w:t>
            </w:r>
            <w:r w:rsidRPr="00171C95">
              <w:t>pc-test | subnet-</w:t>
            </w:r>
            <w:r w:rsidRPr="00171C95">
              <w:rPr>
                <w:rFonts w:hint="eastAsia"/>
              </w:rPr>
              <w:t>test</w:t>
            </w:r>
            <w:r w:rsidRPr="00171C95">
              <w:t xml:space="preserve"> | </w:t>
            </w:r>
            <w:r w:rsidRPr="00171C95">
              <w:rPr>
                <w:rFonts w:hint="eastAsia"/>
              </w:rPr>
              <w:t>自动</w:t>
            </w:r>
            <w:r w:rsidRPr="00171C95">
              <w:t>分配</w:t>
            </w:r>
            <w:r w:rsidRPr="00171C95">
              <w:rPr>
                <w:rFonts w:hint="eastAsia"/>
              </w:rPr>
              <w:t>I</w:t>
            </w:r>
            <w:r w:rsidRPr="00171C95">
              <w:t>P</w:t>
            </w:r>
            <w:r w:rsidRPr="00171C95">
              <w:t>地址</w:t>
            </w:r>
          </w:p>
        </w:tc>
      </w:tr>
      <w:tr w:rsidR="008A3AA7" w:rsidRPr="00171C95" w14:paraId="3A8A4002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14:paraId="1E311402" w14:textId="77777777" w:rsidR="008A3AA7" w:rsidRPr="00171C95" w:rsidRDefault="008A3AA7" w:rsidP="00C154C8">
            <w:pPr>
              <w:pStyle w:val="5a"/>
            </w:pPr>
            <w:r w:rsidRPr="00171C95">
              <w:t>安全组</w:t>
            </w:r>
          </w:p>
        </w:tc>
        <w:tc>
          <w:tcPr>
            <w:tcW w:w="4337" w:type="dxa"/>
          </w:tcPr>
          <w:p w14:paraId="5BD94DCB" w14:textId="77777777" w:rsidR="008A3AA7" w:rsidRPr="00171C95" w:rsidRDefault="008A3AA7" w:rsidP="00C154C8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t>sg-test</w:t>
            </w:r>
          </w:p>
        </w:tc>
      </w:tr>
      <w:tr w:rsidR="008A3AA7" w:rsidRPr="00171C95" w14:paraId="58119862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14:paraId="64C66FB4" w14:textId="77777777" w:rsidR="008A3AA7" w:rsidRPr="00171C95" w:rsidRDefault="008A3AA7" w:rsidP="00C154C8">
            <w:pPr>
              <w:pStyle w:val="5a"/>
            </w:pPr>
            <w:r w:rsidRPr="00171C95">
              <w:rPr>
                <w:rFonts w:hint="eastAsia"/>
              </w:rPr>
              <w:t>弹性公网</w:t>
            </w:r>
            <w:r w:rsidRPr="00171C95">
              <w:rPr>
                <w:rFonts w:hint="eastAsia"/>
              </w:rPr>
              <w:t>I</w:t>
            </w:r>
            <w:r w:rsidRPr="00171C95">
              <w:t>P</w:t>
            </w:r>
          </w:p>
        </w:tc>
        <w:tc>
          <w:tcPr>
            <w:tcW w:w="4337" w:type="dxa"/>
          </w:tcPr>
          <w:p w14:paraId="2BB84A92" w14:textId="77777777" w:rsidR="008A3AA7" w:rsidRPr="00171C95" w:rsidRDefault="008A3AA7" w:rsidP="00C154C8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t>现在购买</w:t>
            </w:r>
          </w:p>
        </w:tc>
      </w:tr>
      <w:tr w:rsidR="008A3AA7" w:rsidRPr="00171C95" w14:paraId="64A547D4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14:paraId="360FBD2C" w14:textId="77777777" w:rsidR="008A3AA7" w:rsidRPr="00171C95" w:rsidRDefault="008A3AA7" w:rsidP="00C154C8">
            <w:pPr>
              <w:pStyle w:val="5a"/>
            </w:pPr>
            <w:r w:rsidRPr="00171C95">
              <w:t>线路</w:t>
            </w:r>
          </w:p>
        </w:tc>
        <w:tc>
          <w:tcPr>
            <w:tcW w:w="4337" w:type="dxa"/>
          </w:tcPr>
          <w:p w14:paraId="14D90519" w14:textId="77777777" w:rsidR="008A3AA7" w:rsidRPr="00171C95" w:rsidRDefault="008A3AA7" w:rsidP="00C154C8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t>全动态</w:t>
            </w:r>
            <w:r w:rsidRPr="00171C95">
              <w:rPr>
                <w:rFonts w:hint="eastAsia"/>
              </w:rPr>
              <w:t>B</w:t>
            </w:r>
            <w:r w:rsidRPr="00171C95">
              <w:t>GP</w:t>
            </w:r>
          </w:p>
        </w:tc>
      </w:tr>
      <w:tr w:rsidR="008A3AA7" w:rsidRPr="00171C95" w14:paraId="090A20F4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14:paraId="33C16F40" w14:textId="77777777" w:rsidR="008A3AA7" w:rsidRPr="00171C95" w:rsidRDefault="008A3AA7" w:rsidP="00C154C8">
            <w:pPr>
              <w:pStyle w:val="5a"/>
            </w:pPr>
            <w:r w:rsidRPr="00171C95">
              <w:t>公网带宽</w:t>
            </w:r>
          </w:p>
        </w:tc>
        <w:tc>
          <w:tcPr>
            <w:tcW w:w="4337" w:type="dxa"/>
          </w:tcPr>
          <w:p w14:paraId="1ED5BEEC" w14:textId="3BCD0AD7" w:rsidR="008A3AA7" w:rsidRPr="00171C95" w:rsidRDefault="008A3AA7" w:rsidP="00C154C8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t>按</w:t>
            </w:r>
            <w:r w:rsidR="00153A4F">
              <w:rPr>
                <w:rFonts w:hint="eastAsia"/>
              </w:rPr>
              <w:t>流量</w:t>
            </w:r>
            <w:r w:rsidRPr="00171C95">
              <w:t>计费</w:t>
            </w:r>
          </w:p>
        </w:tc>
      </w:tr>
      <w:tr w:rsidR="008A3AA7" w:rsidRPr="00171C95" w14:paraId="3BC49A04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14:paraId="649EF37A" w14:textId="77777777" w:rsidR="008A3AA7" w:rsidRPr="00171C95" w:rsidRDefault="008A3AA7" w:rsidP="00C154C8">
            <w:pPr>
              <w:pStyle w:val="5a"/>
            </w:pPr>
            <w:r w:rsidRPr="00171C95">
              <w:t>带宽大小</w:t>
            </w:r>
          </w:p>
        </w:tc>
        <w:tc>
          <w:tcPr>
            <w:tcW w:w="4337" w:type="dxa"/>
          </w:tcPr>
          <w:p w14:paraId="40EF6A0F" w14:textId="77777777" w:rsidR="008A3AA7" w:rsidRPr="00171C95" w:rsidRDefault="008A3AA7" w:rsidP="00C154C8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t>5Mbit/s</w:t>
            </w:r>
          </w:p>
        </w:tc>
      </w:tr>
    </w:tbl>
    <w:p w14:paraId="5949DB8A" w14:textId="4222D557" w:rsidR="00902539" w:rsidRDefault="00902539" w:rsidP="00902539">
      <w:pPr>
        <w:pStyle w:val="1e"/>
      </w:pPr>
      <w:r>
        <w:rPr>
          <w:rFonts w:hint="eastAsia"/>
        </w:rPr>
        <w:t>注意：</w:t>
      </w:r>
      <w:r w:rsidR="002F1F6C">
        <w:rPr>
          <w:rFonts w:hint="eastAsia"/>
        </w:rPr>
        <w:t>为加快实验进度，</w:t>
      </w:r>
      <w:r>
        <w:rPr>
          <w:rFonts w:hint="eastAsia"/>
        </w:rPr>
        <w:t>带宽大小也可以配置成</w:t>
      </w:r>
      <w:r>
        <w:rPr>
          <w:rFonts w:hint="eastAsia"/>
        </w:rPr>
        <w:t>10</w:t>
      </w:r>
      <w:r>
        <w:t>Mbit/s</w:t>
      </w:r>
      <w:r w:rsidR="00F65FCD">
        <w:t>。</w:t>
      </w:r>
    </w:p>
    <w:p w14:paraId="005559C2" w14:textId="77777777" w:rsidR="008A3AA7" w:rsidRPr="00171C95" w:rsidRDefault="008A3AA7" w:rsidP="00E62536">
      <w:pPr>
        <w:pStyle w:val="30"/>
      </w:pPr>
      <w:r w:rsidRPr="00171C95">
        <w:t>配置完成后</w:t>
      </w:r>
      <w:r w:rsidRPr="00171C95">
        <w:rPr>
          <w:rFonts w:hint="eastAsia"/>
        </w:rPr>
        <w:t>，</w:t>
      </w:r>
      <w:r w:rsidRPr="00171C95">
        <w:t>点击</w:t>
      </w:r>
      <w:r w:rsidRPr="00171C95">
        <w:rPr>
          <w:rFonts w:hint="eastAsia"/>
        </w:rPr>
        <w:t>“下一步：高级配置”，按如下表配置</w:t>
      </w:r>
      <w:r w:rsidRPr="00171C95">
        <w:rPr>
          <w:rFonts w:hint="eastAsia"/>
        </w:rPr>
        <w:t>E</w:t>
      </w:r>
      <w:r w:rsidRPr="00171C95">
        <w:t>CS</w:t>
      </w:r>
      <w:r w:rsidRPr="00171C95">
        <w:t>高级配置参数</w:t>
      </w:r>
      <w:r w:rsidRPr="00171C95">
        <w:rPr>
          <w:rFonts w:hint="eastAsia"/>
        </w:rPr>
        <w:t>。</w:t>
      </w:r>
    </w:p>
    <w:tbl>
      <w:tblPr>
        <w:tblStyle w:val="V10"/>
        <w:tblW w:w="0" w:type="auto"/>
        <w:tblLook w:val="04A0" w:firstRow="1" w:lastRow="0" w:firstColumn="1" w:lastColumn="0" w:noHBand="0" w:noVBand="1"/>
      </w:tblPr>
      <w:tblGrid>
        <w:gridCol w:w="2792"/>
        <w:gridCol w:w="5795"/>
      </w:tblGrid>
      <w:tr w:rsidR="008A3AA7" w:rsidRPr="00171C95" w14:paraId="13E39D3A" w14:textId="77777777" w:rsidTr="00F10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656113D5" w14:textId="77777777" w:rsidR="008A3AA7" w:rsidRPr="00171C95" w:rsidRDefault="008A3AA7" w:rsidP="00F10D92">
            <w:pPr>
              <w:pStyle w:val="5a"/>
            </w:pPr>
            <w:r w:rsidRPr="00171C95">
              <w:rPr>
                <w:rFonts w:hint="eastAsia"/>
              </w:rPr>
              <w:t>参数</w:t>
            </w:r>
          </w:p>
        </w:tc>
        <w:tc>
          <w:tcPr>
            <w:tcW w:w="5795" w:type="dxa"/>
          </w:tcPr>
          <w:p w14:paraId="5842C099" w14:textId="77777777" w:rsidR="008A3AA7" w:rsidRPr="00171C95" w:rsidRDefault="008A3AA7" w:rsidP="00F10D92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t>配置</w:t>
            </w:r>
          </w:p>
        </w:tc>
      </w:tr>
      <w:tr w:rsidR="008A3AA7" w:rsidRPr="00171C95" w14:paraId="692E6BB6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1E138646" w14:textId="77777777" w:rsidR="008A3AA7" w:rsidRPr="00171C95" w:rsidRDefault="008A3AA7" w:rsidP="00F10D92">
            <w:pPr>
              <w:pStyle w:val="5a"/>
            </w:pPr>
            <w:r w:rsidRPr="00171C95">
              <w:t>云服务器名称</w:t>
            </w:r>
          </w:p>
        </w:tc>
        <w:tc>
          <w:tcPr>
            <w:tcW w:w="5795" w:type="dxa"/>
          </w:tcPr>
          <w:p w14:paraId="6E12FADA" w14:textId="3340B32A" w:rsidR="008A3AA7" w:rsidRPr="00171C95" w:rsidRDefault="008A3AA7" w:rsidP="002713EE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t>kp-</w:t>
            </w:r>
            <w:r w:rsidRPr="00171C95">
              <w:rPr>
                <w:rFonts w:hint="eastAsia"/>
              </w:rPr>
              <w:t>test</w:t>
            </w:r>
            <w:r w:rsidRPr="00171C95">
              <w:t>01</w:t>
            </w:r>
            <w:r w:rsidR="005C13E7">
              <w:t>（</w:t>
            </w:r>
            <w:r w:rsidR="005C13E7">
              <w:rPr>
                <w:rFonts w:hint="eastAsia"/>
              </w:rPr>
              <w:t>输入符合规则名称</w:t>
            </w:r>
            <w:r w:rsidR="005C13E7">
              <w:t>）</w:t>
            </w:r>
          </w:p>
        </w:tc>
      </w:tr>
      <w:tr w:rsidR="008A3AA7" w:rsidRPr="00171C95" w14:paraId="3D0BD8A1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34E72253" w14:textId="77777777" w:rsidR="008A3AA7" w:rsidRPr="00171C95" w:rsidRDefault="008A3AA7" w:rsidP="00F10D92">
            <w:pPr>
              <w:pStyle w:val="5a"/>
            </w:pPr>
            <w:r w:rsidRPr="00171C95">
              <w:rPr>
                <w:rFonts w:hint="eastAsia"/>
              </w:rPr>
              <w:t>登录凭证</w:t>
            </w:r>
          </w:p>
        </w:tc>
        <w:tc>
          <w:tcPr>
            <w:tcW w:w="5795" w:type="dxa"/>
          </w:tcPr>
          <w:p w14:paraId="221C91A3" w14:textId="77777777" w:rsidR="008A3AA7" w:rsidRPr="00171C95" w:rsidRDefault="008A3AA7" w:rsidP="00F10D9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t>密码</w:t>
            </w:r>
          </w:p>
        </w:tc>
      </w:tr>
      <w:tr w:rsidR="008A3AA7" w:rsidRPr="00171C95" w14:paraId="768345A8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0A827E18" w14:textId="77777777" w:rsidR="008A3AA7" w:rsidRPr="00171C95" w:rsidRDefault="008A3AA7" w:rsidP="00F10D92">
            <w:pPr>
              <w:pStyle w:val="5a"/>
            </w:pPr>
            <w:r w:rsidRPr="00171C95">
              <w:t>密码</w:t>
            </w:r>
          </w:p>
        </w:tc>
        <w:tc>
          <w:tcPr>
            <w:tcW w:w="5795" w:type="dxa"/>
          </w:tcPr>
          <w:p w14:paraId="4B2C1DE2" w14:textId="77777777" w:rsidR="008A3AA7" w:rsidRPr="00171C95" w:rsidRDefault="008A3AA7" w:rsidP="00F10D9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71C95">
              <w:rPr>
                <w:i/>
              </w:rPr>
              <w:t>请输入</w:t>
            </w:r>
            <w:r w:rsidRPr="00171C95">
              <w:rPr>
                <w:rFonts w:hint="eastAsia"/>
                <w:i/>
              </w:rPr>
              <w:t>8</w:t>
            </w:r>
            <w:r w:rsidRPr="00171C95">
              <w:rPr>
                <w:rFonts w:hint="eastAsia"/>
                <w:i/>
              </w:rPr>
              <w:t>位以上包含大小写字母、数字和特殊字符的密码</w:t>
            </w:r>
          </w:p>
        </w:tc>
      </w:tr>
      <w:tr w:rsidR="008A3AA7" w:rsidRPr="00171C95" w14:paraId="53E764F4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25144714" w14:textId="77777777" w:rsidR="008A3AA7" w:rsidRPr="00171C95" w:rsidRDefault="008A3AA7" w:rsidP="00F10D92">
            <w:pPr>
              <w:pStyle w:val="5a"/>
            </w:pPr>
            <w:r w:rsidRPr="00171C95">
              <w:t>确认密码</w:t>
            </w:r>
          </w:p>
        </w:tc>
        <w:tc>
          <w:tcPr>
            <w:tcW w:w="5795" w:type="dxa"/>
          </w:tcPr>
          <w:p w14:paraId="15F78649" w14:textId="77777777" w:rsidR="008A3AA7" w:rsidRPr="00171C95" w:rsidRDefault="008A3AA7" w:rsidP="00F10D9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71C95">
              <w:rPr>
                <w:i/>
              </w:rPr>
              <w:t>请再次输入密码</w:t>
            </w:r>
          </w:p>
        </w:tc>
      </w:tr>
      <w:tr w:rsidR="008A3AA7" w:rsidRPr="00171C95" w14:paraId="7D595107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6F18B496" w14:textId="77777777" w:rsidR="008A3AA7" w:rsidRPr="00171C95" w:rsidRDefault="008A3AA7" w:rsidP="00F10D92">
            <w:pPr>
              <w:pStyle w:val="5a"/>
            </w:pPr>
            <w:r w:rsidRPr="00171C95">
              <w:t>云备份</w:t>
            </w:r>
          </w:p>
        </w:tc>
        <w:tc>
          <w:tcPr>
            <w:tcW w:w="5795" w:type="dxa"/>
          </w:tcPr>
          <w:p w14:paraId="21D4D76E" w14:textId="77777777" w:rsidR="008A3AA7" w:rsidRPr="00171C95" w:rsidRDefault="008A3AA7" w:rsidP="00F10D9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t>暂不购买</w:t>
            </w:r>
          </w:p>
        </w:tc>
      </w:tr>
      <w:tr w:rsidR="008A3AA7" w:rsidRPr="00171C95" w14:paraId="47A4815F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668670FA" w14:textId="77777777" w:rsidR="008A3AA7" w:rsidRPr="00171C95" w:rsidRDefault="008A3AA7" w:rsidP="00F10D92">
            <w:pPr>
              <w:pStyle w:val="5a"/>
            </w:pPr>
            <w:r w:rsidRPr="00171C95">
              <w:t>云服务器组</w:t>
            </w:r>
          </w:p>
        </w:tc>
        <w:tc>
          <w:tcPr>
            <w:tcW w:w="5795" w:type="dxa"/>
          </w:tcPr>
          <w:p w14:paraId="4EA91557" w14:textId="77777777" w:rsidR="008A3AA7" w:rsidRPr="00171C95" w:rsidRDefault="008A3AA7" w:rsidP="00F10D9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71C95">
              <w:rPr>
                <w:rFonts w:hint="eastAsia"/>
                <w:i/>
              </w:rPr>
              <w:t>不配置</w:t>
            </w:r>
          </w:p>
        </w:tc>
      </w:tr>
      <w:tr w:rsidR="008A3AA7" w:rsidRPr="00171C95" w14:paraId="3E9A0984" w14:textId="77777777" w:rsidTr="00F10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0D040064" w14:textId="77777777" w:rsidR="008A3AA7" w:rsidRPr="00171C95" w:rsidRDefault="008A3AA7" w:rsidP="00F10D92">
            <w:pPr>
              <w:pStyle w:val="5a"/>
            </w:pPr>
            <w:r w:rsidRPr="00171C95">
              <w:t>高级选项</w:t>
            </w:r>
          </w:p>
        </w:tc>
        <w:tc>
          <w:tcPr>
            <w:tcW w:w="5795" w:type="dxa"/>
          </w:tcPr>
          <w:p w14:paraId="6D8FBEDD" w14:textId="77777777" w:rsidR="008A3AA7" w:rsidRPr="00171C95" w:rsidRDefault="008A3AA7" w:rsidP="00F10D9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71C95">
              <w:rPr>
                <w:i/>
              </w:rPr>
              <w:t>不勾选</w:t>
            </w:r>
          </w:p>
        </w:tc>
      </w:tr>
    </w:tbl>
    <w:p w14:paraId="366BCFB7" w14:textId="77777777" w:rsidR="008A3AA7" w:rsidRPr="00171C95" w:rsidRDefault="008A3AA7" w:rsidP="00E62536">
      <w:pPr>
        <w:pStyle w:val="30"/>
      </w:pPr>
      <w:r w:rsidRPr="00171C95">
        <w:t>配置完成后点击右下角</w:t>
      </w:r>
      <w:r w:rsidRPr="00171C95">
        <w:rPr>
          <w:rFonts w:hint="eastAsia"/>
        </w:rPr>
        <w:t>“下一步：确认配置”。勾选同意协议，然后点击：立即购买。</w:t>
      </w:r>
    </w:p>
    <w:p w14:paraId="610C7340" w14:textId="77777777" w:rsidR="008A3AA7" w:rsidRPr="00171C95" w:rsidRDefault="008A3AA7" w:rsidP="00E62536">
      <w:pPr>
        <w:pStyle w:val="30"/>
      </w:pPr>
      <w:r w:rsidRPr="00171C95">
        <w:t>在提交任务成功</w:t>
      </w:r>
      <w:r w:rsidRPr="00171C95">
        <w:rPr>
          <w:rFonts w:hint="eastAsia"/>
        </w:rPr>
        <w:t>后，点击“返回云服务器列表”，返回</w:t>
      </w:r>
      <w:r w:rsidRPr="00171C95">
        <w:rPr>
          <w:rFonts w:hint="eastAsia"/>
        </w:rPr>
        <w:t>E</w:t>
      </w:r>
      <w:r w:rsidRPr="00171C95">
        <w:t>CS</w:t>
      </w:r>
      <w:r w:rsidRPr="00171C95">
        <w:t>控制台</w:t>
      </w:r>
      <w:r w:rsidRPr="00171C95">
        <w:rPr>
          <w:rFonts w:hint="eastAsia"/>
        </w:rPr>
        <w:t>。</w:t>
      </w:r>
    </w:p>
    <w:p w14:paraId="35AE3AF0" w14:textId="77777777" w:rsidR="008A3AA7" w:rsidRPr="00171C95" w:rsidRDefault="008A3AA7" w:rsidP="008A3AA7">
      <w:pPr>
        <w:pStyle w:val="3"/>
        <w:numPr>
          <w:ilvl w:val="2"/>
          <w:numId w:val="7"/>
        </w:numPr>
      </w:pPr>
      <w:bookmarkStart w:id="31" w:name="_Toc47103512"/>
      <w:bookmarkStart w:id="32" w:name="_Toc48901780"/>
      <w:r w:rsidRPr="00171C95">
        <w:t>通过</w:t>
      </w:r>
      <w:r w:rsidRPr="00171C95">
        <w:t>ssh</w:t>
      </w:r>
      <w:r w:rsidRPr="00171C95">
        <w:t>登录系统</w:t>
      </w:r>
      <w:bookmarkEnd w:id="31"/>
      <w:bookmarkEnd w:id="32"/>
    </w:p>
    <w:p w14:paraId="7817D71C" w14:textId="6208AD5C" w:rsidR="008A3AA7" w:rsidRPr="00171C95" w:rsidRDefault="008A3AA7" w:rsidP="00E62536">
      <w:pPr>
        <w:pStyle w:val="30"/>
      </w:pPr>
      <w:r w:rsidRPr="00171C95">
        <w:rPr>
          <w:rFonts w:hint="eastAsia"/>
        </w:rPr>
        <w:t>在</w:t>
      </w:r>
      <w:r w:rsidRPr="00171C95">
        <w:rPr>
          <w:rFonts w:hint="eastAsia"/>
        </w:rPr>
        <w:t>E</w:t>
      </w:r>
      <w:r w:rsidRPr="00171C95">
        <w:t>CS</w:t>
      </w:r>
      <w:r w:rsidRPr="00171C95">
        <w:t>控制台查看</w:t>
      </w:r>
      <w:r w:rsidRPr="00171C95">
        <w:rPr>
          <w:rFonts w:hint="eastAsia"/>
        </w:rPr>
        <w:t>E</w:t>
      </w:r>
      <w:r w:rsidRPr="00171C95">
        <w:t>CS</w:t>
      </w:r>
      <w:r w:rsidRPr="00171C95">
        <w:t>弹性</w:t>
      </w:r>
      <w:r w:rsidR="0083479C">
        <w:rPr>
          <w:rFonts w:hint="eastAsia"/>
        </w:rPr>
        <w:t>公网</w:t>
      </w:r>
      <w:r w:rsidRPr="00171C95">
        <w:rPr>
          <w:rFonts w:hint="eastAsia"/>
        </w:rPr>
        <w:t>I</w:t>
      </w:r>
      <w:r w:rsidRPr="00171C95">
        <w:t>P</w:t>
      </w:r>
      <w:r w:rsidRPr="00171C95">
        <w:t>地址</w:t>
      </w:r>
      <w:r w:rsidRPr="00171C95">
        <w:rPr>
          <w:rFonts w:hint="eastAsia"/>
        </w:rPr>
        <w:t>。</w:t>
      </w:r>
    </w:p>
    <w:p w14:paraId="45A449C7" w14:textId="77777777" w:rsidR="008A3AA7" w:rsidRPr="00171C95" w:rsidRDefault="008A3AA7" w:rsidP="00C154C8">
      <w:pPr>
        <w:pStyle w:val="1e"/>
      </w:pPr>
      <w:r>
        <w:rPr>
          <w:noProof/>
        </w:rPr>
        <w:drawing>
          <wp:inline distT="0" distB="0" distL="0" distR="0" wp14:anchorId="01FAA89C" wp14:editId="08232897">
            <wp:extent cx="5473700" cy="640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33D4" w14:textId="3CD885CB" w:rsidR="008A3AA7" w:rsidRDefault="008A3AA7" w:rsidP="00E62536">
      <w:pPr>
        <w:pStyle w:val="30"/>
      </w:pPr>
      <w:r>
        <w:rPr>
          <w:rFonts w:hint="eastAsia"/>
        </w:rPr>
        <w:t>在</w:t>
      </w:r>
      <w:r w:rsidR="00A17322">
        <w:rPr>
          <w:rFonts w:hint="eastAsia"/>
        </w:rPr>
        <w:t>客户端机器</w:t>
      </w:r>
      <w:r w:rsidR="001641DB">
        <w:rPr>
          <w:rFonts w:hint="eastAsia"/>
        </w:rPr>
        <w:t>操作系统</w:t>
      </w:r>
      <w:r w:rsidR="00A17322">
        <w:rPr>
          <w:rFonts w:hint="eastAsia"/>
        </w:rPr>
        <w:t>里的</w:t>
      </w:r>
      <w:r>
        <w:rPr>
          <w:rFonts w:hint="eastAsia"/>
        </w:rPr>
        <w:t>C</w:t>
      </w:r>
      <w:r>
        <w:t>onsole</w:t>
      </w:r>
      <w:r>
        <w:rPr>
          <w:rFonts w:hint="eastAsia"/>
        </w:rPr>
        <w:t>控制台</w:t>
      </w:r>
      <w:r w:rsidR="00A17322">
        <w:rPr>
          <w:rFonts w:hint="eastAsia"/>
        </w:rPr>
        <w:t>或</w:t>
      </w:r>
      <w:r w:rsidR="001641DB">
        <w:rPr>
          <w:rFonts w:hint="eastAsia"/>
        </w:rPr>
        <w:t>T</w:t>
      </w:r>
      <w:r w:rsidR="001641DB">
        <w:t>erminal</w:t>
      </w:r>
      <w:r w:rsidR="001641DB">
        <w:rPr>
          <w:rFonts w:hint="eastAsia"/>
        </w:rPr>
        <w:t>终端里</w:t>
      </w:r>
      <w:r>
        <w:rPr>
          <w:rFonts w:hint="eastAsia"/>
        </w:rPr>
        <w:t>运行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命令：</w:t>
      </w:r>
    </w:p>
    <w:p w14:paraId="7CDFEC3A" w14:textId="2BD38EFD" w:rsidR="00E62536" w:rsidRDefault="001641DB" w:rsidP="00E62536">
      <w:pPr>
        <w:pStyle w:val="2f2"/>
      </w:pPr>
      <w:r>
        <w:t xml:space="preserve">$ </w:t>
      </w:r>
      <w:r w:rsidR="00E62536" w:rsidRPr="00E62536">
        <w:t>ssh root@121.36.45.64</w:t>
      </w:r>
    </w:p>
    <w:p w14:paraId="4F2B0100" w14:textId="1AB2DD74" w:rsidR="001641DB" w:rsidRDefault="00625FC3" w:rsidP="00C154C8">
      <w:pPr>
        <w:pStyle w:val="1e"/>
      </w:pPr>
      <w:r>
        <w:rPr>
          <w:rFonts w:hint="eastAsia"/>
        </w:rPr>
        <w:t>（</w:t>
      </w:r>
      <w:r w:rsidR="008A3AA7">
        <w:rPr>
          <w:rFonts w:hint="eastAsia"/>
        </w:rPr>
        <w:t>注意：</w:t>
      </w:r>
      <w:r w:rsidR="001641DB">
        <w:rPr>
          <w:rFonts w:hint="eastAsia"/>
        </w:rPr>
        <w:t>此处</w:t>
      </w:r>
      <w:r w:rsidR="00FC18B5">
        <w:rPr>
          <w:rFonts w:hint="eastAsia"/>
        </w:rPr>
        <w:t>的</w:t>
      </w:r>
      <w:r w:rsidR="00FC18B5">
        <w:rPr>
          <w:rFonts w:hint="eastAsia"/>
        </w:rPr>
        <w:t>IP</w:t>
      </w:r>
      <w:r w:rsidR="00FC18B5">
        <w:rPr>
          <w:rFonts w:hint="eastAsia"/>
        </w:rPr>
        <w:t>地址</w:t>
      </w:r>
      <w:r w:rsidR="008A3AA7">
        <w:rPr>
          <w:rFonts w:hint="eastAsia"/>
        </w:rPr>
        <w:t>121.36.45.64</w:t>
      </w:r>
      <w:r w:rsidR="00FC18B5">
        <w:rPr>
          <w:rFonts w:hint="eastAsia"/>
        </w:rPr>
        <w:t>即是</w:t>
      </w:r>
      <w:r w:rsidR="008A3AA7">
        <w:rPr>
          <w:rFonts w:hint="eastAsia"/>
        </w:rPr>
        <w:t>刚刚购买的</w:t>
      </w:r>
      <w:r w:rsidR="001D38BD">
        <w:rPr>
          <w:rFonts w:hint="eastAsia"/>
        </w:rPr>
        <w:t>弹性公网</w:t>
      </w:r>
      <w:r w:rsidR="008A3AA7">
        <w:rPr>
          <w:rFonts w:hint="eastAsia"/>
        </w:rPr>
        <w:t>IP</w:t>
      </w:r>
      <w:r w:rsidR="008A3AA7">
        <w:rPr>
          <w:rFonts w:hint="eastAsia"/>
        </w:rPr>
        <w:t>地址</w:t>
      </w:r>
      <w:r w:rsidR="001641DB">
        <w:rPr>
          <w:rFonts w:hint="eastAsia"/>
        </w:rPr>
        <w:t>。</w:t>
      </w:r>
      <w:r>
        <w:rPr>
          <w:rFonts w:hint="eastAsia"/>
        </w:rPr>
        <w:t>）</w:t>
      </w:r>
    </w:p>
    <w:p w14:paraId="7F12E1D3" w14:textId="77777777" w:rsidR="001641DB" w:rsidRDefault="001641DB" w:rsidP="00C154C8">
      <w:pPr>
        <w:pStyle w:val="1e"/>
      </w:pPr>
    </w:p>
    <w:p w14:paraId="126E5DA8" w14:textId="29A57C27" w:rsidR="001641DB" w:rsidRDefault="001641DB" w:rsidP="00C154C8">
      <w:pPr>
        <w:pStyle w:val="1e"/>
      </w:pPr>
      <w:r>
        <w:rPr>
          <w:rFonts w:hint="eastAsia"/>
        </w:rPr>
        <w:t>第一次登录时会有安全性验证的提示：</w:t>
      </w:r>
    </w:p>
    <w:p w14:paraId="261A495E" w14:textId="77777777" w:rsidR="00625FC3" w:rsidRDefault="00625FC3" w:rsidP="00C154C8">
      <w:pPr>
        <w:pStyle w:val="1e"/>
      </w:pPr>
    </w:p>
    <w:p w14:paraId="68119E30" w14:textId="77777777" w:rsidR="001641DB" w:rsidRDefault="001641DB" w:rsidP="001641DB">
      <w:pPr>
        <w:pStyle w:val="2f2"/>
      </w:pPr>
      <w:r>
        <w:t>The authenticity of host '121.36.45.64 (121.36.45.64)' can't be established.</w:t>
      </w:r>
    </w:p>
    <w:p w14:paraId="06EE8463" w14:textId="77777777" w:rsidR="001641DB" w:rsidRDefault="001641DB" w:rsidP="001641DB">
      <w:pPr>
        <w:pStyle w:val="2f2"/>
      </w:pPr>
      <w:r>
        <w:t>ECDSA key fingerprint is SHA256:RVxC1cSuMmqLtWdMw4n6f/VPsfWLkT/zDMT2q4qWxc0.</w:t>
      </w:r>
    </w:p>
    <w:p w14:paraId="4C98B82A" w14:textId="0759817E" w:rsidR="001641DB" w:rsidRDefault="001641DB" w:rsidP="001641DB">
      <w:pPr>
        <w:pStyle w:val="2f2"/>
      </w:pPr>
      <w:r>
        <w:t>Are you sure you want to continue connecting (yes/no)? yes</w:t>
      </w:r>
    </w:p>
    <w:p w14:paraId="77B191B4" w14:textId="77777777" w:rsidR="00625FC3" w:rsidRDefault="00625FC3" w:rsidP="00C154C8">
      <w:pPr>
        <w:pStyle w:val="1e"/>
      </w:pPr>
    </w:p>
    <w:p w14:paraId="19DDEE7D" w14:textId="4B959147" w:rsidR="001641DB" w:rsidRDefault="001641DB" w:rsidP="00C154C8">
      <w:pPr>
        <w:pStyle w:val="1e"/>
      </w:pPr>
      <w:r>
        <w:rPr>
          <w:rFonts w:hint="eastAsia"/>
        </w:rPr>
        <w:t>在这里输入</w:t>
      </w:r>
      <w:r>
        <w:rPr>
          <w:rFonts w:hint="eastAsia"/>
        </w:rPr>
        <w:t>y</w:t>
      </w:r>
      <w:r>
        <w:t>es</w:t>
      </w:r>
      <w:r w:rsidR="004F06E5">
        <w:rPr>
          <w:rFonts w:hint="eastAsia"/>
        </w:rPr>
        <w:t>并</w:t>
      </w:r>
      <w:r>
        <w:rPr>
          <w:rFonts w:hint="eastAsia"/>
        </w:rPr>
        <w:t>按回车键继续：</w:t>
      </w:r>
    </w:p>
    <w:p w14:paraId="722F92A9" w14:textId="77777777" w:rsidR="00625FC3" w:rsidRPr="00625FC3" w:rsidRDefault="00625FC3" w:rsidP="00C154C8">
      <w:pPr>
        <w:pStyle w:val="1e"/>
      </w:pPr>
    </w:p>
    <w:p w14:paraId="5AEBB679" w14:textId="77777777" w:rsidR="001641DB" w:rsidRDefault="001641DB" w:rsidP="001641DB">
      <w:pPr>
        <w:pStyle w:val="2f2"/>
      </w:pPr>
      <w:r>
        <w:t>Warning: Permanently added '121.36.45.64' (ECDSA) to the list of known hosts.</w:t>
      </w:r>
    </w:p>
    <w:p w14:paraId="1FC431A0" w14:textId="77777777" w:rsidR="001641DB" w:rsidRDefault="001641DB" w:rsidP="001641DB">
      <w:pPr>
        <w:pStyle w:val="2f2"/>
      </w:pPr>
    </w:p>
    <w:p w14:paraId="44B08FA8" w14:textId="77777777" w:rsidR="001641DB" w:rsidRDefault="001641DB" w:rsidP="001641DB">
      <w:pPr>
        <w:pStyle w:val="2f2"/>
      </w:pPr>
      <w:r>
        <w:t>Authorized users only. All activities may be monitored and reported.</w:t>
      </w:r>
    </w:p>
    <w:p w14:paraId="4E2DD181" w14:textId="4483F347" w:rsidR="001641DB" w:rsidRDefault="001641DB" w:rsidP="001641DB">
      <w:pPr>
        <w:pStyle w:val="2f2"/>
        <w:rPr>
          <w:lang w:eastAsia="zh-CN"/>
        </w:rPr>
      </w:pPr>
      <w:r>
        <w:rPr>
          <w:lang w:eastAsia="zh-CN"/>
        </w:rPr>
        <w:t>root@121.36.45.64's password:</w:t>
      </w:r>
    </w:p>
    <w:p w14:paraId="07C2439E" w14:textId="77777777" w:rsidR="005A0960" w:rsidRDefault="005A0960" w:rsidP="00C154C8">
      <w:pPr>
        <w:pStyle w:val="1e"/>
      </w:pPr>
    </w:p>
    <w:p w14:paraId="1BAD046E" w14:textId="0B5645D9" w:rsidR="008A3AA7" w:rsidRDefault="008A3AA7" w:rsidP="00C154C8">
      <w:pPr>
        <w:pStyle w:val="1e"/>
      </w:pPr>
      <w:r>
        <w:rPr>
          <w:rFonts w:hint="eastAsia"/>
        </w:rPr>
        <w:t>输入密码</w:t>
      </w:r>
      <w:r>
        <w:rPr>
          <w:rFonts w:hint="eastAsia"/>
        </w:rPr>
        <w:t>(</w:t>
      </w:r>
      <w:r>
        <w:rPr>
          <w:rFonts w:hint="eastAsia"/>
        </w:rPr>
        <w:t>注意这里不会有任何回显</w:t>
      </w:r>
      <w:r>
        <w:t>)</w:t>
      </w:r>
      <w:r w:rsidR="001641DB">
        <w:rPr>
          <w:rFonts w:hint="eastAsia"/>
        </w:rPr>
        <w:t>并回车，</w:t>
      </w:r>
      <w:r>
        <w:rPr>
          <w:rFonts w:hint="eastAsia"/>
        </w:rPr>
        <w:t>登录后的界面</w:t>
      </w:r>
      <w:r w:rsidR="00E90FB9">
        <w:rPr>
          <w:rFonts w:hint="eastAsia"/>
        </w:rPr>
        <w:t>如下</w:t>
      </w:r>
      <w:r>
        <w:rPr>
          <w:rFonts w:hint="eastAsia"/>
        </w:rPr>
        <w:t>所示：</w:t>
      </w:r>
    </w:p>
    <w:p w14:paraId="566F4336" w14:textId="77777777" w:rsidR="00E90FB9" w:rsidRDefault="00E90FB9" w:rsidP="00E90FB9">
      <w:pPr>
        <w:pStyle w:val="2f2"/>
        <w:rPr>
          <w:lang w:eastAsia="zh-CN"/>
        </w:rPr>
      </w:pPr>
    </w:p>
    <w:p w14:paraId="057252E0" w14:textId="77777777" w:rsidR="00E90FB9" w:rsidRDefault="00E90FB9" w:rsidP="00E90FB9">
      <w:pPr>
        <w:pStyle w:val="2f2"/>
      </w:pPr>
      <w:r>
        <w:rPr>
          <w:lang w:eastAsia="zh-CN"/>
        </w:rPr>
        <w:t xml:space="preserve">        </w:t>
      </w:r>
      <w:r>
        <w:t>Welcome to Huawei Cloud Service</w:t>
      </w:r>
    </w:p>
    <w:p w14:paraId="0DE21034" w14:textId="77777777" w:rsidR="00E90FB9" w:rsidRDefault="00E90FB9" w:rsidP="00E90FB9">
      <w:pPr>
        <w:pStyle w:val="2f2"/>
      </w:pPr>
    </w:p>
    <w:p w14:paraId="3494508A" w14:textId="77777777" w:rsidR="00E90FB9" w:rsidRDefault="00E90FB9" w:rsidP="00E90FB9">
      <w:pPr>
        <w:pStyle w:val="2f2"/>
      </w:pPr>
      <w:r>
        <w:t>Last login: Wed Aug 19 20:10:20 2020 from 119.3.119.18</w:t>
      </w:r>
    </w:p>
    <w:p w14:paraId="38E29A12" w14:textId="77777777" w:rsidR="00E90FB9" w:rsidRDefault="00E90FB9" w:rsidP="00E90FB9">
      <w:pPr>
        <w:pStyle w:val="2f2"/>
      </w:pPr>
    </w:p>
    <w:p w14:paraId="683D7981" w14:textId="77777777" w:rsidR="00E90FB9" w:rsidRDefault="00E90FB9" w:rsidP="00E90FB9">
      <w:pPr>
        <w:pStyle w:val="2f2"/>
      </w:pPr>
      <w:r>
        <w:t xml:space="preserve">        Welcome to Huawei Cloud Service</w:t>
      </w:r>
    </w:p>
    <w:p w14:paraId="196B4952" w14:textId="77777777" w:rsidR="00E90FB9" w:rsidRDefault="00E90FB9" w:rsidP="00E90FB9">
      <w:pPr>
        <w:pStyle w:val="2f2"/>
      </w:pPr>
    </w:p>
    <w:p w14:paraId="43E88124" w14:textId="77777777" w:rsidR="00E90FB9" w:rsidRDefault="00E90FB9" w:rsidP="00E90FB9">
      <w:pPr>
        <w:pStyle w:val="2f2"/>
      </w:pPr>
      <w:r>
        <w:t>Last login: Wed Aug 19 20:10:20 2020 from 119.3.119.18</w:t>
      </w:r>
    </w:p>
    <w:p w14:paraId="49AF1E51" w14:textId="77777777" w:rsidR="00E90FB9" w:rsidRDefault="00E90FB9" w:rsidP="00E90FB9">
      <w:pPr>
        <w:pStyle w:val="2f2"/>
      </w:pPr>
    </w:p>
    <w:p w14:paraId="5E2AD3E7" w14:textId="77777777" w:rsidR="00E90FB9" w:rsidRDefault="00E90FB9" w:rsidP="00E90FB9">
      <w:pPr>
        <w:pStyle w:val="2f2"/>
      </w:pPr>
    </w:p>
    <w:p w14:paraId="2C1033E3" w14:textId="77777777" w:rsidR="00E90FB9" w:rsidRDefault="00E90FB9" w:rsidP="00E90FB9">
      <w:pPr>
        <w:pStyle w:val="2f2"/>
      </w:pPr>
      <w:r>
        <w:t>Welcome to 4.19.90-2003.4.0.0036.oe1.aarch64</w:t>
      </w:r>
    </w:p>
    <w:p w14:paraId="04A365AF" w14:textId="77777777" w:rsidR="00E90FB9" w:rsidRDefault="00E90FB9" w:rsidP="00E90FB9">
      <w:pPr>
        <w:pStyle w:val="2f2"/>
      </w:pPr>
    </w:p>
    <w:p w14:paraId="0B80925D" w14:textId="77777777" w:rsidR="00E90FB9" w:rsidRDefault="00E90FB9" w:rsidP="00E90FB9">
      <w:pPr>
        <w:pStyle w:val="2f2"/>
      </w:pPr>
      <w:r>
        <w:t>System information as of time:  Wed Aug 19 20:19:56 CST 2020</w:t>
      </w:r>
    </w:p>
    <w:p w14:paraId="5E7BBE91" w14:textId="77777777" w:rsidR="00E90FB9" w:rsidRDefault="00E90FB9" w:rsidP="00E90FB9">
      <w:pPr>
        <w:pStyle w:val="2f2"/>
      </w:pPr>
    </w:p>
    <w:p w14:paraId="4C4AB723" w14:textId="77777777" w:rsidR="00E90FB9" w:rsidRDefault="00E90FB9" w:rsidP="00E90FB9">
      <w:pPr>
        <w:pStyle w:val="2f2"/>
      </w:pPr>
      <w:r>
        <w:t>System load:    0.00</w:t>
      </w:r>
    </w:p>
    <w:p w14:paraId="69609A38" w14:textId="77777777" w:rsidR="00E90FB9" w:rsidRDefault="00E90FB9" w:rsidP="00E90FB9">
      <w:pPr>
        <w:pStyle w:val="2f2"/>
      </w:pPr>
      <w:r>
        <w:t>Processes:      118</w:t>
      </w:r>
    </w:p>
    <w:p w14:paraId="3A0954C0" w14:textId="77777777" w:rsidR="00E90FB9" w:rsidRDefault="00E90FB9" w:rsidP="00E90FB9">
      <w:pPr>
        <w:pStyle w:val="2f2"/>
      </w:pPr>
      <w:r>
        <w:t>Memory used:    11.9%</w:t>
      </w:r>
    </w:p>
    <w:p w14:paraId="13050DA3" w14:textId="77777777" w:rsidR="00E90FB9" w:rsidRDefault="00E90FB9" w:rsidP="00E90FB9">
      <w:pPr>
        <w:pStyle w:val="2f2"/>
      </w:pPr>
      <w:r>
        <w:t>Swap used:      0.0%</w:t>
      </w:r>
    </w:p>
    <w:p w14:paraId="43E8EF6B" w14:textId="77777777" w:rsidR="00E90FB9" w:rsidRDefault="00E90FB9" w:rsidP="00E90FB9">
      <w:pPr>
        <w:pStyle w:val="2f2"/>
      </w:pPr>
      <w:r>
        <w:t>Usage On:       12%</w:t>
      </w:r>
    </w:p>
    <w:p w14:paraId="5A35C778" w14:textId="77777777" w:rsidR="00E90FB9" w:rsidRDefault="00E90FB9" w:rsidP="00E90FB9">
      <w:pPr>
        <w:pStyle w:val="2f2"/>
      </w:pPr>
      <w:r>
        <w:t>IP address:     192.168.1.88</w:t>
      </w:r>
    </w:p>
    <w:p w14:paraId="5C321A23" w14:textId="77777777" w:rsidR="00E90FB9" w:rsidRDefault="00E90FB9" w:rsidP="00E90FB9">
      <w:pPr>
        <w:pStyle w:val="2f2"/>
      </w:pPr>
      <w:r>
        <w:t>Users online:   1</w:t>
      </w:r>
    </w:p>
    <w:p w14:paraId="09219EDD" w14:textId="77777777" w:rsidR="00E90FB9" w:rsidRDefault="00E90FB9" w:rsidP="00E90FB9">
      <w:pPr>
        <w:pStyle w:val="2f2"/>
      </w:pPr>
    </w:p>
    <w:p w14:paraId="69D83835" w14:textId="77777777" w:rsidR="00E90FB9" w:rsidRDefault="00E90FB9" w:rsidP="00E90FB9">
      <w:pPr>
        <w:pStyle w:val="2f2"/>
      </w:pPr>
    </w:p>
    <w:p w14:paraId="26F144BD" w14:textId="77777777" w:rsidR="00E90FB9" w:rsidRDefault="00E90FB9" w:rsidP="00E90FB9">
      <w:pPr>
        <w:pStyle w:val="2f2"/>
      </w:pPr>
    </w:p>
    <w:p w14:paraId="578FAB87" w14:textId="10E6C754" w:rsidR="008A3AA7" w:rsidRDefault="00E90FB9" w:rsidP="00E90FB9">
      <w:pPr>
        <w:pStyle w:val="2f2"/>
      </w:pPr>
      <w:r>
        <w:t>[root@openeuler ~]#</w:t>
      </w:r>
    </w:p>
    <w:p w14:paraId="03846421" w14:textId="3C5974D0" w:rsidR="008A3AA7" w:rsidRPr="009D4127" w:rsidRDefault="00E90FB9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Book Antiqua"/>
          <w:b/>
          <w:bCs/>
          <w:sz w:val="44"/>
          <w:szCs w:val="44"/>
        </w:rPr>
      </w:pPr>
      <w:r>
        <w:rPr>
          <w:rFonts w:ascii="Huawei Sans" w:eastAsia="方正兰亭黑简体" w:hAnsi="Huawei Sans" w:cs="Book Antiqua"/>
          <w:b/>
          <w:bCs/>
          <w:sz w:val="44"/>
          <w:szCs w:val="44"/>
        </w:rPr>
        <w:br w:type="page"/>
      </w:r>
    </w:p>
    <w:p w14:paraId="30A53B4A" w14:textId="658C598F" w:rsidR="00DC6966" w:rsidRPr="009D4127" w:rsidRDefault="00B5541A" w:rsidP="00D65C31">
      <w:pPr>
        <w:pStyle w:val="1"/>
      </w:pPr>
      <w:bookmarkStart w:id="33" w:name="_Toc48901781"/>
      <w:bookmarkEnd w:id="13"/>
      <w:r>
        <w:lastRenderedPageBreak/>
        <w:t>openEuler</w:t>
      </w:r>
      <w:r>
        <w:rPr>
          <w:rFonts w:hint="eastAsia"/>
        </w:rPr>
        <w:t>系统环境实验</w:t>
      </w:r>
      <w:bookmarkEnd w:id="33"/>
    </w:p>
    <w:p w14:paraId="4DE04C2A" w14:textId="598CC1CF" w:rsidR="00DC6966" w:rsidRPr="009D4127" w:rsidRDefault="00DC6966" w:rsidP="00382C74">
      <w:pPr>
        <w:pStyle w:val="2"/>
      </w:pPr>
      <w:bookmarkStart w:id="34" w:name="_Toc466755572"/>
      <w:bookmarkStart w:id="35" w:name="_Toc48901782"/>
      <w:r w:rsidRPr="009D4127">
        <w:t>实验介绍</w:t>
      </w:r>
      <w:bookmarkEnd w:id="34"/>
      <w:bookmarkEnd w:id="35"/>
    </w:p>
    <w:p w14:paraId="30D6CFA2" w14:textId="715289A3" w:rsidR="00DC6966" w:rsidRPr="009D4127" w:rsidRDefault="00DC6966" w:rsidP="00382C74">
      <w:pPr>
        <w:pStyle w:val="3"/>
        <w:rPr>
          <w:bCs/>
          <w:i/>
          <w:iCs/>
          <w:color w:val="0000FF"/>
          <w:kern w:val="2"/>
          <w:sz w:val="21"/>
        </w:rPr>
      </w:pPr>
      <w:bookmarkStart w:id="36" w:name="_Toc466755573"/>
      <w:bookmarkStart w:id="37" w:name="_Toc48901783"/>
      <w:r w:rsidRPr="009D4127">
        <w:t>关于本实验</w:t>
      </w:r>
      <w:bookmarkEnd w:id="36"/>
      <w:bookmarkEnd w:id="37"/>
    </w:p>
    <w:p w14:paraId="3BE854AA" w14:textId="02DE56BD" w:rsidR="00DC6966" w:rsidRPr="009D4127" w:rsidRDefault="00AE40E0" w:rsidP="009B4B5F">
      <w:pPr>
        <w:pStyle w:val="1e"/>
      </w:pPr>
      <w:r w:rsidRPr="00AE40E0">
        <w:t>本实验通过运行</w:t>
      </w:r>
      <w:r w:rsidRPr="00AE40E0">
        <w:t>shell</w:t>
      </w:r>
      <w:r w:rsidRPr="00AE40E0">
        <w:t>命令查看系统信息以达到了解</w:t>
      </w:r>
      <w:r w:rsidRPr="00AE40E0">
        <w:t>openEuler</w:t>
      </w:r>
      <w:r w:rsidRPr="00AE40E0">
        <w:t>操作系统的目的。另外运行简单的</w:t>
      </w:r>
      <w:r w:rsidRPr="00AE40E0">
        <w:t>C</w:t>
      </w:r>
      <w:r w:rsidRPr="00AE40E0">
        <w:t>程序和汇编程序以了解基于</w:t>
      </w:r>
      <w:r w:rsidRPr="00AE40E0">
        <w:t>ARMv8-64</w:t>
      </w:r>
      <w:r>
        <w:t>的开发环境</w:t>
      </w:r>
      <w:r w:rsidR="00DC6966" w:rsidRPr="009D4127">
        <w:t>。</w:t>
      </w:r>
    </w:p>
    <w:p w14:paraId="5B04DD4A" w14:textId="3AEE65B6" w:rsidR="00DC6966" w:rsidRPr="009D4127" w:rsidRDefault="00DC6966" w:rsidP="00382C74">
      <w:pPr>
        <w:pStyle w:val="3"/>
      </w:pPr>
      <w:bookmarkStart w:id="38" w:name="_Toc466755574"/>
      <w:bookmarkStart w:id="39" w:name="_Toc48901784"/>
      <w:r w:rsidRPr="009D4127">
        <w:t>实验目的</w:t>
      </w:r>
      <w:bookmarkEnd w:id="38"/>
      <w:bookmarkEnd w:id="39"/>
    </w:p>
    <w:p w14:paraId="292B86DC" w14:textId="77777777" w:rsidR="00AE40E0" w:rsidRDefault="00AE40E0" w:rsidP="00AE40E0">
      <w:pPr>
        <w:pStyle w:val="4a"/>
      </w:pPr>
      <w:r w:rsidRPr="00AE40E0">
        <w:t>了解</w:t>
      </w:r>
      <w:r w:rsidRPr="00AE40E0">
        <w:t>openEuler</w:t>
      </w:r>
      <w:r w:rsidRPr="00AE40E0">
        <w:t>操作系统的基本信息</w:t>
      </w:r>
      <w:r>
        <w:t>；</w:t>
      </w:r>
    </w:p>
    <w:p w14:paraId="64AA506C" w14:textId="4A82488B" w:rsidR="00DC6966" w:rsidRDefault="00AE40E0" w:rsidP="00AE40E0">
      <w:pPr>
        <w:pStyle w:val="4a"/>
      </w:pPr>
      <w:r>
        <w:rPr>
          <w:rFonts w:hint="eastAsia"/>
        </w:rPr>
        <w:t>了解基于</w:t>
      </w:r>
      <w:r>
        <w:rPr>
          <w:rFonts w:hint="eastAsia"/>
        </w:rPr>
        <w:t>Kun</w:t>
      </w:r>
      <w:r>
        <w:t>peng</w:t>
      </w:r>
      <w:r>
        <w:rPr>
          <w:rFonts w:hint="eastAsia"/>
        </w:rPr>
        <w:t>架构的</w:t>
      </w:r>
      <w:r>
        <w:rPr>
          <w:rFonts w:hint="eastAsia"/>
        </w:rPr>
        <w:t>o</w:t>
      </w:r>
      <w:r>
        <w:t>penEuler</w:t>
      </w:r>
      <w:r>
        <w:rPr>
          <w:rFonts w:hint="eastAsia"/>
        </w:rPr>
        <w:t>操作系统</w:t>
      </w:r>
      <w:r w:rsidRPr="00AE40E0">
        <w:t>开发环境</w:t>
      </w:r>
      <w:r w:rsidR="00DC6966" w:rsidRPr="009D4127">
        <w:t>。</w:t>
      </w:r>
    </w:p>
    <w:p w14:paraId="67B32A18" w14:textId="77777777" w:rsidR="005E4410" w:rsidRDefault="005E4410" w:rsidP="005E4410">
      <w:pPr>
        <w:pStyle w:val="3"/>
        <w:numPr>
          <w:ilvl w:val="2"/>
          <w:numId w:val="7"/>
        </w:numPr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bookmarkStart w:id="40" w:name="_Toc48335096"/>
      <w:bookmarkStart w:id="41" w:name="_Toc48901785"/>
      <w:r w:rsidRPr="00EF2B7C">
        <w:rPr>
          <w:rFonts w:hint="eastAsia"/>
        </w:rPr>
        <w:t>查看系统信息</w:t>
      </w:r>
      <w:bookmarkEnd w:id="40"/>
      <w:bookmarkEnd w:id="41"/>
    </w:p>
    <w:p w14:paraId="5F62C99C" w14:textId="77777777" w:rsidR="005E4410" w:rsidRDefault="005E4410" w:rsidP="005E4410">
      <w:pPr>
        <w:pStyle w:val="30"/>
        <w:tabs>
          <w:tab w:val="clear" w:pos="1418"/>
          <w:tab w:val="num" w:pos="1701"/>
        </w:tabs>
        <w:ind w:left="1701" w:hanging="159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查看总体架构</w:t>
      </w:r>
    </w:p>
    <w:p w14:paraId="6BDD5F47" w14:textId="77777777" w:rsidR="005E4410" w:rsidRDefault="005E4410" w:rsidP="005E4410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CA3BEF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[root@localhost ~]# uname –a</w:t>
      </w:r>
    </w:p>
    <w:p w14:paraId="269D1F6E" w14:textId="77777777" w:rsidR="005E4410" w:rsidRDefault="005E4410" w:rsidP="005E4410">
      <w:pPr>
        <w:pStyle w:val="30"/>
        <w:tabs>
          <w:tab w:val="clear" w:pos="1418"/>
          <w:tab w:val="num" w:pos="1701"/>
        </w:tabs>
        <w:ind w:left="1701" w:hanging="159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查看操作系统信息</w:t>
      </w:r>
    </w:p>
    <w:p w14:paraId="74CB8384" w14:textId="7E1EFAA5" w:rsidR="005E4410" w:rsidRDefault="005E4410" w:rsidP="005E4410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CA3BEF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[root@localhost ~]# cat /etc/os-release</w:t>
      </w:r>
    </w:p>
    <w:p w14:paraId="3E8166E0" w14:textId="77777777" w:rsidR="005E4410" w:rsidRDefault="005E4410" w:rsidP="005E4410">
      <w:pPr>
        <w:pStyle w:val="30"/>
        <w:tabs>
          <w:tab w:val="clear" w:pos="1418"/>
          <w:tab w:val="num" w:pos="1701"/>
        </w:tabs>
        <w:ind w:left="1701" w:hanging="159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查看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CPU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信息</w:t>
      </w:r>
    </w:p>
    <w:p w14:paraId="05546609" w14:textId="77777777" w:rsidR="005E4410" w:rsidRDefault="005E4410" w:rsidP="005E4410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CA3BEF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[root@localhost ~]# lscpu</w:t>
      </w:r>
    </w:p>
    <w:p w14:paraId="11DB25C3" w14:textId="77777777" w:rsidR="005E4410" w:rsidRDefault="005E4410" w:rsidP="005E4410">
      <w:pPr>
        <w:pStyle w:val="30"/>
        <w:tabs>
          <w:tab w:val="clear" w:pos="1418"/>
          <w:tab w:val="num" w:pos="1701"/>
        </w:tabs>
        <w:ind w:left="1701" w:hanging="159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查看内存信息</w:t>
      </w:r>
    </w:p>
    <w:p w14:paraId="1F44700D" w14:textId="77777777" w:rsidR="005E4410" w:rsidRDefault="005E4410" w:rsidP="005E4410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CA3BEF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[root@localhost ~]# free</w:t>
      </w:r>
    </w:p>
    <w:p w14:paraId="1F8B5DC5" w14:textId="77777777" w:rsidR="005E4410" w:rsidRDefault="005E4410" w:rsidP="005E4410">
      <w:pPr>
        <w:pStyle w:val="30"/>
        <w:tabs>
          <w:tab w:val="clear" w:pos="1418"/>
          <w:tab w:val="num" w:pos="1701"/>
        </w:tabs>
        <w:ind w:left="1701" w:hanging="159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查看磁盘信息</w:t>
      </w:r>
    </w:p>
    <w:p w14:paraId="40990723" w14:textId="77777777" w:rsidR="005E4410" w:rsidRDefault="005E4410" w:rsidP="005E4410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CA3BEF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[root@localhost ~]# fdisk -l</w:t>
      </w:r>
    </w:p>
    <w:p w14:paraId="49B3A8E0" w14:textId="77777777" w:rsidR="005E4410" w:rsidRDefault="005E4410" w:rsidP="005E4410">
      <w:pPr>
        <w:pStyle w:val="30"/>
        <w:tabs>
          <w:tab w:val="clear" w:pos="1418"/>
          <w:tab w:val="num" w:pos="1701"/>
        </w:tabs>
        <w:ind w:left="1701" w:hanging="159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查看系统资源实时信息</w:t>
      </w:r>
    </w:p>
    <w:p w14:paraId="0C626714" w14:textId="77777777" w:rsidR="005E4410" w:rsidRDefault="005E4410" w:rsidP="005E4410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CA3BEF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[root@localhost ~]# top</w:t>
      </w:r>
    </w:p>
    <w:p w14:paraId="36192B9B" w14:textId="6C4CAA8B" w:rsidR="005E4410" w:rsidRDefault="00592C09" w:rsidP="00592C09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查看各种信息后按“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q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”退出。</w:t>
      </w:r>
    </w:p>
    <w:p w14:paraId="6FDC5981" w14:textId="4533F6CF" w:rsidR="00A264DD" w:rsidRPr="00BE6F52" w:rsidRDefault="00A264DD" w:rsidP="00A264DD">
      <w:pPr>
        <w:pStyle w:val="3"/>
        <w:numPr>
          <w:ilvl w:val="2"/>
          <w:numId w:val="7"/>
        </w:numPr>
        <w:rPr>
          <w:rFonts w:cs="Book Antiqua"/>
          <w:color w:val="000000"/>
        </w:rPr>
      </w:pPr>
      <w:bookmarkStart w:id="42" w:name="_Toc48335097"/>
      <w:bookmarkStart w:id="43" w:name="_Toc48901786"/>
      <w:r w:rsidRPr="00A329A9">
        <w:rPr>
          <w:rFonts w:hint="eastAsia"/>
        </w:rPr>
        <w:lastRenderedPageBreak/>
        <w:t>测试</w:t>
      </w:r>
      <w:r w:rsidR="004E5C3B">
        <w:rPr>
          <w:rFonts w:hint="eastAsia"/>
        </w:rPr>
        <w:t>编程</w:t>
      </w:r>
      <w:r w:rsidRPr="00A329A9">
        <w:rPr>
          <w:rFonts w:hint="eastAsia"/>
        </w:rPr>
        <w:t>环境</w:t>
      </w:r>
      <w:bookmarkEnd w:id="42"/>
      <w:bookmarkEnd w:id="43"/>
    </w:p>
    <w:p w14:paraId="73628CD7" w14:textId="7A4D9A20" w:rsidR="00A264DD" w:rsidRDefault="00A264DD" w:rsidP="00002D70">
      <w:pPr>
        <w:pStyle w:val="1e"/>
      </w:pPr>
      <w:r>
        <w:rPr>
          <w:rFonts w:hint="eastAsia"/>
        </w:rPr>
        <w:t>下面</w:t>
      </w:r>
      <w:r w:rsidRPr="00BE6F52">
        <w:t>以</w:t>
      </w:r>
      <w:r w:rsidRPr="00BE6F52">
        <w:t>C</w:t>
      </w:r>
      <w:r w:rsidRPr="00BE6F52">
        <w:t>语言开发环境为例，查看基于鲲鹏架构的</w:t>
      </w:r>
      <w:r w:rsidRPr="00BE6F52">
        <w:t>openEuler</w:t>
      </w:r>
      <w:r w:rsidRPr="00BE6F52">
        <w:t>操作系统的</w:t>
      </w:r>
      <w:r w:rsidR="004E5C3B">
        <w:rPr>
          <w:rFonts w:hint="eastAsia"/>
        </w:rPr>
        <w:t>编程</w:t>
      </w:r>
      <w:r w:rsidRPr="00BE6F52">
        <w:t>环境</w:t>
      </w:r>
      <w:r>
        <w:t>。</w:t>
      </w:r>
    </w:p>
    <w:p w14:paraId="26C2125D" w14:textId="77777777" w:rsidR="00A264DD" w:rsidRDefault="00A264DD" w:rsidP="00A264DD">
      <w:pPr>
        <w:pStyle w:val="30"/>
        <w:tabs>
          <w:tab w:val="clear" w:pos="1418"/>
          <w:tab w:val="num" w:pos="1701"/>
        </w:tabs>
        <w:ind w:left="1701" w:hanging="159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查看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g</w:t>
      </w:r>
      <w:r>
        <w:rPr>
          <w:rStyle w:val="affffa"/>
          <w:rFonts w:ascii="Huawei Sans" w:eastAsia="方正兰亭黑简体" w:hAnsi="Huawei Sans" w:cs="Book Antiqua"/>
          <w:b w:val="0"/>
          <w:bCs w:val="0"/>
          <w:color w:val="000000"/>
          <w:spacing w:val="0"/>
        </w:rPr>
        <w:t>cc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版本</w:t>
      </w:r>
    </w:p>
    <w:p w14:paraId="7E472FCE" w14:textId="77777777" w:rsidR="00A264DD" w:rsidRPr="00B57520" w:rsidRDefault="00A264DD" w:rsidP="00A264DD">
      <w:pPr>
        <w:pStyle w:val="2f2"/>
        <w:rPr>
          <w:lang w:eastAsia="zh-CN"/>
        </w:rPr>
      </w:pPr>
      <w:r w:rsidRPr="00B57520">
        <w:rPr>
          <w:lang w:eastAsia="zh-CN"/>
        </w:rPr>
        <w:t>[root@localhost ~]# gcc --version</w:t>
      </w:r>
    </w:p>
    <w:p w14:paraId="0C01F09E" w14:textId="77777777" w:rsidR="00A264DD" w:rsidRPr="00B57520" w:rsidRDefault="00A264DD" w:rsidP="00A264DD">
      <w:pPr>
        <w:pStyle w:val="2f2"/>
        <w:rPr>
          <w:lang w:eastAsia="zh-CN"/>
        </w:rPr>
      </w:pPr>
      <w:r w:rsidRPr="00B57520">
        <w:rPr>
          <w:lang w:eastAsia="zh-CN"/>
        </w:rPr>
        <w:t>gcc (GCC) 7.3.0</w:t>
      </w:r>
    </w:p>
    <w:p w14:paraId="41789DC3" w14:textId="77777777" w:rsidR="00A264DD" w:rsidRDefault="00A264DD" w:rsidP="00A264DD">
      <w:pPr>
        <w:pStyle w:val="2f2"/>
        <w:rPr>
          <w:lang w:eastAsia="zh-CN"/>
        </w:rPr>
      </w:pPr>
      <w:r w:rsidRPr="00B57520">
        <w:rPr>
          <w:lang w:eastAsia="zh-CN"/>
        </w:rPr>
        <w:t>……</w:t>
      </w:r>
    </w:p>
    <w:p w14:paraId="07D36764" w14:textId="5A3222B4" w:rsidR="00964B46" w:rsidRPr="00B57520" w:rsidRDefault="00D67506" w:rsidP="00964B46">
      <w:pPr>
        <w:pStyle w:val="1e"/>
      </w:pPr>
      <w:r>
        <w:rPr>
          <w:rFonts w:hint="eastAsia"/>
        </w:rPr>
        <w:t>推荐使用</w:t>
      </w:r>
      <w:r>
        <w:rPr>
          <w:rFonts w:hint="eastAsia"/>
        </w:rPr>
        <w:t>g</w:t>
      </w:r>
      <w:r>
        <w:t>cc7.3</w:t>
      </w:r>
      <w:r w:rsidR="00AE346E">
        <w:t>.0</w:t>
      </w:r>
      <w:r>
        <w:rPr>
          <w:rFonts w:hint="eastAsia"/>
        </w:rPr>
        <w:t>及以上版本（不低于</w:t>
      </w:r>
      <w:r>
        <w:rPr>
          <w:rFonts w:hint="eastAsia"/>
        </w:rPr>
        <w:t>4.8.5</w:t>
      </w:r>
      <w:r>
        <w:rPr>
          <w:rFonts w:hint="eastAsia"/>
        </w:rPr>
        <w:t>）。</w:t>
      </w:r>
    </w:p>
    <w:p w14:paraId="4B491CCD" w14:textId="77777777" w:rsidR="00A264DD" w:rsidRDefault="00A264DD" w:rsidP="00A264DD">
      <w:pPr>
        <w:pStyle w:val="30"/>
        <w:tabs>
          <w:tab w:val="clear" w:pos="1418"/>
          <w:tab w:val="num" w:pos="1701"/>
        </w:tabs>
        <w:ind w:left="1701" w:hanging="159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按照以下文件准备源代码</w:t>
      </w:r>
    </w:p>
    <w:p w14:paraId="17BC3901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//</w:t>
      </w:r>
    </w:p>
    <w:p w14:paraId="2AE38D6B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// test_char.c</w:t>
      </w:r>
    </w:p>
    <w:p w14:paraId="76B5023B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//</w:t>
      </w:r>
    </w:p>
    <w:p w14:paraId="192392C3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// The default type of char is 'unsigned char' in Kunpeng Platform</w:t>
      </w:r>
    </w:p>
    <w:p w14:paraId="04C20A1A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// gcc test_char.c</w:t>
      </w:r>
    </w:p>
    <w:p w14:paraId="230A30F5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</w:p>
    <w:p w14:paraId="5904F29B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#include &lt;stdio.h&gt;</w:t>
      </w:r>
    </w:p>
    <w:p w14:paraId="2DDC08B7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</w:p>
    <w:p w14:paraId="6D47173D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#define JUDGE_NEGATIVE_OR_NOT(x) \</w:t>
      </w:r>
    </w:p>
    <w:p w14:paraId="5B53794B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((x) &lt; 0 ? printf("negative") : \</w:t>
      </w:r>
    </w:p>
    <w:p w14:paraId="2C610F15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((x) == 0) ? printf("zero") : \</w:t>
      </w:r>
    </w:p>
    <w:p w14:paraId="228C747E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printf("positive"))</w:t>
      </w:r>
    </w:p>
    <w:p w14:paraId="015DD3C7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</w:p>
    <w:p w14:paraId="07923025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int main()</w:t>
      </w:r>
    </w:p>
    <w:p w14:paraId="0E4DAD6C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{</w:t>
      </w:r>
    </w:p>
    <w:p w14:paraId="5502CD21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unsigned char ch1 = -1;</w:t>
      </w:r>
    </w:p>
    <w:p w14:paraId="678458B8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     char ch2 = -1;</w:t>
      </w:r>
    </w:p>
    <w:p w14:paraId="5B4C7863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signed char ch3 = -1;</w:t>
      </w:r>
    </w:p>
    <w:p w14:paraId="1FB35D3C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</w:p>
    <w:p w14:paraId="3F0C9685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//    original code of  1: 0000 0001b</w:t>
      </w:r>
    </w:p>
    <w:p w14:paraId="60F75058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// ones' complement of  1: 1111 1110b</w:t>
      </w:r>
    </w:p>
    <w:p w14:paraId="0AD22C9E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// two's complement of -1: 1111 1111b</w:t>
      </w:r>
    </w:p>
    <w:p w14:paraId="3C066B69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printf("unsigned char ch1 = 0x%x, %d, ", ch1, ch1), JUDGE_NEGATIVE_OR_NOT(ch1), printf("\n");</w:t>
      </w:r>
    </w:p>
    <w:p w14:paraId="5D5375F5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printf("         char ch2 = 0x%x, %d, ", ch2, ch2), JUDGE_NEGATIVE_OR_NOT(ch2), printf("\n");</w:t>
      </w:r>
    </w:p>
    <w:p w14:paraId="65E11789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printf("  signed char ch3 = 0x%x, %d, ", ch3, ch3), JUDGE_NEGATIVE_OR_NOT(ch3), printf("\n");</w:t>
      </w:r>
    </w:p>
    <w:p w14:paraId="0750D351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</w:p>
    <w:p w14:paraId="42C77728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return 0;</w:t>
      </w:r>
    </w:p>
    <w:p w14:paraId="4EE2D1F1" w14:textId="7933243A" w:rsidR="00A264DD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}</w:t>
      </w:r>
    </w:p>
    <w:p w14:paraId="6E9CF2D9" w14:textId="0A4D7709" w:rsidR="00A264DD" w:rsidRDefault="00A264DD" w:rsidP="00002D70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可以用</w:t>
      </w:r>
      <w:r w:rsidR="00002D70">
        <w:t>vi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编辑</w:t>
      </w:r>
      <w:r w:rsidR="00002D70"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该源代码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：</w:t>
      </w:r>
    </w:p>
    <w:p w14:paraId="161D690B" w14:textId="77777777" w:rsidR="00A264DD" w:rsidRDefault="00A264DD" w:rsidP="00A264DD">
      <w:pPr>
        <w:pStyle w:val="2f2"/>
        <w:rPr>
          <w:lang w:eastAsia="zh-CN"/>
        </w:rPr>
      </w:pPr>
      <w:r w:rsidRPr="00B57520">
        <w:rPr>
          <w:lang w:eastAsia="zh-CN"/>
        </w:rPr>
        <w:t xml:space="preserve">[root@localhost ~]# </w:t>
      </w:r>
      <w:r>
        <w:rPr>
          <w:lang w:eastAsia="zh-CN"/>
        </w:rPr>
        <w:t>vi test_char.c</w:t>
      </w:r>
    </w:p>
    <w:p w14:paraId="0153885E" w14:textId="77777777" w:rsidR="00A264DD" w:rsidRDefault="00A264DD" w:rsidP="00A264DD">
      <w:pPr>
        <w:pStyle w:val="30"/>
        <w:tabs>
          <w:tab w:val="clear" w:pos="1418"/>
          <w:tab w:val="num" w:pos="1701"/>
        </w:tabs>
        <w:ind w:left="1701" w:hanging="159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编译源文件</w:t>
      </w:r>
    </w:p>
    <w:p w14:paraId="7CA3288E" w14:textId="77777777" w:rsidR="00A264DD" w:rsidRDefault="00A264DD" w:rsidP="00A264DD">
      <w:pPr>
        <w:pStyle w:val="2f2"/>
        <w:rPr>
          <w:lang w:eastAsia="zh-CN"/>
        </w:rPr>
      </w:pPr>
      <w:r w:rsidRPr="00B57520">
        <w:rPr>
          <w:lang w:eastAsia="zh-CN"/>
        </w:rPr>
        <w:t xml:space="preserve">[root@localhost ~]# </w:t>
      </w:r>
      <w:r>
        <w:rPr>
          <w:lang w:eastAsia="zh-CN"/>
        </w:rPr>
        <w:t>gcc test_char.c</w:t>
      </w:r>
    </w:p>
    <w:p w14:paraId="1A57C873" w14:textId="77777777" w:rsidR="00A264DD" w:rsidRDefault="00A264DD" w:rsidP="00A264DD">
      <w:pPr>
        <w:pStyle w:val="30"/>
        <w:tabs>
          <w:tab w:val="clear" w:pos="1418"/>
          <w:tab w:val="num" w:pos="1701"/>
        </w:tabs>
        <w:ind w:left="1701" w:hanging="159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查看执行结果</w:t>
      </w:r>
    </w:p>
    <w:p w14:paraId="34B1A258" w14:textId="77777777" w:rsidR="00A264DD" w:rsidRPr="005F282E" w:rsidRDefault="00A264DD" w:rsidP="00A264DD">
      <w:pPr>
        <w:pStyle w:val="2f2"/>
        <w:rPr>
          <w:lang w:eastAsia="zh-CN"/>
        </w:rPr>
      </w:pPr>
      <w:r>
        <w:rPr>
          <w:lang w:eastAsia="zh-CN"/>
        </w:rPr>
        <w:lastRenderedPageBreak/>
        <w:t>[root@localhost ~]</w:t>
      </w:r>
      <w:r w:rsidRPr="005F282E">
        <w:rPr>
          <w:lang w:eastAsia="zh-CN"/>
        </w:rPr>
        <w:t># ./a.out</w:t>
      </w:r>
    </w:p>
    <w:p w14:paraId="1DADD726" w14:textId="77777777" w:rsidR="00A264DD" w:rsidRPr="005F282E" w:rsidRDefault="00A264DD" w:rsidP="00A264DD">
      <w:pPr>
        <w:pStyle w:val="2f2"/>
        <w:rPr>
          <w:lang w:eastAsia="zh-CN"/>
        </w:rPr>
      </w:pPr>
      <w:r w:rsidRPr="005F282E">
        <w:rPr>
          <w:lang w:eastAsia="zh-CN"/>
        </w:rPr>
        <w:t>unsigned char ch1 = 0xff, 255, positive</w:t>
      </w:r>
    </w:p>
    <w:p w14:paraId="312383BA" w14:textId="77777777" w:rsidR="00A264DD" w:rsidRPr="005F282E" w:rsidRDefault="00A264DD" w:rsidP="00A264DD">
      <w:pPr>
        <w:pStyle w:val="2f2"/>
        <w:rPr>
          <w:lang w:eastAsia="zh-CN"/>
        </w:rPr>
      </w:pPr>
      <w:r w:rsidRPr="005F282E">
        <w:rPr>
          <w:lang w:eastAsia="zh-CN"/>
        </w:rPr>
        <w:t xml:space="preserve">         char ch2 = 0xff, 255, positive</w:t>
      </w:r>
    </w:p>
    <w:p w14:paraId="3A8155E1" w14:textId="77777777" w:rsidR="00A264DD" w:rsidRPr="005F282E" w:rsidRDefault="00A264DD" w:rsidP="00A264DD">
      <w:pPr>
        <w:pStyle w:val="2f2"/>
        <w:rPr>
          <w:lang w:eastAsia="zh-CN"/>
        </w:rPr>
      </w:pPr>
      <w:r w:rsidRPr="005F282E">
        <w:rPr>
          <w:lang w:eastAsia="zh-CN"/>
        </w:rPr>
        <w:t xml:space="preserve">  signed char ch3 = 0xffffffff, -1, negative</w:t>
      </w:r>
    </w:p>
    <w:p w14:paraId="0EC87461" w14:textId="77777777" w:rsidR="00A264DD" w:rsidRDefault="00A264DD" w:rsidP="00A264DD">
      <w:pPr>
        <w:pStyle w:val="30"/>
        <w:tabs>
          <w:tab w:val="clear" w:pos="1418"/>
          <w:tab w:val="num" w:pos="1701"/>
        </w:tabs>
        <w:ind w:left="1701" w:hanging="159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带编译选项重新编译该文件</w:t>
      </w:r>
    </w:p>
    <w:p w14:paraId="3B256656" w14:textId="77777777" w:rsidR="00A264DD" w:rsidRPr="008309A2" w:rsidRDefault="00A264DD" w:rsidP="00A264DD">
      <w:pPr>
        <w:pStyle w:val="2f2"/>
        <w:rPr>
          <w:lang w:eastAsia="zh-CN"/>
        </w:rPr>
      </w:pPr>
      <w:r>
        <w:rPr>
          <w:lang w:eastAsia="zh-CN"/>
        </w:rPr>
        <w:t>[root@localhost ~]</w:t>
      </w:r>
      <w:r w:rsidRPr="008309A2">
        <w:rPr>
          <w:lang w:eastAsia="zh-CN"/>
        </w:rPr>
        <w:t># gcc -fsigned-char test_char.c</w:t>
      </w:r>
    </w:p>
    <w:p w14:paraId="24D3B474" w14:textId="77777777" w:rsidR="00A264DD" w:rsidRDefault="00A264DD" w:rsidP="00511BAE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再次查看结果，看两次结果有什么不同？</w:t>
      </w:r>
    </w:p>
    <w:p w14:paraId="68BE9D5B" w14:textId="77777777" w:rsidR="00A264DD" w:rsidRPr="008309A2" w:rsidRDefault="00A264DD" w:rsidP="00A264DD">
      <w:pPr>
        <w:pStyle w:val="2f2"/>
        <w:rPr>
          <w:lang w:eastAsia="zh-CN"/>
        </w:rPr>
      </w:pPr>
      <w:r>
        <w:rPr>
          <w:lang w:eastAsia="zh-CN"/>
        </w:rPr>
        <w:t>[root@localhost ~]</w:t>
      </w:r>
      <w:r w:rsidRPr="008309A2">
        <w:rPr>
          <w:lang w:eastAsia="zh-CN"/>
        </w:rPr>
        <w:t># ./a.out</w:t>
      </w:r>
    </w:p>
    <w:p w14:paraId="73A79661" w14:textId="77777777" w:rsidR="00A264DD" w:rsidRPr="008309A2" w:rsidRDefault="00A264DD" w:rsidP="00A264DD">
      <w:pPr>
        <w:pStyle w:val="2f2"/>
        <w:rPr>
          <w:lang w:eastAsia="zh-CN"/>
        </w:rPr>
      </w:pPr>
      <w:r w:rsidRPr="008309A2">
        <w:rPr>
          <w:lang w:eastAsia="zh-CN"/>
        </w:rPr>
        <w:t>unsigned char ch1 = 0xff, 255, positive</w:t>
      </w:r>
    </w:p>
    <w:p w14:paraId="7F40FDC5" w14:textId="77777777" w:rsidR="00A264DD" w:rsidRPr="008309A2" w:rsidRDefault="00A264DD" w:rsidP="00A264DD">
      <w:pPr>
        <w:pStyle w:val="2f2"/>
        <w:rPr>
          <w:lang w:eastAsia="zh-CN"/>
        </w:rPr>
      </w:pPr>
      <w:r w:rsidRPr="008309A2">
        <w:rPr>
          <w:lang w:eastAsia="zh-CN"/>
        </w:rPr>
        <w:t xml:space="preserve">         char ch2 = 0xffffffff, -1, negative</w:t>
      </w:r>
    </w:p>
    <w:p w14:paraId="7B547C8D" w14:textId="77777777" w:rsidR="00A264DD" w:rsidRPr="008309A2" w:rsidRDefault="00A264DD" w:rsidP="00A264DD">
      <w:pPr>
        <w:pStyle w:val="2f2"/>
        <w:rPr>
          <w:lang w:eastAsia="zh-CN"/>
        </w:rPr>
      </w:pPr>
      <w:r w:rsidRPr="008309A2">
        <w:rPr>
          <w:lang w:eastAsia="zh-CN"/>
        </w:rPr>
        <w:t xml:space="preserve">  signed char ch3 = 0xffffffff, -1, negative</w:t>
      </w:r>
    </w:p>
    <w:p w14:paraId="733B3584" w14:textId="77777777" w:rsidR="00A264DD" w:rsidRDefault="00A264DD" w:rsidP="00A264DD">
      <w:pPr>
        <w:pStyle w:val="30"/>
        <w:tabs>
          <w:tab w:val="clear" w:pos="1418"/>
          <w:tab w:val="num" w:pos="1701"/>
        </w:tabs>
        <w:ind w:left="1701" w:hanging="159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找出原因</w:t>
      </w:r>
    </w:p>
    <w:p w14:paraId="4180F261" w14:textId="77777777" w:rsidR="00A264DD" w:rsidRDefault="00A264DD" w:rsidP="00242206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在</w:t>
      </w:r>
      <w:r w:rsidRPr="005B7CB3">
        <w:t>shell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中运行下面的命令：</w:t>
      </w:r>
    </w:p>
    <w:p w14:paraId="0ADF3C99" w14:textId="77777777" w:rsidR="00A264DD" w:rsidRPr="004D2850" w:rsidRDefault="00A264DD" w:rsidP="00A264DD">
      <w:pPr>
        <w:pStyle w:val="2f2"/>
        <w:rPr>
          <w:lang w:eastAsia="zh-CN"/>
        </w:rPr>
      </w:pPr>
      <w:r>
        <w:rPr>
          <w:lang w:eastAsia="zh-CN"/>
        </w:rPr>
        <w:t>[root@localhost ~]</w:t>
      </w:r>
      <w:r w:rsidRPr="004D2850">
        <w:rPr>
          <w:lang w:eastAsia="zh-CN"/>
        </w:rPr>
        <w:t># lscpu | grep Archit | awk '{print $2}'</w:t>
      </w:r>
    </w:p>
    <w:p w14:paraId="31246664" w14:textId="77777777" w:rsidR="00A264DD" w:rsidRPr="004D2850" w:rsidRDefault="00A264DD" w:rsidP="00A264DD">
      <w:pPr>
        <w:pStyle w:val="2f2"/>
        <w:rPr>
          <w:lang w:eastAsia="zh-CN"/>
        </w:rPr>
      </w:pPr>
      <w:r w:rsidRPr="004D2850">
        <w:rPr>
          <w:lang w:eastAsia="zh-CN"/>
        </w:rPr>
        <w:t>aarch64</w:t>
      </w:r>
    </w:p>
    <w:p w14:paraId="5C78D5A1" w14:textId="7A86942D" w:rsidR="00A264DD" w:rsidRDefault="00A264DD" w:rsidP="00242206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如果有条件，再到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X</w:t>
      </w:r>
      <w:r>
        <w:rPr>
          <w:rStyle w:val="affffa"/>
          <w:rFonts w:ascii="Huawei Sans" w:eastAsia="方正兰亭黑简体" w:hAnsi="Huawei Sans" w:cs="Book Antiqua"/>
          <w:b w:val="0"/>
          <w:bCs w:val="0"/>
          <w:color w:val="000000"/>
          <w:spacing w:val="0"/>
        </w:rPr>
        <w:t>86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机器</w:t>
      </w:r>
      <w:r w:rsidR="00242206"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的</w:t>
      </w:r>
      <w:r w:rsidR="00242206" w:rsidRPr="00242206">
        <w:rPr>
          <w:rFonts w:hint="eastAsia"/>
        </w:rPr>
        <w:t>L</w:t>
      </w:r>
      <w:r w:rsidR="00242206" w:rsidRPr="00242206">
        <w:t>inux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上运行此命令，看两次结果有何不同？</w:t>
      </w:r>
      <w:r w:rsidR="00AC1513"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（可以看出，是不同</w:t>
      </w:r>
      <w:r w:rsidR="00AC1513"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CPU</w:t>
      </w:r>
      <w:r w:rsidR="00AC1513"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的架构、指令集导致差异</w:t>
      </w:r>
      <w:r w:rsidR="009972D8"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。</w:t>
      </w:r>
      <w:r w:rsidR="00AC1513"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）</w:t>
      </w:r>
    </w:p>
    <w:p w14:paraId="22A87062" w14:textId="77777777" w:rsidR="00A264DD" w:rsidRDefault="00A264DD" w:rsidP="00A264DD">
      <w:pPr>
        <w:pStyle w:val="1e"/>
      </w:pPr>
    </w:p>
    <w:p w14:paraId="5B5AC665" w14:textId="414752F6" w:rsidR="00314B68" w:rsidRPr="00BE6F52" w:rsidRDefault="00314B68" w:rsidP="0021185F">
      <w:pPr>
        <w:pStyle w:val="1e"/>
      </w:pPr>
      <w:r>
        <w:rPr>
          <w:rFonts w:hint="eastAsia"/>
        </w:rPr>
        <w:t>思考题：</w:t>
      </w:r>
      <w:r w:rsidR="0021185F">
        <w:rPr>
          <w:rFonts w:hint="eastAsia"/>
        </w:rPr>
        <w:t>如果你知道</w:t>
      </w:r>
      <w:r>
        <w:rPr>
          <w:rFonts w:hint="eastAsia"/>
        </w:rPr>
        <w:t>计算机中的整数</w:t>
      </w:r>
      <w:r w:rsidR="009F17EB">
        <w:rPr>
          <w:rFonts w:hint="eastAsia"/>
        </w:rPr>
        <w:t>可以</w:t>
      </w:r>
      <w:r>
        <w:rPr>
          <w:rFonts w:hint="eastAsia"/>
        </w:rPr>
        <w:t>用补码表示</w:t>
      </w:r>
      <w:r w:rsidR="0021185F">
        <w:rPr>
          <w:rFonts w:hint="eastAsia"/>
        </w:rPr>
        <w:t>就可以很好解释以上结果</w:t>
      </w:r>
      <w:r>
        <w:rPr>
          <w:rFonts w:hint="eastAsia"/>
        </w:rPr>
        <w:t>，</w:t>
      </w:r>
      <w:r w:rsidR="0021185F">
        <w:rPr>
          <w:rFonts w:hint="eastAsia"/>
        </w:rPr>
        <w:t>相对于原码、反码，补码表示法有何</w:t>
      </w:r>
      <w:r w:rsidR="00A906D9">
        <w:rPr>
          <w:rFonts w:hint="eastAsia"/>
        </w:rPr>
        <w:t>优点</w:t>
      </w:r>
      <w:r>
        <w:rPr>
          <w:rFonts w:hint="eastAsia"/>
        </w:rPr>
        <w:t>？</w:t>
      </w:r>
    </w:p>
    <w:p w14:paraId="32EC32D9" w14:textId="77777777" w:rsidR="00A264DD" w:rsidRDefault="00A264DD" w:rsidP="00A264DD">
      <w:pPr>
        <w:pStyle w:val="3"/>
        <w:numPr>
          <w:ilvl w:val="2"/>
          <w:numId w:val="7"/>
        </w:numPr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bookmarkStart w:id="44" w:name="_Toc48335098"/>
      <w:bookmarkStart w:id="45" w:name="_Toc48901787"/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查看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A</w:t>
      </w:r>
      <w:r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RMv8-64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汇编指令</w:t>
      </w:r>
      <w:bookmarkEnd w:id="44"/>
      <w:bookmarkEnd w:id="45"/>
    </w:p>
    <w:p w14:paraId="2A67811B" w14:textId="77777777" w:rsidR="00A264DD" w:rsidRDefault="00A264DD" w:rsidP="00A264DD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由于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K</w:t>
      </w:r>
      <w:r>
        <w:rPr>
          <w:rStyle w:val="affffa"/>
          <w:rFonts w:ascii="Huawei Sans" w:eastAsia="方正兰亭黑简体" w:hAnsi="Huawei Sans" w:cs="Book Antiqua"/>
          <w:b w:val="0"/>
          <w:bCs w:val="0"/>
          <w:color w:val="000000"/>
          <w:spacing w:val="0"/>
        </w:rPr>
        <w:t>unpeng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处理器是基于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A</w:t>
      </w:r>
      <w:r>
        <w:rPr>
          <w:rStyle w:val="affffa"/>
          <w:rFonts w:ascii="Huawei Sans" w:eastAsia="方正兰亭黑简体" w:hAnsi="Huawei Sans" w:cs="Book Antiqua"/>
          <w:b w:val="0"/>
          <w:bCs w:val="0"/>
          <w:color w:val="000000"/>
          <w:spacing w:val="0"/>
        </w:rPr>
        <w:t>RMv8-64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架构，此小节查看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C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程序编译后的汇编指令并与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X</w:t>
      </w:r>
      <w:r>
        <w:rPr>
          <w:rStyle w:val="affffa"/>
          <w:rFonts w:ascii="Huawei Sans" w:eastAsia="方正兰亭黑简体" w:hAnsi="Huawei Sans" w:cs="Book Antiqua"/>
          <w:b w:val="0"/>
          <w:bCs w:val="0"/>
          <w:color w:val="000000"/>
          <w:spacing w:val="0"/>
        </w:rPr>
        <w:t>86_64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架构下的汇编指令对比。</w:t>
      </w:r>
    </w:p>
    <w:p w14:paraId="5FD0AD37" w14:textId="77777777" w:rsidR="00A264DD" w:rsidRDefault="00A264DD" w:rsidP="00A264DD">
      <w:pPr>
        <w:pStyle w:val="30"/>
        <w:tabs>
          <w:tab w:val="clear" w:pos="1418"/>
          <w:tab w:val="num" w:pos="1701"/>
        </w:tabs>
        <w:ind w:left="1701" w:hanging="159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按照以下文件准备源代码</w:t>
      </w:r>
    </w:p>
    <w:p w14:paraId="5549090F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// abc.c</w:t>
      </w:r>
    </w:p>
    <w:p w14:paraId="6DED74C4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//</w:t>
      </w:r>
    </w:p>
    <w:p w14:paraId="49A567C2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// "gcc -S abc.c" to generates assembly code</w:t>
      </w:r>
    </w:p>
    <w:p w14:paraId="698A4E52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// "gcc abc.c" to generates binary code</w:t>
      </w:r>
    </w:p>
    <w:p w14:paraId="79EB9F9D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//</w:t>
      </w:r>
    </w:p>
    <w:p w14:paraId="5F574597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</w:p>
    <w:p w14:paraId="32159FED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#include &lt;stdio.h&gt;</w:t>
      </w:r>
    </w:p>
    <w:p w14:paraId="02A51A6C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</w:p>
    <w:p w14:paraId="12F3541D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int main()</w:t>
      </w:r>
    </w:p>
    <w:p w14:paraId="1BEE9CD4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{</w:t>
      </w:r>
    </w:p>
    <w:p w14:paraId="2C0335A7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int a = 1;</w:t>
      </w:r>
    </w:p>
    <w:p w14:paraId="122E09D5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int b = 2;</w:t>
      </w:r>
    </w:p>
    <w:p w14:paraId="0B3BF2C5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int c = a + b;</w:t>
      </w:r>
    </w:p>
    <w:p w14:paraId="15DD207F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printf("c = %d\n", c);</w:t>
      </w:r>
    </w:p>
    <w:p w14:paraId="5F347310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</w:p>
    <w:p w14:paraId="7A2F1F3A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return 0;</w:t>
      </w:r>
    </w:p>
    <w:p w14:paraId="639210F6" w14:textId="7CCDDBEB" w:rsidR="00A264DD" w:rsidRPr="00484603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lastRenderedPageBreak/>
        <w:t>}</w:t>
      </w:r>
    </w:p>
    <w:p w14:paraId="75A1A27A" w14:textId="7FBC572F" w:rsidR="00A264DD" w:rsidRDefault="00A264DD" w:rsidP="00A264DD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可以用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v</w:t>
      </w:r>
      <w:r>
        <w:rPr>
          <w:rStyle w:val="affffa"/>
          <w:rFonts w:ascii="Huawei Sans" w:eastAsia="方正兰亭黑简体" w:hAnsi="Huawei Sans" w:cs="Book Antiqua"/>
          <w:b w:val="0"/>
          <w:bCs w:val="0"/>
          <w:color w:val="000000"/>
          <w:spacing w:val="0"/>
        </w:rPr>
        <w:t>i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创建和编辑：</w:t>
      </w:r>
    </w:p>
    <w:p w14:paraId="54E31EDA" w14:textId="77777777" w:rsidR="00A264DD" w:rsidRDefault="00A264DD" w:rsidP="00A264DD">
      <w:pPr>
        <w:pStyle w:val="2f2"/>
        <w:rPr>
          <w:lang w:eastAsia="zh-CN"/>
        </w:rPr>
      </w:pPr>
      <w:r w:rsidRPr="00B57520">
        <w:rPr>
          <w:lang w:eastAsia="zh-CN"/>
        </w:rPr>
        <w:t xml:space="preserve">[root@localhost ~]# </w:t>
      </w:r>
      <w:r>
        <w:rPr>
          <w:lang w:eastAsia="zh-CN"/>
        </w:rPr>
        <w:t>vi abc.c</w:t>
      </w:r>
    </w:p>
    <w:p w14:paraId="282366D7" w14:textId="77777777" w:rsidR="00A264DD" w:rsidRPr="00484603" w:rsidRDefault="00A264DD" w:rsidP="00A264DD">
      <w:pPr>
        <w:pStyle w:val="30"/>
        <w:tabs>
          <w:tab w:val="clear" w:pos="1418"/>
          <w:tab w:val="num" w:pos="1701"/>
        </w:tabs>
        <w:ind w:left="1701" w:hanging="159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484603"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编译源文件</w:t>
      </w:r>
    </w:p>
    <w:p w14:paraId="712D112E" w14:textId="77777777" w:rsidR="00A264DD" w:rsidRDefault="00A264DD" w:rsidP="00A264DD">
      <w:pPr>
        <w:pStyle w:val="2f2"/>
        <w:rPr>
          <w:lang w:eastAsia="zh-CN"/>
        </w:rPr>
      </w:pPr>
      <w:r w:rsidRPr="00B57520">
        <w:rPr>
          <w:lang w:eastAsia="zh-CN"/>
        </w:rPr>
        <w:t xml:space="preserve">[root@localhost ~]# </w:t>
      </w:r>
      <w:r>
        <w:rPr>
          <w:rFonts w:hint="eastAsia"/>
          <w:lang w:eastAsia="zh-CN"/>
        </w:rPr>
        <w:t>gcc</w:t>
      </w:r>
      <w:r>
        <w:rPr>
          <w:lang w:eastAsia="zh-CN"/>
        </w:rPr>
        <w:t xml:space="preserve"> abc.c</w:t>
      </w:r>
    </w:p>
    <w:p w14:paraId="68F91210" w14:textId="77777777" w:rsidR="00A264DD" w:rsidRDefault="00A264DD" w:rsidP="00A264DD">
      <w:pPr>
        <w:pStyle w:val="30"/>
        <w:tabs>
          <w:tab w:val="clear" w:pos="1418"/>
          <w:tab w:val="num" w:pos="1701"/>
        </w:tabs>
        <w:ind w:left="1701" w:hanging="159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查看执行结果是否正确</w:t>
      </w:r>
    </w:p>
    <w:p w14:paraId="3636CF7F" w14:textId="77777777" w:rsidR="00A264DD" w:rsidRPr="005F282E" w:rsidRDefault="00A264DD" w:rsidP="00A264DD">
      <w:pPr>
        <w:pStyle w:val="2f2"/>
        <w:rPr>
          <w:lang w:eastAsia="zh-CN"/>
        </w:rPr>
      </w:pPr>
      <w:r>
        <w:rPr>
          <w:lang w:eastAsia="zh-CN"/>
        </w:rPr>
        <w:t>[root@localhost ~]</w:t>
      </w:r>
      <w:r w:rsidRPr="005F282E">
        <w:rPr>
          <w:lang w:eastAsia="zh-CN"/>
        </w:rPr>
        <w:t># ./a.out</w:t>
      </w:r>
    </w:p>
    <w:p w14:paraId="6FC31340" w14:textId="77777777" w:rsidR="00A264DD" w:rsidRPr="005F282E" w:rsidRDefault="00A264DD" w:rsidP="00A264DD">
      <w:pPr>
        <w:pStyle w:val="2f2"/>
        <w:rPr>
          <w:lang w:eastAsia="zh-CN"/>
        </w:rPr>
      </w:pPr>
      <w:r w:rsidRPr="00484603">
        <w:rPr>
          <w:lang w:eastAsia="zh-CN"/>
        </w:rPr>
        <w:t>c = 3</w:t>
      </w:r>
    </w:p>
    <w:p w14:paraId="29C66F78" w14:textId="77777777" w:rsidR="00A264DD" w:rsidRDefault="00A264DD" w:rsidP="00A264DD">
      <w:pPr>
        <w:pStyle w:val="30"/>
        <w:tabs>
          <w:tab w:val="clear" w:pos="1418"/>
          <w:tab w:val="num" w:pos="1701"/>
        </w:tabs>
        <w:ind w:left="1701" w:hanging="159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带编译选项重新编译该文件</w:t>
      </w:r>
    </w:p>
    <w:p w14:paraId="3CAF13C1" w14:textId="77777777" w:rsidR="00A264DD" w:rsidRDefault="00A264DD" w:rsidP="00A264DD">
      <w:pPr>
        <w:pStyle w:val="2f2"/>
        <w:rPr>
          <w:lang w:eastAsia="zh-CN"/>
        </w:rPr>
      </w:pPr>
      <w:r>
        <w:rPr>
          <w:lang w:eastAsia="zh-CN"/>
        </w:rPr>
        <w:t>[root@localhost ~]# gcc -S abc.c</w:t>
      </w:r>
    </w:p>
    <w:p w14:paraId="23959FB1" w14:textId="77777777" w:rsidR="00A264DD" w:rsidRDefault="00A264DD" w:rsidP="00A264DD">
      <w:pPr>
        <w:pStyle w:val="2f2"/>
        <w:rPr>
          <w:lang w:eastAsia="zh-CN"/>
        </w:rPr>
      </w:pPr>
      <w:r>
        <w:rPr>
          <w:lang w:eastAsia="zh-CN"/>
        </w:rPr>
        <w:t>[root@localhost ~]# ls</w:t>
      </w:r>
    </w:p>
    <w:p w14:paraId="3E1C1534" w14:textId="77777777" w:rsidR="00A264DD" w:rsidRPr="008309A2" w:rsidRDefault="00A264DD" w:rsidP="00A264DD">
      <w:pPr>
        <w:pStyle w:val="2f2"/>
        <w:rPr>
          <w:lang w:eastAsia="zh-CN"/>
        </w:rPr>
      </w:pPr>
      <w:r>
        <w:rPr>
          <w:lang w:eastAsia="zh-CN"/>
        </w:rPr>
        <w:t>abc.c  abc.s  a.out</w:t>
      </w:r>
    </w:p>
    <w:p w14:paraId="566645CE" w14:textId="539D975B" w:rsidR="00A264DD" w:rsidRDefault="00A264DD" w:rsidP="00A264DD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查看生成的</w:t>
      </w:r>
      <w:r w:rsidR="00D70B2C"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.</w:t>
      </w:r>
      <w:r w:rsidR="00D70B2C">
        <w:rPr>
          <w:rStyle w:val="affffa"/>
          <w:rFonts w:ascii="Huawei Sans" w:eastAsia="方正兰亭黑简体" w:hAnsi="Huawei Sans" w:cs="Book Antiqua"/>
          <w:b w:val="0"/>
          <w:bCs w:val="0"/>
          <w:color w:val="000000"/>
          <w:spacing w:val="0"/>
        </w:rPr>
        <w:t>s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汇编语言文件，能否找出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C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源文件对应的汇编代码？</w:t>
      </w:r>
      <w:r>
        <w:rPr>
          <w:rStyle w:val="affffa"/>
          <w:rFonts w:ascii="Huawei Sans" w:eastAsia="方正兰亭黑简体" w:hAnsi="Huawei Sans" w:cs="Book Antiqua"/>
          <w:b w:val="0"/>
          <w:bCs w:val="0"/>
          <w:color w:val="000000"/>
          <w:spacing w:val="0"/>
        </w:rPr>
        <w:t xml:space="preserve"> </w:t>
      </w:r>
    </w:p>
    <w:p w14:paraId="29015E78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# abc_openEuler@aarch64(ARMv8)</w:t>
      </w:r>
    </w:p>
    <w:p w14:paraId="3491F97C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.arch armv8-a</w:t>
      </w:r>
    </w:p>
    <w:p w14:paraId="5F1CE65B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.file   "abc.c"</w:t>
      </w:r>
    </w:p>
    <w:p w14:paraId="72BE28DE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.text</w:t>
      </w:r>
    </w:p>
    <w:p w14:paraId="0432B780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.section        .rodata</w:t>
      </w:r>
    </w:p>
    <w:p w14:paraId="28B65DE0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.align  3</w:t>
      </w:r>
    </w:p>
    <w:p w14:paraId="773C32F0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.LC0:</w:t>
      </w:r>
    </w:p>
    <w:p w14:paraId="5B7B15D9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.string "c = %d\n"</w:t>
      </w:r>
    </w:p>
    <w:p w14:paraId="1C021EFE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.text</w:t>
      </w:r>
    </w:p>
    <w:p w14:paraId="186BC51A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.align  2</w:t>
      </w:r>
    </w:p>
    <w:p w14:paraId="79752D37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.global main</w:t>
      </w:r>
    </w:p>
    <w:p w14:paraId="1F548EB8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.type   main, %function</w:t>
      </w:r>
    </w:p>
    <w:p w14:paraId="09F3E683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main:</w:t>
      </w:r>
    </w:p>
    <w:p w14:paraId="6CDEF5DF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.LFB0:</w:t>
      </w:r>
    </w:p>
    <w:p w14:paraId="408B5463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.cfi_startproc</w:t>
      </w:r>
    </w:p>
    <w:p w14:paraId="3C3134DA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stp     x29, x30, [sp, -32]!</w:t>
      </w:r>
    </w:p>
    <w:p w14:paraId="46C575B2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.cfi_def_cfa_offset 32</w:t>
      </w:r>
    </w:p>
    <w:p w14:paraId="20411A16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.cfi_offset 29, -32</w:t>
      </w:r>
    </w:p>
    <w:p w14:paraId="7C929175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.cfi_offset 30, -24</w:t>
      </w:r>
    </w:p>
    <w:p w14:paraId="1DE3430C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add     x29, sp, 0</w:t>
      </w:r>
    </w:p>
    <w:p w14:paraId="328FDB7B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.cfi_def_cfa_register 29</w:t>
      </w:r>
    </w:p>
    <w:p w14:paraId="53E3D965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mov     w0, 1</w:t>
      </w:r>
    </w:p>
    <w:p w14:paraId="6717DE1E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str     w0, [x29, 28]</w:t>
      </w:r>
    </w:p>
    <w:p w14:paraId="19B10A5B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mov     w0, 2</w:t>
      </w:r>
    </w:p>
    <w:p w14:paraId="37E6F64A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str     w0, [x29, 24]</w:t>
      </w:r>
    </w:p>
    <w:p w14:paraId="32833553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ldr     w1, [x29, 28]</w:t>
      </w:r>
    </w:p>
    <w:p w14:paraId="6EA16CB8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ldr     w0, [x29, 24]</w:t>
      </w:r>
    </w:p>
    <w:p w14:paraId="41D4B831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add     w0, w1, w0</w:t>
      </w:r>
    </w:p>
    <w:p w14:paraId="18AB18A1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str     w0, [x29, 20]</w:t>
      </w:r>
    </w:p>
    <w:p w14:paraId="76DC9062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adrp    x0, .LC0</w:t>
      </w:r>
    </w:p>
    <w:p w14:paraId="069BECC7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lastRenderedPageBreak/>
        <w:t xml:space="preserve">        add     x0, x0, :lo12:.LC0</w:t>
      </w:r>
    </w:p>
    <w:p w14:paraId="26D7346F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ldr     w1, [x29, 20]</w:t>
      </w:r>
    </w:p>
    <w:p w14:paraId="29034B43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bl      printf</w:t>
      </w:r>
    </w:p>
    <w:p w14:paraId="7E6B0102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mov     w0, 0</w:t>
      </w:r>
    </w:p>
    <w:p w14:paraId="6A12A85A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ldp     x29, x30, [sp], 32</w:t>
      </w:r>
    </w:p>
    <w:p w14:paraId="68D183FF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.cfi_restore 30</w:t>
      </w:r>
    </w:p>
    <w:p w14:paraId="48C1BEC7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.cfi_restore 29</w:t>
      </w:r>
    </w:p>
    <w:p w14:paraId="4BC0BCC5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.cfi_def_cfa 31, 0</w:t>
      </w:r>
    </w:p>
    <w:p w14:paraId="3C16C1A9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ret</w:t>
      </w:r>
    </w:p>
    <w:p w14:paraId="5010400B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.cfi_endproc</w:t>
      </w:r>
    </w:p>
    <w:p w14:paraId="1A75C30F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.LFE0:</w:t>
      </w:r>
    </w:p>
    <w:p w14:paraId="32C8E0DB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.size   main, .-main</w:t>
      </w:r>
    </w:p>
    <w:p w14:paraId="5F66F332" w14:textId="77777777" w:rsidR="008E6C91" w:rsidRPr="008E6C91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.ident  "GCC: (GNU) 7.3.0"</w:t>
      </w:r>
    </w:p>
    <w:p w14:paraId="2C90C87A" w14:textId="0B8CA381" w:rsidR="00A264DD" w:rsidRDefault="008E6C91" w:rsidP="008E6C91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.section        .note.GNU-stack,"",@progbits</w:t>
      </w:r>
    </w:p>
    <w:p w14:paraId="4967C597" w14:textId="77777777" w:rsidR="00A264DD" w:rsidRDefault="00A264DD" w:rsidP="00A264DD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</w:p>
    <w:p w14:paraId="3889B109" w14:textId="3D8A3EA8" w:rsidR="008E6C91" w:rsidRDefault="00561F13" w:rsidP="00A264DD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如果有条件，试着在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X</w:t>
      </w:r>
      <w:r>
        <w:rPr>
          <w:rStyle w:val="affffa"/>
          <w:rFonts w:ascii="Huawei Sans" w:eastAsia="方正兰亭黑简体" w:hAnsi="Huawei Sans" w:cs="Book Antiqua"/>
          <w:b w:val="0"/>
          <w:bCs w:val="0"/>
          <w:color w:val="000000"/>
          <w:spacing w:val="0"/>
        </w:rPr>
        <w:t>86_64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的机器上做同样的</w:t>
      </w:r>
      <w:r w:rsidR="00113362"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操作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，看两次结果有什么不同？</w:t>
      </w:r>
      <w:r w:rsidR="008E6C91"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以下是在基于</w:t>
      </w:r>
      <w:r w:rsidR="008E6C91"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X86</w:t>
      </w:r>
      <w:r w:rsid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_64</w:t>
      </w:r>
      <w:r w:rsidR="008E6C91"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架构</w:t>
      </w:r>
      <w:r w:rsidR="008E6C91"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C</w:t>
      </w:r>
      <w:r w:rsid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entOS</w:t>
      </w:r>
      <w:r w:rsidR="008E6C91"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生成的汇编代码，请做比较：</w:t>
      </w:r>
    </w:p>
    <w:p w14:paraId="2ECD12DB" w14:textId="77777777" w:rsidR="008E6C91" w:rsidRDefault="008E6C91" w:rsidP="00A264DD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</w:p>
    <w:p w14:paraId="0C449BD1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# abc_CentOS@X86_64</w:t>
      </w:r>
    </w:p>
    <w:p w14:paraId="3F1A48DD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.file   "abc.c"</w:t>
      </w:r>
    </w:p>
    <w:p w14:paraId="6E6A1901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.section        .rodata</w:t>
      </w:r>
    </w:p>
    <w:p w14:paraId="774E2994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.LC0:</w:t>
      </w:r>
    </w:p>
    <w:p w14:paraId="0C9E1A77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.string "c = %d\n"</w:t>
      </w:r>
    </w:p>
    <w:p w14:paraId="2869F8E9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.text</w:t>
      </w:r>
    </w:p>
    <w:p w14:paraId="047EC689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.globl  main</w:t>
      </w:r>
    </w:p>
    <w:p w14:paraId="0E93189D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.type   main, @function</w:t>
      </w:r>
    </w:p>
    <w:p w14:paraId="3C240445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main:</w:t>
      </w:r>
    </w:p>
    <w:p w14:paraId="4CC49E9C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.LFB0:</w:t>
      </w:r>
    </w:p>
    <w:p w14:paraId="2E05B4D1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.cfi_startproc</w:t>
      </w:r>
    </w:p>
    <w:p w14:paraId="2BF69037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pushq   %rbp</w:t>
      </w:r>
    </w:p>
    <w:p w14:paraId="2D07631A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.cfi_def_cfa_offset 16</w:t>
      </w:r>
    </w:p>
    <w:p w14:paraId="0F719D1D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.cfi_offset 6, -16</w:t>
      </w:r>
    </w:p>
    <w:p w14:paraId="14A50BA6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movq    %rsp, %rbp</w:t>
      </w:r>
    </w:p>
    <w:p w14:paraId="1ABC95EE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.cfi_def_cfa_register 6</w:t>
      </w:r>
    </w:p>
    <w:p w14:paraId="4FD08EE5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subq    $16, %rsp</w:t>
      </w:r>
    </w:p>
    <w:p w14:paraId="0F06D351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movl    $1, -4(%rbp)</w:t>
      </w:r>
    </w:p>
    <w:p w14:paraId="13E58207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movl    $2, -8(%rbp)</w:t>
      </w:r>
    </w:p>
    <w:p w14:paraId="66B9F17A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movl    -8(%rbp), %eax</w:t>
      </w:r>
    </w:p>
    <w:p w14:paraId="0671B23C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movl    -4(%rbp), %edx</w:t>
      </w:r>
    </w:p>
    <w:p w14:paraId="52CF6443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addl    %edx, %eax</w:t>
      </w:r>
    </w:p>
    <w:p w14:paraId="79464E94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lastRenderedPageBreak/>
        <w:t xml:space="preserve">        movl    %eax, -12(%rbp)</w:t>
      </w:r>
    </w:p>
    <w:p w14:paraId="194187B8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movl    -12(%rbp), %eax</w:t>
      </w:r>
    </w:p>
    <w:p w14:paraId="02004C61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movl    %eax, %esi</w:t>
      </w:r>
    </w:p>
    <w:p w14:paraId="607ED0FF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movl    $.LC0, %edi</w:t>
      </w:r>
    </w:p>
    <w:p w14:paraId="7C24A379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movl    $0, %eax</w:t>
      </w:r>
    </w:p>
    <w:p w14:paraId="24A04BD3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call    printf</w:t>
      </w:r>
    </w:p>
    <w:p w14:paraId="3489A2AA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movl    $0, %eax</w:t>
      </w:r>
    </w:p>
    <w:p w14:paraId="1F321266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leave</w:t>
      </w:r>
    </w:p>
    <w:p w14:paraId="5EF8A733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.cfi_def_cfa 7, 8</w:t>
      </w:r>
    </w:p>
    <w:p w14:paraId="043328B2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ret</w:t>
      </w:r>
    </w:p>
    <w:p w14:paraId="39ACEDFC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.cfi_endproc</w:t>
      </w:r>
    </w:p>
    <w:p w14:paraId="3A32B4AA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.LFE0:</w:t>
      </w:r>
    </w:p>
    <w:p w14:paraId="4649A89C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.size   main, .-main</w:t>
      </w:r>
    </w:p>
    <w:p w14:paraId="12D6541F" w14:textId="77777777" w:rsidR="008E6C91" w:rsidRPr="008E6C91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.ident  "GCC: (GNU) 4.8.5 20150623 (Red Hat 4.8.5-39)"</w:t>
      </w:r>
    </w:p>
    <w:p w14:paraId="2D140075" w14:textId="4365EEDF" w:rsidR="00A264DD" w:rsidRDefault="008E6C91" w:rsidP="008E6C91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8E6C9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        .section        .note.GNU-stack,"",@progbits</w:t>
      </w:r>
    </w:p>
    <w:p w14:paraId="736250BB" w14:textId="216C0479" w:rsidR="00A264DD" w:rsidRDefault="00A264DD" w:rsidP="00A264DD">
      <w:pPr>
        <w:pStyle w:val="30"/>
        <w:tabs>
          <w:tab w:val="clear" w:pos="1418"/>
          <w:tab w:val="num" w:pos="1701"/>
        </w:tabs>
        <w:ind w:left="1701" w:hanging="159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用</w:t>
      </w:r>
      <w:r w:rsidR="008E6C91" w:rsidRPr="008E6C91">
        <w:rPr>
          <w:rStyle w:val="1f"/>
          <w:rFonts w:hint="eastAsia"/>
        </w:rPr>
        <w:t>o</w:t>
      </w:r>
      <w:r w:rsidR="008E6C91" w:rsidRPr="008E6C91">
        <w:rPr>
          <w:rStyle w:val="1f"/>
        </w:rPr>
        <w:t>bj</w:t>
      </w:r>
      <w:r w:rsidR="008E6C91">
        <w:rPr>
          <w:rStyle w:val="1f"/>
        </w:rPr>
        <w:t>dump</w:t>
      </w:r>
      <w:r w:rsidR="008E6C91">
        <w:rPr>
          <w:rStyle w:val="1f"/>
          <w:rFonts w:hint="eastAsia"/>
        </w:rPr>
        <w:t>命令观察</w:t>
      </w:r>
      <w:r w:rsidR="00E730BB">
        <w:rPr>
          <w:rStyle w:val="1f"/>
          <w:rFonts w:hint="eastAsia"/>
        </w:rPr>
        <w:t>汇编代码</w:t>
      </w:r>
    </w:p>
    <w:p w14:paraId="1DC01A09" w14:textId="77777777" w:rsidR="00A264DD" w:rsidRPr="005666EC" w:rsidRDefault="00A264DD" w:rsidP="00A264DD">
      <w:pPr>
        <w:pStyle w:val="2f2"/>
        <w:rPr>
          <w:lang w:eastAsia="zh-CN"/>
        </w:rPr>
      </w:pPr>
      <w:r>
        <w:rPr>
          <w:lang w:eastAsia="zh-CN"/>
        </w:rPr>
        <w:t>[root@localhost ~]</w:t>
      </w:r>
      <w:r w:rsidRPr="005666EC">
        <w:rPr>
          <w:lang w:eastAsia="zh-CN"/>
        </w:rPr>
        <w:t># gcc -g abc.c</w:t>
      </w:r>
    </w:p>
    <w:p w14:paraId="6DB387BC" w14:textId="77777777" w:rsidR="00A264DD" w:rsidRPr="005666EC" w:rsidRDefault="00A264DD" w:rsidP="00A264DD">
      <w:pPr>
        <w:pStyle w:val="2f2"/>
        <w:rPr>
          <w:lang w:eastAsia="zh-CN"/>
        </w:rPr>
      </w:pPr>
      <w:r>
        <w:rPr>
          <w:lang w:eastAsia="zh-CN"/>
        </w:rPr>
        <w:t>[root@localhost ~]</w:t>
      </w:r>
      <w:r w:rsidRPr="005666EC">
        <w:rPr>
          <w:lang w:eastAsia="zh-CN"/>
        </w:rPr>
        <w:t># objdump -S ./a.out</w:t>
      </w:r>
    </w:p>
    <w:p w14:paraId="7C5F8C7A" w14:textId="77777777" w:rsidR="00E730BB" w:rsidRDefault="007573B8" w:rsidP="00561F13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请</w:t>
      </w:r>
      <w:r w:rsidR="00A264DD"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查看与</w:t>
      </w:r>
      <w:r w:rsidR="00A264DD"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C</w:t>
      </w:r>
      <w:r w:rsidR="00E730BB"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语句对应的汇编代码。</w:t>
      </w:r>
    </w:p>
    <w:p w14:paraId="3E6CA790" w14:textId="77777777" w:rsidR="00E730BB" w:rsidRDefault="00E730BB" w:rsidP="00561F13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</w:p>
    <w:p w14:paraId="78D8B6DD" w14:textId="3AFEAD4F" w:rsidR="00A264DD" w:rsidRDefault="00E730BB" w:rsidP="00561F13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思考题：在基于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X86</w:t>
      </w:r>
      <w:r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_64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机器的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L</w:t>
      </w:r>
      <w:r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inux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操作系统上完成同样的步骤，</w:t>
      </w:r>
      <w:r w:rsidR="00561F13"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观察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两者</w:t>
      </w:r>
      <w:r w:rsidR="00561F13"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机器码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的不同</w:t>
      </w:r>
      <w:r w:rsidR="00037606"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。你</w:t>
      </w:r>
      <w:r w:rsidR="00561F13"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能说出</w:t>
      </w:r>
      <w:r w:rsidR="00561F13" w:rsidRPr="00A0717A">
        <w:rPr>
          <w:rFonts w:hint="eastAsia"/>
        </w:rPr>
        <w:t>A</w:t>
      </w:r>
      <w:r w:rsidR="00561F13" w:rsidRPr="00A0717A">
        <w:t>RM</w:t>
      </w:r>
      <w:r w:rsidR="00A0717A" w:rsidRPr="00A0717A">
        <w:t>v</w:t>
      </w:r>
      <w:r w:rsidR="00A0717A">
        <w:t>8</w:t>
      </w:r>
      <w:r w:rsidR="00675B34">
        <w:t>_64</w:t>
      </w:r>
      <w:r w:rsidR="00561F13"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指令集</w:t>
      </w:r>
      <w:r w:rsidR="00675B34"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相对于</w:t>
      </w:r>
      <w:r w:rsidR="00675B34"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X</w:t>
      </w:r>
      <w:r w:rsidR="00675B34">
        <w:rPr>
          <w:rStyle w:val="affffa"/>
          <w:rFonts w:ascii="Huawei Sans" w:eastAsia="方正兰亭黑简体" w:hAnsi="Huawei Sans" w:cs="Book Antiqua"/>
          <w:b w:val="0"/>
          <w:bCs w:val="0"/>
          <w:color w:val="000000"/>
          <w:spacing w:val="0"/>
        </w:rPr>
        <w:t>86_64</w:t>
      </w:r>
      <w:r w:rsidR="00561F13"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的</w:t>
      </w:r>
      <w:r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一些特点</w:t>
      </w:r>
      <w:r w:rsidR="00561F13">
        <w:rPr>
          <w:rStyle w:val="affffa"/>
          <w:rFonts w:ascii="Huawei Sans" w:eastAsia="方正兰亭黑简体" w:hAnsi="Huawei Sans" w:cs="Book Antiqua" w:hint="eastAsia"/>
          <w:b w:val="0"/>
          <w:bCs w:val="0"/>
          <w:color w:val="000000"/>
          <w:spacing w:val="0"/>
        </w:rPr>
        <w:t>吗？</w:t>
      </w:r>
    </w:p>
    <w:p w14:paraId="2CEC4568" w14:textId="77777777" w:rsidR="00A264DD" w:rsidRDefault="00A264DD" w:rsidP="00A264DD">
      <w:pPr>
        <w:pStyle w:val="3"/>
        <w:numPr>
          <w:ilvl w:val="2"/>
          <w:numId w:val="7"/>
        </w:numPr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bookmarkStart w:id="46" w:name="_Toc48335099"/>
      <w:bookmarkStart w:id="47" w:name="_Toc48901788"/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编译和运行汇编程序</w:t>
      </w:r>
      <w:bookmarkEnd w:id="46"/>
      <w:bookmarkEnd w:id="47"/>
    </w:p>
    <w:p w14:paraId="7F2F69D7" w14:textId="77777777" w:rsidR="00A264DD" w:rsidRDefault="00A264DD" w:rsidP="00A264DD">
      <w:pPr>
        <w:pStyle w:val="30"/>
        <w:tabs>
          <w:tab w:val="clear" w:pos="1418"/>
          <w:tab w:val="num" w:pos="1701"/>
        </w:tabs>
        <w:ind w:left="1701" w:hanging="159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按以下文件内容编辑源代码</w:t>
      </w:r>
    </w:p>
    <w:p w14:paraId="0CB54C00" w14:textId="77777777" w:rsidR="001F336D" w:rsidRPr="001F336D" w:rsidRDefault="001F336D" w:rsidP="001F336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1F336D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# hello.s</w:t>
      </w:r>
    </w:p>
    <w:p w14:paraId="2231559F" w14:textId="77777777" w:rsidR="001F336D" w:rsidRPr="001F336D" w:rsidRDefault="001F336D" w:rsidP="001F336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</w:p>
    <w:p w14:paraId="59AE8263" w14:textId="77777777" w:rsidR="001F336D" w:rsidRPr="001F336D" w:rsidRDefault="001F336D" w:rsidP="001F336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1F336D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.text</w:t>
      </w:r>
    </w:p>
    <w:p w14:paraId="16CCF0B3" w14:textId="77777777" w:rsidR="001F336D" w:rsidRPr="001F336D" w:rsidRDefault="001F336D" w:rsidP="001F336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1F336D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.global start</w:t>
      </w:r>
    </w:p>
    <w:p w14:paraId="4F3AC99C" w14:textId="77777777" w:rsidR="001F336D" w:rsidRPr="001F336D" w:rsidRDefault="001F336D" w:rsidP="001F336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1F336D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start:</w:t>
      </w:r>
    </w:p>
    <w:p w14:paraId="1D55438F" w14:textId="77777777" w:rsidR="001F336D" w:rsidRPr="001F336D" w:rsidRDefault="001F336D" w:rsidP="001F336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1F336D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ab/>
        <w:t>mov x0,#0</w:t>
      </w:r>
    </w:p>
    <w:p w14:paraId="6B0D8F47" w14:textId="77777777" w:rsidR="001F336D" w:rsidRPr="001F336D" w:rsidRDefault="001F336D" w:rsidP="001F336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1F336D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ab/>
        <w:t>ldr x1,=msg</w:t>
      </w:r>
    </w:p>
    <w:p w14:paraId="023E77D4" w14:textId="77777777" w:rsidR="001F336D" w:rsidRPr="001F336D" w:rsidRDefault="001F336D" w:rsidP="001F336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1F336D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ab/>
        <w:t>mov x2,len</w:t>
      </w:r>
    </w:p>
    <w:p w14:paraId="3187BC2F" w14:textId="77777777" w:rsidR="001F336D" w:rsidRPr="001F336D" w:rsidRDefault="001F336D" w:rsidP="001F336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1F336D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ab/>
        <w:t>mov x8,64</w:t>
      </w:r>
    </w:p>
    <w:p w14:paraId="3F4B2B72" w14:textId="77777777" w:rsidR="001F336D" w:rsidRPr="001F336D" w:rsidRDefault="001F336D" w:rsidP="001F336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1F336D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ab/>
        <w:t>svc #0</w:t>
      </w:r>
    </w:p>
    <w:p w14:paraId="41CE9320" w14:textId="77777777" w:rsidR="001F336D" w:rsidRPr="001F336D" w:rsidRDefault="001F336D" w:rsidP="001F336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</w:p>
    <w:p w14:paraId="2CEEFCE1" w14:textId="77777777" w:rsidR="001F336D" w:rsidRPr="001F336D" w:rsidRDefault="001F336D" w:rsidP="001F336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1F336D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ab/>
        <w:t>mov x0,123</w:t>
      </w:r>
    </w:p>
    <w:p w14:paraId="67681DCD" w14:textId="77777777" w:rsidR="001F336D" w:rsidRPr="001F336D" w:rsidRDefault="001F336D" w:rsidP="001F336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1F336D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ab/>
        <w:t>mov x8,93</w:t>
      </w:r>
    </w:p>
    <w:p w14:paraId="204C280D" w14:textId="77777777" w:rsidR="001F336D" w:rsidRPr="001F336D" w:rsidRDefault="001F336D" w:rsidP="001F336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1F336D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ab/>
        <w:t>svc #0</w:t>
      </w:r>
    </w:p>
    <w:p w14:paraId="24A947C0" w14:textId="77777777" w:rsidR="001F336D" w:rsidRPr="001F336D" w:rsidRDefault="001F336D" w:rsidP="001F336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</w:p>
    <w:p w14:paraId="0D32601A" w14:textId="77777777" w:rsidR="001F336D" w:rsidRPr="001F336D" w:rsidRDefault="001F336D" w:rsidP="001F336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1F336D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lastRenderedPageBreak/>
        <w:t>.data</w:t>
      </w:r>
    </w:p>
    <w:p w14:paraId="609D86A2" w14:textId="77777777" w:rsidR="001F336D" w:rsidRPr="001F336D" w:rsidRDefault="001F336D" w:rsidP="001F336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1F336D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msg:</w:t>
      </w:r>
    </w:p>
    <w:p w14:paraId="1642CFBE" w14:textId="000882B8" w:rsidR="001F336D" w:rsidRPr="001F336D" w:rsidRDefault="001F336D" w:rsidP="001F336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1F336D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ab/>
        <w:t>.ascii "Hello openEuler!\n</w:t>
      </w:r>
      <w:r w:rsidR="00DC4CA1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\0</w:t>
      </w:r>
      <w:r w:rsidRPr="001F336D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"</w:t>
      </w:r>
    </w:p>
    <w:p w14:paraId="1C286C2A" w14:textId="77777777" w:rsidR="001F336D" w:rsidRPr="001F336D" w:rsidRDefault="001F336D" w:rsidP="001F336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1F336D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len=.-msg</w:t>
      </w:r>
    </w:p>
    <w:p w14:paraId="62192E1A" w14:textId="77777777" w:rsidR="00A264DD" w:rsidRDefault="00A264DD" w:rsidP="00A264DD">
      <w:pPr>
        <w:pStyle w:val="30"/>
        <w:tabs>
          <w:tab w:val="clear" w:pos="1418"/>
          <w:tab w:val="num" w:pos="1701"/>
        </w:tabs>
        <w:ind w:left="1701" w:hanging="159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编译源文件</w:t>
      </w:r>
    </w:p>
    <w:p w14:paraId="7B0A78CD" w14:textId="77777777" w:rsidR="00A264DD" w:rsidRDefault="00A264DD" w:rsidP="00A264D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F272B0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 xml:space="preserve">[root@localhost ~]# </w:t>
      </w:r>
      <w:r w:rsidRPr="004C1C2C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as -o hello.o hello.s</w:t>
      </w:r>
    </w:p>
    <w:p w14:paraId="5BC95D1D" w14:textId="77777777" w:rsidR="00A264DD" w:rsidRDefault="00A264DD" w:rsidP="00A264DD">
      <w:pPr>
        <w:pStyle w:val="30"/>
        <w:tabs>
          <w:tab w:val="clear" w:pos="1418"/>
          <w:tab w:val="num" w:pos="1701"/>
        </w:tabs>
        <w:ind w:left="1701" w:hanging="159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产生可执行文件</w:t>
      </w:r>
    </w:p>
    <w:p w14:paraId="5705F920" w14:textId="77777777" w:rsidR="00A264DD" w:rsidRDefault="00A264DD" w:rsidP="00A264D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F272B0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[root@localhost ~]# ld -o hello hello.o</w:t>
      </w:r>
    </w:p>
    <w:p w14:paraId="1B33276E" w14:textId="77777777" w:rsidR="00A264DD" w:rsidRDefault="00A264DD" w:rsidP="00A264D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F272B0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ld: warning: cannot find entry symbol _start; defaulting to 00000000004000b0</w:t>
      </w:r>
    </w:p>
    <w:p w14:paraId="147C6288" w14:textId="32BA21A2" w:rsidR="00A264DD" w:rsidRDefault="00113362" w:rsidP="00A264DD">
      <w:pPr>
        <w:pStyle w:val="1e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113362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此处的告警信息请忽略</w:t>
      </w:r>
      <w:r w:rsidR="00A264DD"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。</w:t>
      </w:r>
    </w:p>
    <w:p w14:paraId="02DCBE65" w14:textId="77777777" w:rsidR="00A264DD" w:rsidRDefault="00A264DD" w:rsidP="00A264DD">
      <w:pPr>
        <w:pStyle w:val="30"/>
        <w:tabs>
          <w:tab w:val="clear" w:pos="1418"/>
          <w:tab w:val="num" w:pos="1701"/>
        </w:tabs>
        <w:ind w:left="1701" w:hanging="159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 w:hint="eastAsia"/>
          <w:b w:val="0"/>
          <w:bCs w:val="0"/>
          <w:smallCaps w:val="0"/>
          <w:color w:val="000000"/>
          <w:spacing w:val="0"/>
        </w:rPr>
        <w:t>查看运行结果</w:t>
      </w:r>
    </w:p>
    <w:p w14:paraId="6980EB00" w14:textId="77777777" w:rsidR="00A264DD" w:rsidRDefault="00A264DD" w:rsidP="00A264D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 w:rsidRPr="00F272B0"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[root@localhost ~]#./hello</w:t>
      </w:r>
    </w:p>
    <w:p w14:paraId="11C455B1" w14:textId="77777777" w:rsidR="00A264DD" w:rsidRDefault="00A264DD" w:rsidP="00A264DD">
      <w:pPr>
        <w:pStyle w:val="2f2"/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</w:pPr>
      <w:r>
        <w:rPr>
          <w:rStyle w:val="affffa"/>
          <w:rFonts w:ascii="Huawei Sans" w:eastAsia="方正兰亭黑简体" w:hAnsi="Huawei Sans" w:cs="Book Antiqua"/>
          <w:b w:val="0"/>
          <w:bCs w:val="0"/>
          <w:smallCaps w:val="0"/>
          <w:color w:val="000000"/>
          <w:spacing w:val="0"/>
        </w:rPr>
        <w:t>Hello openEuler!</w:t>
      </w:r>
    </w:p>
    <w:p w14:paraId="17D8DEE5" w14:textId="3DEC4D9D" w:rsidR="005E4410" w:rsidRDefault="005B466D" w:rsidP="005E4410">
      <w:pPr>
        <w:pStyle w:val="1e"/>
      </w:pPr>
      <w:r>
        <w:rPr>
          <w:rFonts w:hint="eastAsia"/>
        </w:rPr>
        <w:t>思考题：</w:t>
      </w:r>
      <w:r w:rsidR="006064F1">
        <w:rPr>
          <w:rFonts w:hint="eastAsia"/>
        </w:rPr>
        <w:t>分析该汇编代码</w:t>
      </w:r>
      <w:r w:rsidR="00A773D6">
        <w:rPr>
          <w:rFonts w:hint="eastAsia"/>
        </w:rPr>
        <w:t>各个语句</w:t>
      </w:r>
      <w:r w:rsidR="00467DDE">
        <w:rPr>
          <w:rFonts w:hint="eastAsia"/>
        </w:rPr>
        <w:t>的作用</w:t>
      </w:r>
      <w:r w:rsidR="00833DAA">
        <w:rPr>
          <w:rFonts w:hint="eastAsia"/>
        </w:rPr>
        <w:t>，有条件的话与</w:t>
      </w:r>
      <w:r w:rsidR="00833DAA">
        <w:rPr>
          <w:rFonts w:hint="eastAsia"/>
        </w:rPr>
        <w:t>X</w:t>
      </w:r>
      <w:r w:rsidR="00833DAA">
        <w:t>86</w:t>
      </w:r>
      <w:r w:rsidR="00833DAA">
        <w:rPr>
          <w:rFonts w:hint="eastAsia"/>
        </w:rPr>
        <w:t>平台的汇编指令比较异同</w:t>
      </w:r>
      <w:r w:rsidR="006064F1">
        <w:rPr>
          <w:rFonts w:hint="eastAsia"/>
        </w:rPr>
        <w:t>。</w:t>
      </w:r>
    </w:p>
    <w:p w14:paraId="476767E1" w14:textId="65090CAF" w:rsidR="00CC52B9" w:rsidRDefault="00CC52B9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Book Antiqua"/>
          <w:b/>
          <w:bCs/>
          <w:sz w:val="44"/>
          <w:szCs w:val="44"/>
        </w:rPr>
      </w:pPr>
      <w:r>
        <w:rPr>
          <w:rFonts w:ascii="Huawei Sans" w:eastAsia="方正兰亭黑简体" w:hAnsi="Huawei Sans" w:cs="Book Antiqua"/>
          <w:b/>
          <w:bCs/>
          <w:sz w:val="44"/>
          <w:szCs w:val="44"/>
        </w:rPr>
        <w:br w:type="page"/>
      </w:r>
    </w:p>
    <w:p w14:paraId="75EBC38A" w14:textId="4E81C0CA" w:rsidR="005E4410" w:rsidRDefault="00CC52B9" w:rsidP="00CC52B9">
      <w:pPr>
        <w:pStyle w:val="1"/>
      </w:pPr>
      <w:bookmarkStart w:id="48" w:name="_Toc48901789"/>
      <w:r>
        <w:rPr>
          <w:rFonts w:hint="eastAsia"/>
        </w:rPr>
        <w:lastRenderedPageBreak/>
        <w:t>i</w:t>
      </w:r>
      <w:r>
        <w:t>Sulad</w:t>
      </w:r>
      <w:r>
        <w:rPr>
          <w:rFonts w:hint="eastAsia"/>
        </w:rPr>
        <w:t>的安装</w:t>
      </w:r>
      <w:r w:rsidR="009D3716">
        <w:rPr>
          <w:rFonts w:hint="eastAsia"/>
        </w:rPr>
        <w:t>和</w:t>
      </w:r>
      <w:r>
        <w:rPr>
          <w:rFonts w:hint="eastAsia"/>
        </w:rPr>
        <w:t>基本操作</w:t>
      </w:r>
      <w:bookmarkEnd w:id="48"/>
    </w:p>
    <w:p w14:paraId="04ACDAE1" w14:textId="77777777" w:rsidR="00E215AE" w:rsidRPr="009D4127" w:rsidRDefault="00E215AE" w:rsidP="00E215AE">
      <w:pPr>
        <w:pStyle w:val="2"/>
      </w:pPr>
      <w:bookmarkStart w:id="49" w:name="_Toc48901790"/>
      <w:r w:rsidRPr="009D4127">
        <w:t>实验介绍</w:t>
      </w:r>
      <w:bookmarkEnd w:id="49"/>
    </w:p>
    <w:p w14:paraId="7655AC32" w14:textId="77777777" w:rsidR="00E215AE" w:rsidRPr="009D4127" w:rsidRDefault="00E215AE" w:rsidP="00E215AE">
      <w:pPr>
        <w:pStyle w:val="3"/>
        <w:rPr>
          <w:bCs/>
          <w:i/>
          <w:iCs/>
          <w:color w:val="0000FF"/>
          <w:kern w:val="2"/>
          <w:sz w:val="21"/>
        </w:rPr>
      </w:pPr>
      <w:bookmarkStart w:id="50" w:name="_Toc48901791"/>
      <w:r w:rsidRPr="009D4127">
        <w:t>关于本实验</w:t>
      </w:r>
      <w:bookmarkEnd w:id="50"/>
    </w:p>
    <w:p w14:paraId="4FBBFEC9" w14:textId="21F89605" w:rsidR="00E215AE" w:rsidRPr="009D4127" w:rsidRDefault="00E215AE" w:rsidP="008B60B2">
      <w:pPr>
        <w:pStyle w:val="1e"/>
      </w:pPr>
      <w:r w:rsidRPr="00E215AE">
        <w:t>本实验介绍如何在弹性云服务器上安装</w:t>
      </w:r>
      <w:r w:rsidRPr="00E215AE">
        <w:t>iSulad</w:t>
      </w:r>
      <w:r w:rsidRPr="00E215AE">
        <w:t>及其有关容器生命周期的基本操作。同时，尝试使用</w:t>
      </w:r>
      <w:r w:rsidRPr="00E215AE">
        <w:t>iSula</w:t>
      </w:r>
      <w:r w:rsidRPr="00E215AE">
        <w:t>容器镜像构建工具</w:t>
      </w:r>
      <w:r w:rsidRPr="00E215AE">
        <w:t>isula-build</w:t>
      </w:r>
      <w:r>
        <w:t>构建自己的容器镜像</w:t>
      </w:r>
      <w:r w:rsidRPr="009D4127">
        <w:t>。</w:t>
      </w:r>
    </w:p>
    <w:p w14:paraId="7A2A5256" w14:textId="77777777" w:rsidR="00E215AE" w:rsidRPr="009D4127" w:rsidRDefault="00E215AE" w:rsidP="00E215AE">
      <w:pPr>
        <w:pStyle w:val="3"/>
      </w:pPr>
      <w:bookmarkStart w:id="51" w:name="_Toc48901792"/>
      <w:r w:rsidRPr="009D4127">
        <w:t>实验目的</w:t>
      </w:r>
      <w:bookmarkEnd w:id="51"/>
    </w:p>
    <w:p w14:paraId="44A5ADF8" w14:textId="435FD3A3" w:rsidR="00E215AE" w:rsidRDefault="00E215AE" w:rsidP="00E215AE">
      <w:pPr>
        <w:pStyle w:val="4a"/>
      </w:pPr>
      <w:r w:rsidRPr="00E215AE">
        <w:t>学会安装</w:t>
      </w:r>
      <w:r w:rsidRPr="00E215AE">
        <w:t>iSula</w:t>
      </w:r>
      <w:r w:rsidRPr="00E215AE">
        <w:t>容器引擎</w:t>
      </w:r>
      <w:r w:rsidRPr="00E215AE">
        <w:t>isulad</w:t>
      </w:r>
      <w:r>
        <w:t>；</w:t>
      </w:r>
    </w:p>
    <w:p w14:paraId="230FDF55" w14:textId="4EA076A1" w:rsidR="00E215AE" w:rsidRDefault="00E215AE" w:rsidP="00E215AE">
      <w:pPr>
        <w:pStyle w:val="4a"/>
      </w:pPr>
      <w:r w:rsidRPr="00E215AE">
        <w:t>学会如何为</w:t>
      </w:r>
      <w:r w:rsidRPr="00E215AE">
        <w:t>isulad</w:t>
      </w:r>
      <w:r w:rsidRPr="00E215AE">
        <w:t>配置</w:t>
      </w:r>
      <w:r w:rsidRPr="00E215AE">
        <w:t>CNI</w:t>
      </w:r>
      <w:r w:rsidRPr="00E215AE">
        <w:t>网络接口</w:t>
      </w:r>
      <w:r>
        <w:t>；</w:t>
      </w:r>
    </w:p>
    <w:p w14:paraId="7CF3D45A" w14:textId="5E6077A1" w:rsidR="00E215AE" w:rsidRDefault="00E215AE" w:rsidP="00E215AE">
      <w:pPr>
        <w:pStyle w:val="4a"/>
      </w:pPr>
      <w:r w:rsidRPr="00E215AE">
        <w:t>学会如何建立、运行、停止以及删除一个容器</w:t>
      </w:r>
      <w:r>
        <w:t>；</w:t>
      </w:r>
    </w:p>
    <w:p w14:paraId="35DA4E48" w14:textId="385D41A4" w:rsidR="00E215AE" w:rsidRDefault="00E215AE" w:rsidP="00E215AE">
      <w:pPr>
        <w:pStyle w:val="4a"/>
      </w:pPr>
      <w:r w:rsidRPr="00E215AE">
        <w:t>学会构建自己的容器镜像并运行</w:t>
      </w:r>
      <w:r w:rsidR="00F57E70">
        <w:rPr>
          <w:rFonts w:hint="eastAsia"/>
        </w:rPr>
        <w:t>之</w:t>
      </w:r>
      <w:r>
        <w:t>。</w:t>
      </w:r>
    </w:p>
    <w:p w14:paraId="6A1EB9B4" w14:textId="77777777" w:rsidR="009A619C" w:rsidRPr="00171C95" w:rsidRDefault="009A619C" w:rsidP="005D2A5E">
      <w:pPr>
        <w:pStyle w:val="2"/>
      </w:pPr>
      <w:bookmarkStart w:id="52" w:name="_Toc47103513"/>
      <w:bookmarkStart w:id="53" w:name="_Toc48901793"/>
      <w:r>
        <w:rPr>
          <w:rFonts w:hint="eastAsia"/>
        </w:rPr>
        <w:t>安装</w:t>
      </w:r>
      <w:r>
        <w:t>isulad</w:t>
      </w:r>
      <w:bookmarkEnd w:id="52"/>
      <w:bookmarkEnd w:id="53"/>
    </w:p>
    <w:p w14:paraId="37C71AAA" w14:textId="77777777" w:rsidR="009A619C" w:rsidRPr="00171C95" w:rsidRDefault="009A619C" w:rsidP="005D2A5E">
      <w:pPr>
        <w:pStyle w:val="3"/>
      </w:pPr>
      <w:bookmarkStart w:id="54" w:name="_Toc47103514"/>
      <w:bookmarkStart w:id="55" w:name="_Toc48901794"/>
      <w:r>
        <w:rPr>
          <w:rFonts w:hint="eastAsia"/>
        </w:rPr>
        <w:t>安装</w:t>
      </w:r>
      <w:bookmarkEnd w:id="54"/>
      <w:bookmarkEnd w:id="55"/>
    </w:p>
    <w:p w14:paraId="6C56B14A" w14:textId="77777777" w:rsidR="009A619C" w:rsidRDefault="009A619C" w:rsidP="005D2A5E">
      <w:pPr>
        <w:pStyle w:val="30"/>
      </w:pPr>
      <w:r>
        <w:rPr>
          <w:rFonts w:hint="eastAsia"/>
        </w:rPr>
        <w:t>用</w:t>
      </w:r>
      <w:r>
        <w:rPr>
          <w:rFonts w:hint="eastAsia"/>
        </w:rPr>
        <w:t>y</w:t>
      </w:r>
      <w:r>
        <w:t>um</w:t>
      </w:r>
      <w:r>
        <w:rPr>
          <w:rFonts w:hint="eastAsia"/>
        </w:rPr>
        <w:t>命令安装</w:t>
      </w:r>
    </w:p>
    <w:p w14:paraId="544A1383" w14:textId="3444F836" w:rsidR="008B60B2" w:rsidRDefault="008B60B2" w:rsidP="008B60B2">
      <w:pPr>
        <w:pStyle w:val="2f2"/>
      </w:pPr>
      <w:r w:rsidRPr="008B60B2">
        <w:t>[root@openeuler ~]# yum install -y iSulad</w:t>
      </w:r>
    </w:p>
    <w:p w14:paraId="49939882" w14:textId="0BDDA322" w:rsidR="009A619C" w:rsidRPr="00171C95" w:rsidRDefault="009A619C" w:rsidP="009A619C">
      <w:pPr>
        <w:pStyle w:val="3"/>
        <w:numPr>
          <w:ilvl w:val="2"/>
          <w:numId w:val="7"/>
        </w:numPr>
      </w:pPr>
      <w:bookmarkStart w:id="56" w:name="_Toc47103515"/>
      <w:bookmarkStart w:id="57" w:name="_Toc48901795"/>
      <w:r>
        <w:rPr>
          <w:rFonts w:hint="eastAsia"/>
        </w:rPr>
        <w:t>启动</w:t>
      </w:r>
      <w:bookmarkEnd w:id="56"/>
      <w:r>
        <w:rPr>
          <w:rFonts w:hint="eastAsia"/>
        </w:rPr>
        <w:t>并查看版本</w:t>
      </w:r>
      <w:bookmarkEnd w:id="57"/>
    </w:p>
    <w:p w14:paraId="3E4E9C80" w14:textId="77777777" w:rsidR="009A619C" w:rsidRDefault="009A619C" w:rsidP="005D2A5E">
      <w:pPr>
        <w:pStyle w:val="30"/>
      </w:pPr>
      <w:r>
        <w:rPr>
          <w:rFonts w:hint="eastAsia"/>
        </w:rPr>
        <w:t>用</w:t>
      </w:r>
      <w:r w:rsidRPr="0097309E">
        <w:t>systemctl</w:t>
      </w:r>
      <w:r>
        <w:t xml:space="preserve"> start</w:t>
      </w:r>
      <w:r>
        <w:rPr>
          <w:rFonts w:hint="eastAsia"/>
        </w:rPr>
        <w:t>命令启动</w:t>
      </w:r>
    </w:p>
    <w:p w14:paraId="1AA9DCA8" w14:textId="1461EC94" w:rsidR="008B60B2" w:rsidRDefault="008B60B2" w:rsidP="008B60B2">
      <w:pPr>
        <w:pStyle w:val="2f2"/>
      </w:pPr>
      <w:r w:rsidRPr="008B60B2">
        <w:t>[root@openeuler ~]# systemctl start isulad</w:t>
      </w:r>
    </w:p>
    <w:p w14:paraId="2456CEB4" w14:textId="77777777" w:rsidR="009A619C" w:rsidRDefault="009A619C" w:rsidP="005D2A5E">
      <w:pPr>
        <w:pStyle w:val="30"/>
      </w:pPr>
      <w:r>
        <w:rPr>
          <w:rFonts w:hint="eastAsia"/>
        </w:rPr>
        <w:t>查看版本</w:t>
      </w:r>
    </w:p>
    <w:p w14:paraId="1EFBB7C3" w14:textId="6C38AACC" w:rsidR="008B60B2" w:rsidRDefault="007849F2" w:rsidP="008B60B2">
      <w:pPr>
        <w:pStyle w:val="2f2"/>
      </w:pPr>
      <w:r>
        <w:t xml:space="preserve">[root@openeuler ~]# isula </w:t>
      </w:r>
      <w:r w:rsidR="008B60B2">
        <w:t>version</w:t>
      </w:r>
    </w:p>
    <w:p w14:paraId="6ED60E0C" w14:textId="77777777" w:rsidR="00FA3A73" w:rsidRDefault="00FA3A73" w:rsidP="00FA3A73">
      <w:pPr>
        <w:pStyle w:val="2f2"/>
      </w:pPr>
      <w:r>
        <w:t>Client:</w:t>
      </w:r>
    </w:p>
    <w:p w14:paraId="24E5E171" w14:textId="77777777" w:rsidR="00FA3A73" w:rsidRDefault="00FA3A73" w:rsidP="00FA3A73">
      <w:pPr>
        <w:pStyle w:val="2f2"/>
      </w:pPr>
      <w:r>
        <w:t xml:space="preserve">  Version:      2.0.0</w:t>
      </w:r>
    </w:p>
    <w:p w14:paraId="220661ED" w14:textId="77777777" w:rsidR="00FA3A73" w:rsidRDefault="00FA3A73" w:rsidP="00FA3A73">
      <w:pPr>
        <w:pStyle w:val="2f2"/>
      </w:pPr>
      <w:r>
        <w:t xml:space="preserve">  Git commit:   5bf7c66ad4f7095156e87ca455da016f57c3e60f</w:t>
      </w:r>
    </w:p>
    <w:p w14:paraId="69E78B93" w14:textId="77777777" w:rsidR="00FA3A73" w:rsidRDefault="00FA3A73" w:rsidP="00FA3A73">
      <w:pPr>
        <w:pStyle w:val="2f2"/>
      </w:pPr>
      <w:r>
        <w:t xml:space="preserve">  Built:        2020-03-23T21:35:55.821352180+00:00</w:t>
      </w:r>
    </w:p>
    <w:p w14:paraId="72E2755E" w14:textId="77777777" w:rsidR="00FA3A73" w:rsidRDefault="00FA3A73" w:rsidP="00FA3A73">
      <w:pPr>
        <w:pStyle w:val="2f2"/>
      </w:pPr>
    </w:p>
    <w:p w14:paraId="74BD97B9" w14:textId="77777777" w:rsidR="00FA3A73" w:rsidRDefault="00FA3A73" w:rsidP="00FA3A73">
      <w:pPr>
        <w:pStyle w:val="2f2"/>
      </w:pPr>
      <w:r>
        <w:lastRenderedPageBreak/>
        <w:t>Server:</w:t>
      </w:r>
    </w:p>
    <w:p w14:paraId="287288B9" w14:textId="77777777" w:rsidR="00FA3A73" w:rsidRDefault="00FA3A73" w:rsidP="00FA3A73">
      <w:pPr>
        <w:pStyle w:val="2f2"/>
      </w:pPr>
      <w:r>
        <w:t xml:space="preserve">  Version:      2.0.0</w:t>
      </w:r>
    </w:p>
    <w:p w14:paraId="4CF3E611" w14:textId="77777777" w:rsidR="00FA3A73" w:rsidRDefault="00FA3A73" w:rsidP="00FA3A73">
      <w:pPr>
        <w:pStyle w:val="2f2"/>
      </w:pPr>
      <w:r>
        <w:t xml:space="preserve">  Git commit:   5bf7c66ad4f7095156e87ca455da016f57c3e60f</w:t>
      </w:r>
    </w:p>
    <w:p w14:paraId="43CDF13E" w14:textId="77777777" w:rsidR="00FA3A73" w:rsidRDefault="00FA3A73" w:rsidP="00FA3A73">
      <w:pPr>
        <w:pStyle w:val="2f2"/>
      </w:pPr>
      <w:r>
        <w:t xml:space="preserve">  Built:        2020-03-23T21:35:55.821352180+00:00</w:t>
      </w:r>
    </w:p>
    <w:p w14:paraId="4EACB3E9" w14:textId="77777777" w:rsidR="00FA3A73" w:rsidRDefault="00FA3A73" w:rsidP="00FA3A73">
      <w:pPr>
        <w:pStyle w:val="2f2"/>
      </w:pPr>
    </w:p>
    <w:p w14:paraId="527ECA0F" w14:textId="77777777" w:rsidR="00FA3A73" w:rsidRDefault="00FA3A73" w:rsidP="00FA3A73">
      <w:pPr>
        <w:pStyle w:val="2f2"/>
      </w:pPr>
      <w:r>
        <w:t>OCI config:</w:t>
      </w:r>
    </w:p>
    <w:p w14:paraId="651A882D" w14:textId="77777777" w:rsidR="00FA3A73" w:rsidRDefault="00FA3A73" w:rsidP="00FA3A73">
      <w:pPr>
        <w:pStyle w:val="2f2"/>
      </w:pPr>
      <w:r>
        <w:t xml:space="preserve">  Version:      1.0.1</w:t>
      </w:r>
    </w:p>
    <w:p w14:paraId="0DFEE4B4" w14:textId="45E70150" w:rsidR="00FA3A73" w:rsidRDefault="00FA3A73" w:rsidP="00FA3A73">
      <w:pPr>
        <w:pStyle w:val="2f2"/>
      </w:pPr>
      <w:r>
        <w:t xml:space="preserve">  Default file: /etc/default/isulad/config.json</w:t>
      </w:r>
    </w:p>
    <w:p w14:paraId="7E2EB03C" w14:textId="77777777" w:rsidR="00FA3A73" w:rsidRPr="00DB4A1E" w:rsidRDefault="00FA3A73" w:rsidP="007849F2">
      <w:pPr>
        <w:pStyle w:val="2f2"/>
      </w:pPr>
    </w:p>
    <w:p w14:paraId="5C0724F5" w14:textId="416EDE6C" w:rsidR="009A619C" w:rsidRPr="00171C95" w:rsidRDefault="009A619C" w:rsidP="009A619C">
      <w:pPr>
        <w:pStyle w:val="2"/>
        <w:numPr>
          <w:ilvl w:val="1"/>
          <w:numId w:val="7"/>
        </w:numPr>
        <w:rPr>
          <w:lang w:eastAsia="zh-CN"/>
        </w:rPr>
      </w:pPr>
      <w:bookmarkStart w:id="58" w:name="_Toc47103516"/>
      <w:bookmarkStart w:id="59" w:name="_Toc48901796"/>
      <w:r>
        <w:rPr>
          <w:rFonts w:hint="eastAsia"/>
          <w:lang w:eastAsia="zh-CN"/>
        </w:rPr>
        <w:t>安装和配置</w:t>
      </w:r>
      <w:r>
        <w:rPr>
          <w:rFonts w:hint="eastAsia"/>
          <w:lang w:eastAsia="zh-CN"/>
        </w:rPr>
        <w:t>CNI</w:t>
      </w:r>
      <w:r>
        <w:rPr>
          <w:rFonts w:hint="eastAsia"/>
          <w:lang w:eastAsia="zh-CN"/>
        </w:rPr>
        <w:t>网络接口</w:t>
      </w:r>
      <w:bookmarkEnd w:id="58"/>
      <w:bookmarkEnd w:id="59"/>
    </w:p>
    <w:p w14:paraId="1921BE9F" w14:textId="77777777" w:rsidR="009A619C" w:rsidRDefault="009A619C" w:rsidP="009A619C">
      <w:pPr>
        <w:pStyle w:val="3"/>
        <w:numPr>
          <w:ilvl w:val="2"/>
          <w:numId w:val="7"/>
        </w:numPr>
      </w:pPr>
      <w:bookmarkStart w:id="60" w:name="_Toc47103517"/>
      <w:bookmarkStart w:id="61" w:name="_Toc48901797"/>
      <w:r>
        <w:rPr>
          <w:rFonts w:hint="eastAsia"/>
        </w:rPr>
        <w:t>前期准备</w:t>
      </w:r>
      <w:bookmarkEnd w:id="60"/>
      <w:bookmarkEnd w:id="61"/>
    </w:p>
    <w:p w14:paraId="3E9A97A7" w14:textId="433C6D45" w:rsidR="009A619C" w:rsidRDefault="009A619C" w:rsidP="005D2A5E">
      <w:pPr>
        <w:pStyle w:val="30"/>
      </w:pPr>
      <w:r>
        <w:rPr>
          <w:rFonts w:hint="eastAsia"/>
        </w:rPr>
        <w:t>安装</w:t>
      </w:r>
      <w:r>
        <w:rPr>
          <w:rFonts w:hint="eastAsia"/>
        </w:rPr>
        <w:t>j</w:t>
      </w:r>
      <w:r>
        <w:t>q (</w:t>
      </w:r>
      <w:r>
        <w:rPr>
          <w:rFonts w:hint="eastAsia"/>
        </w:rPr>
        <w:t>后面的操作</w:t>
      </w:r>
      <w:r w:rsidR="0058072A">
        <w:rPr>
          <w:rFonts w:hint="eastAsia"/>
        </w:rPr>
        <w:t>可能</w:t>
      </w:r>
      <w:r>
        <w:rPr>
          <w:rFonts w:hint="eastAsia"/>
        </w:rPr>
        <w:t>会用到</w:t>
      </w:r>
      <w:r>
        <w:rPr>
          <w:rFonts w:hint="eastAsia"/>
        </w:rPr>
        <w:t>j</w:t>
      </w:r>
      <w:r>
        <w:t>q)</w:t>
      </w:r>
    </w:p>
    <w:p w14:paraId="63A4B30B" w14:textId="32CADE18" w:rsidR="00D12D03" w:rsidRDefault="00D12D03" w:rsidP="00D12D03">
      <w:pPr>
        <w:pStyle w:val="2f2"/>
      </w:pPr>
      <w:r w:rsidRPr="00D12D03">
        <w:t>[root@openeuler ~]# yum install –y jq</w:t>
      </w:r>
    </w:p>
    <w:p w14:paraId="0AFF3361" w14:textId="26CA68C6" w:rsidR="00736DD8" w:rsidRPr="00171C95" w:rsidRDefault="00736DD8" w:rsidP="00736DD8">
      <w:pPr>
        <w:pStyle w:val="1e"/>
      </w:pPr>
      <w:r>
        <w:t>（</w:t>
      </w:r>
      <w:r>
        <w:rPr>
          <w:rFonts w:hint="eastAsia"/>
        </w:rPr>
        <w:t>虽然建议自己输入命令行，但如果拷贝粘贴此命令的话，注意参数</w:t>
      </w:r>
      <w:r>
        <w:rPr>
          <w:rFonts w:hint="eastAsia"/>
        </w:rPr>
        <w:t>-</w:t>
      </w:r>
      <w:r>
        <w:t>y</w:t>
      </w:r>
      <w:r>
        <w:rPr>
          <w:rFonts w:hint="eastAsia"/>
        </w:rPr>
        <w:t>的“</w:t>
      </w:r>
      <w:r>
        <w:rPr>
          <w:rFonts w:hint="eastAsia"/>
        </w:rPr>
        <w:t>-</w:t>
      </w:r>
      <w:r>
        <w:rPr>
          <w:rFonts w:hint="eastAsia"/>
        </w:rPr>
        <w:t>”被正确粘贴</w:t>
      </w:r>
      <w:r w:rsidR="007761F5">
        <w:rPr>
          <w:rFonts w:hint="eastAsia"/>
        </w:rPr>
        <w:t>。最好将命令拷贝至记事本再进行粘贴。</w:t>
      </w:r>
      <w:r>
        <w:t>）</w:t>
      </w:r>
    </w:p>
    <w:p w14:paraId="5D4031FA" w14:textId="7976BAF3" w:rsidR="009A619C" w:rsidRPr="00171C95" w:rsidRDefault="009A619C" w:rsidP="009A619C">
      <w:pPr>
        <w:pStyle w:val="3"/>
        <w:numPr>
          <w:ilvl w:val="2"/>
          <w:numId w:val="7"/>
        </w:numPr>
      </w:pPr>
      <w:bookmarkStart w:id="62" w:name="_Toc47103518"/>
      <w:bookmarkStart w:id="63" w:name="_Toc48901798"/>
      <w:r>
        <w:rPr>
          <w:rFonts w:hint="eastAsia"/>
        </w:rPr>
        <w:t>安装</w:t>
      </w:r>
      <w:r>
        <w:rPr>
          <w:rFonts w:hint="eastAsia"/>
        </w:rPr>
        <w:t>CNI</w:t>
      </w:r>
      <w:bookmarkEnd w:id="62"/>
      <w:bookmarkEnd w:id="63"/>
    </w:p>
    <w:p w14:paraId="02CA18CB" w14:textId="77777777" w:rsidR="009A619C" w:rsidRDefault="009A619C" w:rsidP="005D2A5E">
      <w:pPr>
        <w:pStyle w:val="30"/>
      </w:pPr>
      <w:r>
        <w:rPr>
          <w:rFonts w:hint="eastAsia"/>
        </w:rPr>
        <w:t>首先</w:t>
      </w:r>
      <w:r w:rsidRPr="003716A6">
        <w:rPr>
          <w:rFonts w:hint="eastAsia"/>
        </w:rPr>
        <w:t>建立</w:t>
      </w:r>
      <w:r w:rsidRPr="003716A6">
        <w:rPr>
          <w:rFonts w:hint="eastAsia"/>
        </w:rPr>
        <w:t>netconf</w:t>
      </w:r>
      <w:r w:rsidRPr="003716A6">
        <w:rPr>
          <w:rFonts w:hint="eastAsia"/>
        </w:rPr>
        <w:t>文件以描述网络</w:t>
      </w:r>
    </w:p>
    <w:p w14:paraId="130E48C3" w14:textId="77777777" w:rsidR="00060074" w:rsidRDefault="00060074" w:rsidP="00060074">
      <w:pPr>
        <w:pStyle w:val="2f2"/>
      </w:pPr>
      <w:r>
        <w:t>[root@openeuler ~]# mkdir CNI</w:t>
      </w:r>
    </w:p>
    <w:p w14:paraId="260A2913" w14:textId="77777777" w:rsidR="00060074" w:rsidRDefault="00060074" w:rsidP="00060074">
      <w:pPr>
        <w:pStyle w:val="2f2"/>
      </w:pPr>
      <w:r>
        <w:t>[root@openeuler ~]# cd CNI</w:t>
      </w:r>
    </w:p>
    <w:p w14:paraId="6ED67546" w14:textId="77777777" w:rsidR="00060074" w:rsidRDefault="00060074" w:rsidP="00060074">
      <w:pPr>
        <w:pStyle w:val="2f2"/>
      </w:pPr>
      <w:r>
        <w:t>[root@openeuler CNI]# mkdir -p /etc/cni/net.d</w:t>
      </w:r>
    </w:p>
    <w:p w14:paraId="345DE130" w14:textId="150B55AA" w:rsidR="00060074" w:rsidRDefault="00060074" w:rsidP="00060074">
      <w:pPr>
        <w:pStyle w:val="2f2"/>
      </w:pPr>
      <w:r>
        <w:t>[root@openeuler CNI] # vi /etc/cni/net.d/10-mynet.json</w:t>
      </w:r>
      <w:r w:rsidR="004341CE">
        <w:t xml:space="preserve">    #</w:t>
      </w:r>
      <w:r w:rsidR="004341CE">
        <w:rPr>
          <w:rFonts w:hint="eastAsia"/>
          <w:lang w:eastAsia="zh-CN"/>
        </w:rPr>
        <w:t>在此处编辑该文件</w:t>
      </w:r>
    </w:p>
    <w:p w14:paraId="1094B180" w14:textId="77777777" w:rsidR="00060074" w:rsidRDefault="00060074" w:rsidP="00060074">
      <w:pPr>
        <w:pStyle w:val="2f2"/>
      </w:pPr>
      <w:r>
        <w:t>[root@openeuler CNI] # cat /etc/cni/net.d/10-mynet.json</w:t>
      </w:r>
    </w:p>
    <w:p w14:paraId="336A44C8" w14:textId="77777777" w:rsidR="00060074" w:rsidRDefault="00060074" w:rsidP="00060074">
      <w:pPr>
        <w:pStyle w:val="2f2"/>
      </w:pPr>
      <w:r>
        <w:t>{</w:t>
      </w:r>
    </w:p>
    <w:p w14:paraId="0EDD78DD" w14:textId="77777777" w:rsidR="00060074" w:rsidRDefault="00060074" w:rsidP="00060074">
      <w:pPr>
        <w:pStyle w:val="2f2"/>
      </w:pPr>
      <w:r>
        <w:t xml:space="preserve">  "cniVersion": "0.3.0",</w:t>
      </w:r>
    </w:p>
    <w:p w14:paraId="61725F58" w14:textId="77777777" w:rsidR="00060074" w:rsidRDefault="00060074" w:rsidP="00060074">
      <w:pPr>
        <w:pStyle w:val="2f2"/>
      </w:pPr>
      <w:r>
        <w:t xml:space="preserve">  "name": "default",</w:t>
      </w:r>
    </w:p>
    <w:p w14:paraId="7BC0A17C" w14:textId="77777777" w:rsidR="00060074" w:rsidRDefault="00060074" w:rsidP="00060074">
      <w:pPr>
        <w:pStyle w:val="2f2"/>
      </w:pPr>
      <w:r>
        <w:t xml:space="preserve">  "type": "bridge",</w:t>
      </w:r>
    </w:p>
    <w:p w14:paraId="28000F2E" w14:textId="77777777" w:rsidR="00060074" w:rsidRDefault="00060074" w:rsidP="00060074">
      <w:pPr>
        <w:pStyle w:val="2f2"/>
      </w:pPr>
      <w:r>
        <w:t xml:space="preserve">  "bridge": "cni0",</w:t>
      </w:r>
    </w:p>
    <w:p w14:paraId="25531860" w14:textId="77777777" w:rsidR="00060074" w:rsidRDefault="00060074" w:rsidP="00060074">
      <w:pPr>
        <w:pStyle w:val="2f2"/>
      </w:pPr>
      <w:r>
        <w:t xml:space="preserve">  "ipam": {</w:t>
      </w:r>
    </w:p>
    <w:p w14:paraId="7FDAEB58" w14:textId="77777777" w:rsidR="00060074" w:rsidRDefault="00060074" w:rsidP="00060074">
      <w:pPr>
        <w:pStyle w:val="2f2"/>
      </w:pPr>
      <w:r>
        <w:t xml:space="preserve">    "type": "host-local",</w:t>
      </w:r>
    </w:p>
    <w:p w14:paraId="0C839252" w14:textId="77777777" w:rsidR="00060074" w:rsidRDefault="00060074" w:rsidP="00060074">
      <w:pPr>
        <w:pStyle w:val="2f2"/>
      </w:pPr>
      <w:r>
        <w:t xml:space="preserve">    "subnet": "10.1.0.0/16",</w:t>
      </w:r>
    </w:p>
    <w:p w14:paraId="2E91174D" w14:textId="77777777" w:rsidR="00060074" w:rsidRDefault="00060074" w:rsidP="00060074">
      <w:pPr>
        <w:pStyle w:val="2f2"/>
      </w:pPr>
      <w:r>
        <w:t xml:space="preserve">    "gateway": "10.1.0.1"</w:t>
      </w:r>
    </w:p>
    <w:p w14:paraId="0F37B1B4" w14:textId="77777777" w:rsidR="00060074" w:rsidRDefault="00060074" w:rsidP="00060074">
      <w:pPr>
        <w:pStyle w:val="2f2"/>
      </w:pPr>
      <w:r>
        <w:t xml:space="preserve">  },</w:t>
      </w:r>
    </w:p>
    <w:p w14:paraId="66A8F9DD" w14:textId="77777777" w:rsidR="00060074" w:rsidRDefault="00060074" w:rsidP="00060074">
      <w:pPr>
        <w:pStyle w:val="2f2"/>
      </w:pPr>
      <w:r>
        <w:t xml:space="preserve">  "dns": {</w:t>
      </w:r>
    </w:p>
    <w:p w14:paraId="7B868B51" w14:textId="77777777" w:rsidR="00060074" w:rsidRDefault="00060074" w:rsidP="00060074">
      <w:pPr>
        <w:pStyle w:val="2f2"/>
      </w:pPr>
      <w:r>
        <w:t xml:space="preserve">    "nameservers": [ "10.1.0.1" ]</w:t>
      </w:r>
    </w:p>
    <w:p w14:paraId="739BA22D" w14:textId="77777777" w:rsidR="00060074" w:rsidRDefault="00060074" w:rsidP="00060074">
      <w:pPr>
        <w:pStyle w:val="2f2"/>
      </w:pPr>
      <w:r>
        <w:t xml:space="preserve">  }</w:t>
      </w:r>
    </w:p>
    <w:p w14:paraId="27B2C962" w14:textId="34A98D03" w:rsidR="00060074" w:rsidRDefault="00060074" w:rsidP="00060074">
      <w:pPr>
        <w:pStyle w:val="2f2"/>
      </w:pPr>
      <w:r>
        <w:t>}</w:t>
      </w:r>
    </w:p>
    <w:p w14:paraId="4606A4E8" w14:textId="77777777" w:rsidR="009A619C" w:rsidRPr="00171C95" w:rsidRDefault="009A619C" w:rsidP="005D2A5E">
      <w:pPr>
        <w:pStyle w:val="30"/>
      </w:pPr>
      <w:r w:rsidRPr="00FE5B86">
        <w:rPr>
          <w:rFonts w:hint="eastAsia"/>
        </w:rPr>
        <w:t>构建</w:t>
      </w:r>
      <w:r w:rsidRPr="00FE5B86">
        <w:rPr>
          <w:rFonts w:hint="eastAsia"/>
        </w:rPr>
        <w:t>CNI</w:t>
      </w:r>
      <w:r w:rsidRPr="00FE5B86">
        <w:rPr>
          <w:rFonts w:hint="eastAsia"/>
        </w:rPr>
        <w:t>的</w:t>
      </w:r>
      <w:r w:rsidRPr="00FE5B86">
        <w:rPr>
          <w:rFonts w:hint="eastAsia"/>
        </w:rPr>
        <w:t>plugins</w:t>
      </w:r>
    </w:p>
    <w:p w14:paraId="32636733" w14:textId="77777777" w:rsidR="00060074" w:rsidRDefault="00060074" w:rsidP="00060074">
      <w:pPr>
        <w:pStyle w:val="2f2"/>
      </w:pPr>
      <w:r>
        <w:lastRenderedPageBreak/>
        <w:t>[root@openeuler CNI]# git clone https://github.com/containernetworking/plugins.git</w:t>
      </w:r>
    </w:p>
    <w:p w14:paraId="2A7AD92F" w14:textId="77777777" w:rsidR="00060074" w:rsidRDefault="00060074" w:rsidP="00060074">
      <w:pPr>
        <w:pStyle w:val="2f2"/>
      </w:pPr>
      <w:r>
        <w:t>[root@openeuler CNI]# cd plugins/</w:t>
      </w:r>
    </w:p>
    <w:p w14:paraId="45EAA8C1" w14:textId="77777777" w:rsidR="00060074" w:rsidRDefault="00060074" w:rsidP="00060074">
      <w:pPr>
        <w:pStyle w:val="2f2"/>
      </w:pPr>
      <w:r>
        <w:t>[root@openeuler plugins]# ./build_linux.sh</w:t>
      </w:r>
    </w:p>
    <w:p w14:paraId="5658D54B" w14:textId="77777777" w:rsidR="00060074" w:rsidRDefault="00060074" w:rsidP="00060074">
      <w:pPr>
        <w:pStyle w:val="2f2"/>
      </w:pPr>
      <w:r>
        <w:t>[root@openeuler plugins]# mkdir -p /opt/cni/bin</w:t>
      </w:r>
    </w:p>
    <w:p w14:paraId="07973CF4" w14:textId="28FB8EA4" w:rsidR="00060074" w:rsidRDefault="00060074" w:rsidP="00060074">
      <w:pPr>
        <w:pStyle w:val="2f2"/>
      </w:pPr>
      <w:r>
        <w:t>[root@openeuler plugins]# cp ./bin/* /opt/cni/bin/</w:t>
      </w:r>
    </w:p>
    <w:p w14:paraId="390A1359" w14:textId="77777777" w:rsidR="009A619C" w:rsidRDefault="009A619C" w:rsidP="00E105B2">
      <w:pPr>
        <w:pStyle w:val="1e"/>
      </w:pPr>
      <w:r w:rsidRPr="00667DC1">
        <w:rPr>
          <w:rFonts w:hint="eastAsia"/>
        </w:rPr>
        <w:t>至此，</w:t>
      </w:r>
      <w:r w:rsidRPr="00667DC1">
        <w:rPr>
          <w:rFonts w:hint="eastAsia"/>
        </w:rPr>
        <w:t>CNI</w:t>
      </w:r>
      <w:r w:rsidRPr="00667DC1">
        <w:rPr>
          <w:rFonts w:hint="eastAsia"/>
        </w:rPr>
        <w:t>安装完毕</w:t>
      </w:r>
      <w:r>
        <w:rPr>
          <w:rFonts w:hint="eastAsia"/>
        </w:rPr>
        <w:t>。</w:t>
      </w:r>
    </w:p>
    <w:p w14:paraId="5294FF7E" w14:textId="77777777" w:rsidR="009A619C" w:rsidRPr="00171C95" w:rsidRDefault="009A619C" w:rsidP="009A619C">
      <w:pPr>
        <w:pStyle w:val="3"/>
        <w:numPr>
          <w:ilvl w:val="2"/>
          <w:numId w:val="7"/>
        </w:numPr>
      </w:pPr>
      <w:bookmarkStart w:id="64" w:name="_Toc47103519"/>
      <w:bookmarkStart w:id="65" w:name="_Toc48901799"/>
      <w:r>
        <w:rPr>
          <w:rFonts w:hint="eastAsia"/>
        </w:rPr>
        <w:t>修改</w:t>
      </w:r>
      <w:r>
        <w:rPr>
          <w:rFonts w:hint="eastAsia"/>
        </w:rPr>
        <w:t>i</w:t>
      </w:r>
      <w:r>
        <w:t>sulad</w:t>
      </w:r>
      <w:r>
        <w:rPr>
          <w:rFonts w:hint="eastAsia"/>
        </w:rPr>
        <w:t>的配置文件</w:t>
      </w:r>
      <w:bookmarkEnd w:id="64"/>
      <w:bookmarkEnd w:id="65"/>
    </w:p>
    <w:p w14:paraId="391A6D86" w14:textId="68DD619B" w:rsidR="009A619C" w:rsidRPr="00171C95" w:rsidRDefault="009A619C" w:rsidP="005D2A5E">
      <w:pPr>
        <w:pStyle w:val="30"/>
      </w:pPr>
      <w:r>
        <w:rPr>
          <w:rFonts w:hint="eastAsia"/>
        </w:rPr>
        <w:t>修改配置文件</w:t>
      </w:r>
      <w:r w:rsidRPr="00667DC1">
        <w:t>daemon.json</w:t>
      </w:r>
    </w:p>
    <w:p w14:paraId="590255ED" w14:textId="77777777" w:rsidR="00B552EF" w:rsidRDefault="00B552EF" w:rsidP="00B552EF">
      <w:pPr>
        <w:pStyle w:val="2f2"/>
      </w:pPr>
      <w:r>
        <w:t>[root@openeuler plugins]# cd</w:t>
      </w:r>
    </w:p>
    <w:p w14:paraId="49A75BDC" w14:textId="77777777" w:rsidR="00B552EF" w:rsidRDefault="00B552EF" w:rsidP="00B552EF">
      <w:pPr>
        <w:pStyle w:val="2f2"/>
      </w:pPr>
      <w:r>
        <w:t>[root@openeuler ~]# mkdir iSula &amp;&amp; cd iSula</w:t>
      </w:r>
    </w:p>
    <w:p w14:paraId="347BDCF1" w14:textId="77777777" w:rsidR="00B552EF" w:rsidRDefault="00B552EF" w:rsidP="00B552EF">
      <w:pPr>
        <w:pStyle w:val="2f2"/>
      </w:pPr>
      <w:r>
        <w:t>[root@openeuler iSula]# cp /etc/isulad/daemon.json /etc/isulad/daemon.json.bak</w:t>
      </w:r>
    </w:p>
    <w:p w14:paraId="0ED7D11C" w14:textId="7F4F6FC7" w:rsidR="00B552EF" w:rsidRDefault="00B552EF" w:rsidP="00B552EF">
      <w:pPr>
        <w:pStyle w:val="2f2"/>
      </w:pPr>
      <w:r>
        <w:t>[root@openeuler iSula]# vi /etc/isulad/daemon.json</w:t>
      </w:r>
      <w:r w:rsidR="00B10B81">
        <w:t xml:space="preserve">    #</w:t>
      </w:r>
      <w:r w:rsidR="00B10B81">
        <w:rPr>
          <w:rFonts w:hint="eastAsia"/>
          <w:lang w:eastAsia="zh-CN"/>
        </w:rPr>
        <w:t>在此处修改</w:t>
      </w:r>
    </w:p>
    <w:p w14:paraId="087DE48F" w14:textId="77777777" w:rsidR="00B552EF" w:rsidRDefault="00B552EF" w:rsidP="00B552EF">
      <w:pPr>
        <w:pStyle w:val="2f2"/>
      </w:pPr>
      <w:r>
        <w:t>[root@openeuler iSula]# cat /etc/isulad/daemon.json</w:t>
      </w:r>
    </w:p>
    <w:p w14:paraId="60B5FD11" w14:textId="77777777" w:rsidR="00B552EF" w:rsidRDefault="00B552EF" w:rsidP="00B552EF">
      <w:pPr>
        <w:pStyle w:val="2f2"/>
      </w:pPr>
      <w:r>
        <w:t>{</w:t>
      </w:r>
    </w:p>
    <w:p w14:paraId="40BA5B14" w14:textId="77777777" w:rsidR="00B552EF" w:rsidRDefault="00B552EF" w:rsidP="00B552EF">
      <w:pPr>
        <w:pStyle w:val="2f2"/>
      </w:pPr>
      <w:r>
        <w:t xml:space="preserve">    "group": "isulad",</w:t>
      </w:r>
    </w:p>
    <w:p w14:paraId="4844E94E" w14:textId="77777777" w:rsidR="00B552EF" w:rsidRDefault="00B552EF" w:rsidP="00B552EF">
      <w:pPr>
        <w:pStyle w:val="2f2"/>
      </w:pPr>
      <w:r>
        <w:t xml:space="preserve">    "default-runtime": "lcr",</w:t>
      </w:r>
    </w:p>
    <w:p w14:paraId="16B7236A" w14:textId="77777777" w:rsidR="00B552EF" w:rsidRDefault="00B552EF" w:rsidP="00B552EF">
      <w:pPr>
        <w:pStyle w:val="2f2"/>
      </w:pPr>
      <w:r>
        <w:t xml:space="preserve">    "graph": "/var/lib/isulad",</w:t>
      </w:r>
    </w:p>
    <w:p w14:paraId="0AD65754" w14:textId="77777777" w:rsidR="00B552EF" w:rsidRDefault="00B552EF" w:rsidP="00B552EF">
      <w:pPr>
        <w:pStyle w:val="2f2"/>
      </w:pPr>
      <w:r>
        <w:t xml:space="preserve">    "state": "/var/run/isulad",</w:t>
      </w:r>
    </w:p>
    <w:p w14:paraId="5BE0DF5F" w14:textId="77777777" w:rsidR="00B552EF" w:rsidRDefault="00B552EF" w:rsidP="00B552EF">
      <w:pPr>
        <w:pStyle w:val="2f2"/>
      </w:pPr>
      <w:r>
        <w:t xml:space="preserve">    "engine": "lcr",</w:t>
      </w:r>
    </w:p>
    <w:p w14:paraId="5CE61FA5" w14:textId="77777777" w:rsidR="00B552EF" w:rsidRDefault="00B552EF" w:rsidP="00B552EF">
      <w:pPr>
        <w:pStyle w:val="2f2"/>
      </w:pPr>
      <w:r>
        <w:t xml:space="preserve">    "log-level": "ERROR",</w:t>
      </w:r>
    </w:p>
    <w:p w14:paraId="0358D882" w14:textId="77777777" w:rsidR="00B552EF" w:rsidRDefault="00B552EF" w:rsidP="00B552EF">
      <w:pPr>
        <w:pStyle w:val="2f2"/>
      </w:pPr>
      <w:r>
        <w:t xml:space="preserve">    "pidfile": "/var/run/isulad.pid",</w:t>
      </w:r>
    </w:p>
    <w:p w14:paraId="0276A55C" w14:textId="77777777" w:rsidR="00B552EF" w:rsidRDefault="00B552EF" w:rsidP="00B552EF">
      <w:pPr>
        <w:pStyle w:val="2f2"/>
      </w:pPr>
      <w:r>
        <w:t xml:space="preserve">    "log-opts": {</w:t>
      </w:r>
    </w:p>
    <w:p w14:paraId="1CB25B65" w14:textId="77777777" w:rsidR="00B552EF" w:rsidRDefault="00B552EF" w:rsidP="00B552EF">
      <w:pPr>
        <w:pStyle w:val="2f2"/>
      </w:pPr>
      <w:r>
        <w:t xml:space="preserve">        "log-file-mode": "0600",</w:t>
      </w:r>
    </w:p>
    <w:p w14:paraId="0168E22D" w14:textId="77777777" w:rsidR="00B552EF" w:rsidRDefault="00B552EF" w:rsidP="00B552EF">
      <w:pPr>
        <w:pStyle w:val="2f2"/>
      </w:pPr>
      <w:r>
        <w:t xml:space="preserve">        "log-path": "/var/lib/isulad",</w:t>
      </w:r>
    </w:p>
    <w:p w14:paraId="2FB99078" w14:textId="77777777" w:rsidR="00B552EF" w:rsidRDefault="00B552EF" w:rsidP="00B552EF">
      <w:pPr>
        <w:pStyle w:val="2f2"/>
      </w:pPr>
      <w:r>
        <w:t xml:space="preserve">        "max-file": "1",</w:t>
      </w:r>
    </w:p>
    <w:p w14:paraId="7CE8274E" w14:textId="77777777" w:rsidR="00B552EF" w:rsidRDefault="00B552EF" w:rsidP="00B552EF">
      <w:pPr>
        <w:pStyle w:val="2f2"/>
      </w:pPr>
      <w:r>
        <w:t xml:space="preserve">        "max-size": "30KB"</w:t>
      </w:r>
    </w:p>
    <w:p w14:paraId="7138CD43" w14:textId="77777777" w:rsidR="00B552EF" w:rsidRDefault="00B552EF" w:rsidP="00B552EF">
      <w:pPr>
        <w:pStyle w:val="2f2"/>
      </w:pPr>
      <w:r>
        <w:t xml:space="preserve">    },</w:t>
      </w:r>
    </w:p>
    <w:p w14:paraId="2B27778E" w14:textId="77777777" w:rsidR="00B552EF" w:rsidRDefault="00B552EF" w:rsidP="00B552EF">
      <w:pPr>
        <w:pStyle w:val="2f2"/>
      </w:pPr>
      <w:r>
        <w:t xml:space="preserve">    "log-driver": "stdout",</w:t>
      </w:r>
    </w:p>
    <w:p w14:paraId="242251F0" w14:textId="77777777" w:rsidR="00B552EF" w:rsidRDefault="00B552EF" w:rsidP="00B552EF">
      <w:pPr>
        <w:pStyle w:val="2f2"/>
      </w:pPr>
      <w:r>
        <w:t xml:space="preserve">    "hook-spec": "/etc/default/isulad/hooks/default.json",</w:t>
      </w:r>
    </w:p>
    <w:p w14:paraId="53AE2560" w14:textId="77777777" w:rsidR="00B552EF" w:rsidRDefault="00B552EF" w:rsidP="00B552EF">
      <w:pPr>
        <w:pStyle w:val="2f2"/>
      </w:pPr>
      <w:r>
        <w:t xml:space="preserve">    "start-timeout": "2m",</w:t>
      </w:r>
    </w:p>
    <w:p w14:paraId="5ADCAEC3" w14:textId="77777777" w:rsidR="00B552EF" w:rsidRDefault="00B552EF" w:rsidP="00B552EF">
      <w:pPr>
        <w:pStyle w:val="2f2"/>
      </w:pPr>
      <w:r>
        <w:t xml:space="preserve">    "storage-driver": "overlay2",</w:t>
      </w:r>
    </w:p>
    <w:p w14:paraId="5F295557" w14:textId="77777777" w:rsidR="00B552EF" w:rsidRDefault="00B552EF" w:rsidP="00B552EF">
      <w:pPr>
        <w:pStyle w:val="2f2"/>
      </w:pPr>
      <w:r>
        <w:t xml:space="preserve">    "storage-opts": [</w:t>
      </w:r>
    </w:p>
    <w:p w14:paraId="4FBBD707" w14:textId="77777777" w:rsidR="00B552EF" w:rsidRDefault="00B552EF" w:rsidP="00B552EF">
      <w:pPr>
        <w:pStyle w:val="2f2"/>
      </w:pPr>
      <w:r>
        <w:t xml:space="preserve">        "overlay2.override_kernel_check=true"</w:t>
      </w:r>
    </w:p>
    <w:p w14:paraId="7434FB03" w14:textId="77777777" w:rsidR="00B552EF" w:rsidRDefault="00B552EF" w:rsidP="00B552EF">
      <w:pPr>
        <w:pStyle w:val="2f2"/>
      </w:pPr>
      <w:r>
        <w:t xml:space="preserve">    ],</w:t>
      </w:r>
    </w:p>
    <w:p w14:paraId="2F8E8944" w14:textId="77777777" w:rsidR="00B552EF" w:rsidRDefault="00B552EF" w:rsidP="00B552EF">
      <w:pPr>
        <w:pStyle w:val="2f2"/>
      </w:pPr>
      <w:r>
        <w:t xml:space="preserve">    "registry-mirrors": [</w:t>
      </w:r>
    </w:p>
    <w:p w14:paraId="0A34D431" w14:textId="77777777" w:rsidR="00B552EF" w:rsidRDefault="00B552EF" w:rsidP="00B552EF">
      <w:pPr>
        <w:pStyle w:val="2f2"/>
      </w:pPr>
      <w:r>
        <w:t xml:space="preserve">        "docker.io"</w:t>
      </w:r>
    </w:p>
    <w:p w14:paraId="27BD1127" w14:textId="77777777" w:rsidR="00B552EF" w:rsidRDefault="00B552EF" w:rsidP="00B552EF">
      <w:pPr>
        <w:pStyle w:val="2f2"/>
      </w:pPr>
      <w:r>
        <w:t xml:space="preserve">    ],</w:t>
      </w:r>
    </w:p>
    <w:p w14:paraId="1B47C53C" w14:textId="77777777" w:rsidR="00B552EF" w:rsidRDefault="00B552EF" w:rsidP="00B552EF">
      <w:pPr>
        <w:pStyle w:val="2f2"/>
      </w:pPr>
      <w:r>
        <w:t xml:space="preserve">    "insecure-registries": [],</w:t>
      </w:r>
    </w:p>
    <w:p w14:paraId="2B664DE3" w14:textId="77777777" w:rsidR="00B552EF" w:rsidRDefault="00B552EF" w:rsidP="00B552EF">
      <w:pPr>
        <w:pStyle w:val="2f2"/>
      </w:pPr>
      <w:r>
        <w:t xml:space="preserve">    "pod-sandbox-image": "gcrio/pause-arm64:3.1",</w:t>
      </w:r>
    </w:p>
    <w:p w14:paraId="0EC6D50F" w14:textId="77777777" w:rsidR="00B552EF" w:rsidRDefault="00B552EF" w:rsidP="00B552EF">
      <w:pPr>
        <w:pStyle w:val="2f2"/>
      </w:pPr>
      <w:r>
        <w:t xml:space="preserve">    "image-opt-timeout": "5m",</w:t>
      </w:r>
    </w:p>
    <w:p w14:paraId="7CE860E2" w14:textId="77777777" w:rsidR="00B552EF" w:rsidRDefault="00B552EF" w:rsidP="00B552EF">
      <w:pPr>
        <w:pStyle w:val="2f2"/>
      </w:pPr>
      <w:r>
        <w:t xml:space="preserve">    "image-server-sock-addr": "unix:///var/run/isulad/isula_image.sock",</w:t>
      </w:r>
    </w:p>
    <w:p w14:paraId="79D9C665" w14:textId="77777777" w:rsidR="00B552EF" w:rsidRDefault="00B552EF" w:rsidP="00B552EF">
      <w:pPr>
        <w:pStyle w:val="2f2"/>
      </w:pPr>
      <w:r>
        <w:t xml:space="preserve">    "native.umask": "secure",</w:t>
      </w:r>
    </w:p>
    <w:p w14:paraId="329CFA1E" w14:textId="77777777" w:rsidR="00B552EF" w:rsidRDefault="00B552EF" w:rsidP="00B552EF">
      <w:pPr>
        <w:pStyle w:val="2f2"/>
      </w:pPr>
      <w:r>
        <w:t xml:space="preserve">    "network-plugin": "cni",</w:t>
      </w:r>
    </w:p>
    <w:p w14:paraId="4B341A41" w14:textId="77777777" w:rsidR="00B552EF" w:rsidRDefault="00B552EF" w:rsidP="00B552EF">
      <w:pPr>
        <w:pStyle w:val="2f2"/>
      </w:pPr>
      <w:r>
        <w:t xml:space="preserve">    "cni-bin-dir": "",</w:t>
      </w:r>
    </w:p>
    <w:p w14:paraId="28E002C9" w14:textId="77777777" w:rsidR="00B552EF" w:rsidRDefault="00B552EF" w:rsidP="00B552EF">
      <w:pPr>
        <w:pStyle w:val="2f2"/>
      </w:pPr>
      <w:r>
        <w:lastRenderedPageBreak/>
        <w:t xml:space="preserve">    "cni-conf-dir": "",</w:t>
      </w:r>
    </w:p>
    <w:p w14:paraId="34D7A453" w14:textId="77777777" w:rsidR="00B552EF" w:rsidRDefault="00B552EF" w:rsidP="00B552EF">
      <w:pPr>
        <w:pStyle w:val="2f2"/>
      </w:pPr>
      <w:r>
        <w:t xml:space="preserve">    "image-layer-check": false,</w:t>
      </w:r>
    </w:p>
    <w:p w14:paraId="4FC7CCAF" w14:textId="77777777" w:rsidR="00B552EF" w:rsidRDefault="00B552EF" w:rsidP="00B552EF">
      <w:pPr>
        <w:pStyle w:val="2f2"/>
      </w:pPr>
      <w:r>
        <w:t xml:space="preserve">    "use-decrypted-key": true,</w:t>
      </w:r>
    </w:p>
    <w:p w14:paraId="3F0428D2" w14:textId="77777777" w:rsidR="00B552EF" w:rsidRDefault="00B552EF" w:rsidP="00B552EF">
      <w:pPr>
        <w:pStyle w:val="2f2"/>
      </w:pPr>
      <w:r>
        <w:t xml:space="preserve">    "insecure-skip-verify-enforce": false</w:t>
      </w:r>
    </w:p>
    <w:p w14:paraId="0F9A96EB" w14:textId="1D9ED290" w:rsidR="00B552EF" w:rsidRDefault="00B552EF" w:rsidP="00B552EF">
      <w:pPr>
        <w:pStyle w:val="2f2"/>
      </w:pPr>
      <w:r>
        <w:t>}</w:t>
      </w:r>
    </w:p>
    <w:p w14:paraId="4FFE9516" w14:textId="41C7E565" w:rsidR="009A619C" w:rsidRDefault="00CC0562" w:rsidP="00B91320">
      <w:pPr>
        <w:pStyle w:val="1e"/>
      </w:pPr>
      <w:r>
        <w:rPr>
          <w:rFonts w:hint="eastAsia"/>
        </w:rPr>
        <w:t>在</w:t>
      </w:r>
      <w:r w:rsidR="009A619C">
        <w:rPr>
          <w:rFonts w:hint="eastAsia"/>
        </w:rPr>
        <w:t>上述文件中：</w:t>
      </w:r>
    </w:p>
    <w:p w14:paraId="74AA49FA" w14:textId="77777777" w:rsidR="009A619C" w:rsidRDefault="009A619C" w:rsidP="00E105B2">
      <w:pPr>
        <w:pStyle w:val="1e"/>
      </w:pPr>
      <w:r>
        <w:rPr>
          <w:rFonts w:hint="eastAsia"/>
        </w:rPr>
        <w:t>设</w:t>
      </w:r>
      <w:r>
        <w:rPr>
          <w:rFonts w:hint="eastAsia"/>
        </w:rPr>
        <w:t>"registry-mirrors"</w:t>
      </w:r>
      <w:r>
        <w:rPr>
          <w:rFonts w:hint="eastAsia"/>
        </w:rPr>
        <w:t>的值为</w:t>
      </w:r>
      <w:r>
        <w:rPr>
          <w:rFonts w:hint="eastAsia"/>
        </w:rPr>
        <w:t>"docker.io"</w:t>
      </w:r>
    </w:p>
    <w:p w14:paraId="43E4E59F" w14:textId="77777777" w:rsidR="009A619C" w:rsidRDefault="009A619C" w:rsidP="00E105B2">
      <w:pPr>
        <w:pStyle w:val="1e"/>
      </w:pPr>
      <w:r>
        <w:rPr>
          <w:rFonts w:hint="eastAsia"/>
        </w:rPr>
        <w:t>设</w:t>
      </w:r>
      <w:r>
        <w:rPr>
          <w:rFonts w:hint="eastAsia"/>
        </w:rPr>
        <w:t>"network-plugin"</w:t>
      </w:r>
      <w:r>
        <w:rPr>
          <w:rFonts w:hint="eastAsia"/>
        </w:rPr>
        <w:t>为</w:t>
      </w:r>
      <w:r>
        <w:rPr>
          <w:rFonts w:hint="eastAsia"/>
        </w:rPr>
        <w:t>"cni"</w:t>
      </w:r>
    </w:p>
    <w:p w14:paraId="3F49CA85" w14:textId="77777777" w:rsidR="009A619C" w:rsidRDefault="009A619C" w:rsidP="00E105B2">
      <w:pPr>
        <w:pStyle w:val="1e"/>
      </w:pPr>
      <w:r>
        <w:rPr>
          <w:rFonts w:hint="eastAsia"/>
        </w:rPr>
        <w:t>注意：</w:t>
      </w:r>
    </w:p>
    <w:p w14:paraId="0CEB2E48" w14:textId="77777777" w:rsidR="009A619C" w:rsidRDefault="009A619C" w:rsidP="00E105B2">
      <w:pPr>
        <w:pStyle w:val="1e"/>
      </w:pPr>
      <w:r>
        <w:rPr>
          <w:rFonts w:hint="eastAsia"/>
        </w:rPr>
        <w:t>"cni-bin-dir"</w:t>
      </w:r>
      <w:r>
        <w:rPr>
          <w:rFonts w:hint="eastAsia"/>
        </w:rPr>
        <w:t>的默认值即为</w:t>
      </w:r>
      <w:r>
        <w:rPr>
          <w:rFonts w:hint="eastAsia"/>
        </w:rPr>
        <w:t>"/opt/cni/bin"</w:t>
      </w:r>
    </w:p>
    <w:p w14:paraId="355B2B17" w14:textId="77777777" w:rsidR="009A619C" w:rsidRDefault="009A619C" w:rsidP="00E105B2">
      <w:pPr>
        <w:pStyle w:val="1e"/>
      </w:pPr>
      <w:r>
        <w:rPr>
          <w:rFonts w:hint="eastAsia"/>
        </w:rPr>
        <w:t>"cni-conf-dir"</w:t>
      </w:r>
      <w:r>
        <w:rPr>
          <w:rFonts w:hint="eastAsia"/>
        </w:rPr>
        <w:t>的默认值即为</w:t>
      </w:r>
      <w:r>
        <w:rPr>
          <w:rFonts w:hint="eastAsia"/>
        </w:rPr>
        <w:t>"/etc/cni/net.d"</w:t>
      </w:r>
    </w:p>
    <w:p w14:paraId="0590EE45" w14:textId="77777777" w:rsidR="009A619C" w:rsidRDefault="009A619C" w:rsidP="00E105B2">
      <w:pPr>
        <w:pStyle w:val="1e"/>
      </w:pPr>
      <w:r>
        <w:rPr>
          <w:rFonts w:hint="eastAsia"/>
        </w:rPr>
        <w:t>我们上一步安装</w:t>
      </w:r>
      <w:r>
        <w:rPr>
          <w:rFonts w:hint="eastAsia"/>
        </w:rPr>
        <w:t>CNI</w:t>
      </w:r>
      <w:r>
        <w:rPr>
          <w:rFonts w:hint="eastAsia"/>
        </w:rPr>
        <w:t>时即是按照这样的目录结构安排的。</w:t>
      </w:r>
    </w:p>
    <w:p w14:paraId="24118989" w14:textId="7F15BB5B" w:rsidR="009A619C" w:rsidRDefault="009A619C" w:rsidP="00E105B2">
      <w:pPr>
        <w:pStyle w:val="1e"/>
      </w:pPr>
      <w:r>
        <w:rPr>
          <w:rFonts w:hint="eastAsia"/>
        </w:rPr>
        <w:t>另外</w:t>
      </w:r>
      <w:r w:rsidRPr="0003057B">
        <w:t>"pod-sandbox-image"</w:t>
      </w:r>
      <w:r>
        <w:rPr>
          <w:rFonts w:hint="eastAsia"/>
        </w:rPr>
        <w:t>的值我们设成了</w:t>
      </w:r>
      <w:r w:rsidRPr="0003057B">
        <w:t>"gcrio/pause-arm64:3.1"</w:t>
      </w:r>
      <w:r>
        <w:t>，</w:t>
      </w:r>
      <w:r>
        <w:rPr>
          <w:rFonts w:hint="eastAsia"/>
        </w:rPr>
        <w:t>这是为</w:t>
      </w:r>
      <w:r w:rsidR="00E105B2" w:rsidRPr="00E105B2">
        <w:rPr>
          <w:rFonts w:hint="eastAsia"/>
        </w:rPr>
        <w:t>以后可能使用</w:t>
      </w:r>
      <w:r w:rsidR="00E105B2" w:rsidRPr="00E105B2">
        <w:rPr>
          <w:rFonts w:hint="eastAsia"/>
        </w:rPr>
        <w:t>CRI</w:t>
      </w:r>
      <w:r w:rsidR="00E105B2" w:rsidRPr="00E105B2">
        <w:rPr>
          <w:rFonts w:hint="eastAsia"/>
        </w:rPr>
        <w:t>接口准备的</w:t>
      </w:r>
      <w:r>
        <w:rPr>
          <w:rFonts w:hint="eastAsia"/>
        </w:rPr>
        <w:t>，</w:t>
      </w:r>
      <w:r w:rsidR="00E105B2">
        <w:rPr>
          <w:rFonts w:hint="eastAsia"/>
        </w:rPr>
        <w:t>此处暂</w:t>
      </w:r>
      <w:r>
        <w:rPr>
          <w:rFonts w:hint="eastAsia"/>
        </w:rPr>
        <w:t>不</w:t>
      </w:r>
      <w:r w:rsidR="003A596D">
        <w:rPr>
          <w:rFonts w:hint="eastAsia"/>
        </w:rPr>
        <w:t>详细</w:t>
      </w:r>
      <w:r>
        <w:rPr>
          <w:rFonts w:hint="eastAsia"/>
        </w:rPr>
        <w:t>解释。</w:t>
      </w:r>
    </w:p>
    <w:p w14:paraId="4FD616A6" w14:textId="77777777" w:rsidR="009A619C" w:rsidRDefault="009A619C" w:rsidP="005D2A5E">
      <w:pPr>
        <w:pStyle w:val="30"/>
      </w:pPr>
      <w:r w:rsidRPr="0066104F">
        <w:rPr>
          <w:rFonts w:hint="eastAsia"/>
        </w:rPr>
        <w:t>设置环境变量</w:t>
      </w:r>
    </w:p>
    <w:p w14:paraId="077B81E1" w14:textId="77777777" w:rsidR="000225EC" w:rsidRDefault="000225EC" w:rsidP="000225EC">
      <w:pPr>
        <w:pStyle w:val="2f2"/>
      </w:pPr>
      <w:r>
        <w:t>[root@openeuler iSula]# export CNI_PATH=/opt/cni/bin</w:t>
      </w:r>
    </w:p>
    <w:p w14:paraId="28324944" w14:textId="77777777" w:rsidR="000225EC" w:rsidRDefault="000225EC" w:rsidP="000225EC">
      <w:pPr>
        <w:pStyle w:val="2f2"/>
      </w:pPr>
      <w:r>
        <w:t>[root@openeuler iSula]# export PATH=$PATH:$CNI_PATH</w:t>
      </w:r>
    </w:p>
    <w:p w14:paraId="3516BB57" w14:textId="2C3175D8" w:rsidR="000225EC" w:rsidRPr="00171C95" w:rsidRDefault="000225EC" w:rsidP="000225EC">
      <w:pPr>
        <w:pStyle w:val="2f2"/>
      </w:pPr>
      <w:r>
        <w:t>[root@openeuler iSula]# export NETCONFPATH=/etc/cni/net.d</w:t>
      </w:r>
    </w:p>
    <w:p w14:paraId="27EA985B" w14:textId="77777777" w:rsidR="009A619C" w:rsidRDefault="009A619C" w:rsidP="005D2A5E">
      <w:pPr>
        <w:pStyle w:val="30"/>
      </w:pPr>
      <w:r>
        <w:rPr>
          <w:rFonts w:hint="eastAsia"/>
        </w:rPr>
        <w:t>重启</w:t>
      </w:r>
      <w:r>
        <w:rPr>
          <w:rFonts w:hint="eastAsia"/>
        </w:rPr>
        <w:t>i</w:t>
      </w:r>
      <w:r>
        <w:t>sulad</w:t>
      </w:r>
      <w:r>
        <w:rPr>
          <w:rFonts w:hint="eastAsia"/>
        </w:rPr>
        <w:t>服务</w:t>
      </w:r>
    </w:p>
    <w:p w14:paraId="5F3D79AB" w14:textId="4EEB9620" w:rsidR="009A619C" w:rsidRPr="0066104F" w:rsidRDefault="000225EC" w:rsidP="000225EC">
      <w:pPr>
        <w:pStyle w:val="2f2"/>
      </w:pPr>
      <w:r w:rsidRPr="000225EC">
        <w:t>[root@openeuler iSula]# systemctl restart isulad</w:t>
      </w:r>
    </w:p>
    <w:p w14:paraId="54718D74" w14:textId="6262083E" w:rsidR="009A619C" w:rsidRDefault="009A619C" w:rsidP="009A619C">
      <w:pPr>
        <w:pStyle w:val="3"/>
        <w:numPr>
          <w:ilvl w:val="2"/>
          <w:numId w:val="7"/>
        </w:numPr>
        <w:rPr>
          <w:lang w:eastAsia="en-US"/>
        </w:rPr>
      </w:pPr>
      <w:bookmarkStart w:id="66" w:name="_Toc47103520"/>
      <w:bookmarkStart w:id="67" w:name="_Toc48901800"/>
      <w:r w:rsidRPr="00FF7046">
        <w:rPr>
          <w:rFonts w:hint="eastAsia"/>
          <w:lang w:eastAsia="en-US"/>
        </w:rPr>
        <w:t>运行容器</w:t>
      </w:r>
      <w:r w:rsidRPr="00FF7046">
        <w:rPr>
          <w:rFonts w:hint="eastAsia"/>
          <w:lang w:eastAsia="en-US"/>
        </w:rPr>
        <w:t>hello-world</w:t>
      </w:r>
      <w:bookmarkEnd w:id="66"/>
      <w:bookmarkEnd w:id="67"/>
    </w:p>
    <w:p w14:paraId="234C9068" w14:textId="77777777" w:rsidR="009A619C" w:rsidRPr="00171C95" w:rsidRDefault="009A619C" w:rsidP="005D2A5E">
      <w:pPr>
        <w:pStyle w:val="30"/>
      </w:pPr>
      <w:r>
        <w:rPr>
          <w:rFonts w:hint="eastAsia"/>
        </w:rPr>
        <w:t>用</w:t>
      </w:r>
      <w:r>
        <w:rPr>
          <w:rFonts w:hint="eastAsia"/>
        </w:rPr>
        <w:t>i</w:t>
      </w:r>
      <w:r>
        <w:t>sula run</w:t>
      </w:r>
      <w:r>
        <w:rPr>
          <w:rFonts w:hint="eastAsia"/>
        </w:rPr>
        <w:t>命令直接运行</w:t>
      </w:r>
    </w:p>
    <w:p w14:paraId="243B2459" w14:textId="77777777" w:rsidR="00C36B6F" w:rsidRDefault="00C36B6F" w:rsidP="00C36B6F">
      <w:pPr>
        <w:pStyle w:val="2f2"/>
      </w:pPr>
      <w:r>
        <w:t>[root@openeuler iSula]# isula run hello-world</w:t>
      </w:r>
    </w:p>
    <w:p w14:paraId="0BEE3CE8" w14:textId="77777777" w:rsidR="00C36B6F" w:rsidRDefault="00C36B6F" w:rsidP="00C36B6F">
      <w:pPr>
        <w:pStyle w:val="2f2"/>
      </w:pPr>
      <w:r>
        <w:t>Unable to find image 'hello-world' locally</w:t>
      </w:r>
    </w:p>
    <w:p w14:paraId="4DA34A33" w14:textId="77777777" w:rsidR="00C36B6F" w:rsidRDefault="00C36B6F" w:rsidP="00C36B6F">
      <w:pPr>
        <w:pStyle w:val="2f2"/>
      </w:pPr>
      <w:r>
        <w:t>Image "hello-world" pulling</w:t>
      </w:r>
    </w:p>
    <w:p w14:paraId="0C627008" w14:textId="77777777" w:rsidR="00C36B6F" w:rsidRDefault="00C36B6F" w:rsidP="00C36B6F">
      <w:pPr>
        <w:pStyle w:val="2f2"/>
      </w:pPr>
      <w:r>
        <w:t>Image "a29f45ccde2ac0bde957b1277b1501f471960c8ca49f1588c6c885941640ae60" pulled</w:t>
      </w:r>
    </w:p>
    <w:p w14:paraId="37708CCB" w14:textId="77777777" w:rsidR="00C36B6F" w:rsidRDefault="00C36B6F" w:rsidP="00C36B6F">
      <w:pPr>
        <w:pStyle w:val="2f2"/>
      </w:pPr>
    </w:p>
    <w:p w14:paraId="73D60FD3" w14:textId="77777777" w:rsidR="00C36B6F" w:rsidRDefault="00C36B6F" w:rsidP="00C36B6F">
      <w:pPr>
        <w:pStyle w:val="2f2"/>
      </w:pPr>
      <w:r>
        <w:t>Hello from Docker!</w:t>
      </w:r>
    </w:p>
    <w:p w14:paraId="55CF1102" w14:textId="762A07D0" w:rsidR="00C36B6F" w:rsidRDefault="00C36B6F" w:rsidP="00C36B6F">
      <w:pPr>
        <w:pStyle w:val="2f2"/>
      </w:pPr>
      <w:r>
        <w:t>This message shows that your installation appears to be working correctly.</w:t>
      </w:r>
    </w:p>
    <w:p w14:paraId="28791AFF" w14:textId="77777777" w:rsidR="009A619C" w:rsidRDefault="009A619C" w:rsidP="00E105B2">
      <w:pPr>
        <w:pStyle w:val="1e"/>
      </w:pPr>
      <w:r>
        <w:rPr>
          <w:rFonts w:hint="eastAsia"/>
        </w:rPr>
        <w:t>由于这是第一次运行，所以会拉取</w:t>
      </w:r>
      <w:r>
        <w:rPr>
          <w:rFonts w:hint="eastAsia"/>
        </w:rPr>
        <w:t>hello-world</w:t>
      </w:r>
      <w:r>
        <w:rPr>
          <w:rFonts w:hint="eastAsia"/>
        </w:rPr>
        <w:t>的镜像，然后会运行它的一个实例，该实例会打印这样一个字符串：</w:t>
      </w:r>
    </w:p>
    <w:p w14:paraId="490D8120" w14:textId="77777777" w:rsidR="009A619C" w:rsidRDefault="009A619C" w:rsidP="00E105B2">
      <w:pPr>
        <w:pStyle w:val="1e"/>
      </w:pPr>
      <w:r>
        <w:t>Hello from Docker!</w:t>
      </w:r>
    </w:p>
    <w:p w14:paraId="7A96B031" w14:textId="77777777" w:rsidR="00A549FF" w:rsidRDefault="00A549FF" w:rsidP="00E105B2">
      <w:pPr>
        <w:pStyle w:val="1e"/>
      </w:pPr>
    </w:p>
    <w:p w14:paraId="261F9652" w14:textId="77777777" w:rsidR="009A619C" w:rsidRDefault="009A619C" w:rsidP="00E105B2">
      <w:pPr>
        <w:pStyle w:val="1e"/>
      </w:pPr>
      <w:r>
        <w:rPr>
          <w:rFonts w:hint="eastAsia"/>
        </w:rPr>
        <w:t>这表明这一阶段的安装成功了，</w:t>
      </w:r>
      <w:r w:rsidRPr="00F948F7">
        <w:rPr>
          <w:rFonts w:hint="eastAsia"/>
        </w:rPr>
        <w:t>下面继续验证其他的一些命令</w:t>
      </w:r>
      <w:r>
        <w:rPr>
          <w:rFonts w:hint="eastAsia"/>
        </w:rPr>
        <w:t>。</w:t>
      </w:r>
    </w:p>
    <w:p w14:paraId="24D69EA2" w14:textId="77777777" w:rsidR="009A619C" w:rsidRDefault="009A619C" w:rsidP="009A619C">
      <w:pPr>
        <w:pStyle w:val="3"/>
        <w:numPr>
          <w:ilvl w:val="2"/>
          <w:numId w:val="7"/>
        </w:numPr>
      </w:pPr>
      <w:bookmarkStart w:id="68" w:name="_Toc47103521"/>
      <w:bookmarkStart w:id="69" w:name="_Toc48901801"/>
      <w:r>
        <w:rPr>
          <w:rFonts w:hint="eastAsia"/>
        </w:rPr>
        <w:lastRenderedPageBreak/>
        <w:t>运行容器</w:t>
      </w:r>
      <w:r>
        <w:rPr>
          <w:rFonts w:hint="eastAsia"/>
        </w:rPr>
        <w:t>b</w:t>
      </w:r>
      <w:r>
        <w:t>usybox</w:t>
      </w:r>
      <w:bookmarkEnd w:id="68"/>
      <w:bookmarkEnd w:id="69"/>
    </w:p>
    <w:p w14:paraId="58907455" w14:textId="77777777" w:rsidR="009A619C" w:rsidRDefault="009A619C" w:rsidP="005D2A5E">
      <w:pPr>
        <w:pStyle w:val="30"/>
      </w:pPr>
      <w:r>
        <w:rPr>
          <w:rFonts w:hint="eastAsia"/>
        </w:rPr>
        <w:t>创建容器并启动之</w:t>
      </w:r>
    </w:p>
    <w:p w14:paraId="42C47D46" w14:textId="77777777" w:rsidR="00C36B6F" w:rsidRDefault="00C36B6F" w:rsidP="00C36B6F">
      <w:pPr>
        <w:pStyle w:val="2f2"/>
      </w:pPr>
      <w:r>
        <w:t>[root@openeuler iSula]# isula create -it busybox</w:t>
      </w:r>
    </w:p>
    <w:p w14:paraId="0706B209" w14:textId="77777777" w:rsidR="00C36B6F" w:rsidRDefault="00C36B6F" w:rsidP="00C36B6F">
      <w:pPr>
        <w:pStyle w:val="2f2"/>
      </w:pPr>
      <w:r>
        <w:t>Unable to find image 'busybox' locally</w:t>
      </w:r>
    </w:p>
    <w:p w14:paraId="26E8C150" w14:textId="77777777" w:rsidR="00C36B6F" w:rsidRDefault="00C36B6F" w:rsidP="00C36B6F">
      <w:pPr>
        <w:pStyle w:val="2f2"/>
      </w:pPr>
      <w:r>
        <w:t>Image "busybox" pulling</w:t>
      </w:r>
    </w:p>
    <w:p w14:paraId="4A4CDCD3" w14:textId="77777777" w:rsidR="00C36B6F" w:rsidRDefault="00C36B6F" w:rsidP="00C36B6F">
      <w:pPr>
        <w:pStyle w:val="2f2"/>
      </w:pPr>
      <w:r>
        <w:t>Image "5a9d3c3dd268611214b65066c72d5fe73cf948f8b6195227de70119858bab258" pulled</w:t>
      </w:r>
    </w:p>
    <w:p w14:paraId="01C05E6D" w14:textId="77777777" w:rsidR="00C36B6F" w:rsidRDefault="00C36B6F" w:rsidP="00C36B6F">
      <w:pPr>
        <w:pStyle w:val="2f2"/>
      </w:pPr>
      <w:r>
        <w:t>bf76b1e5c1c624faaa8a1f81887607ca002ebe3939047508738988134dcd00ec</w:t>
      </w:r>
    </w:p>
    <w:p w14:paraId="195F2406" w14:textId="77777777" w:rsidR="00C20100" w:rsidRDefault="00C20100" w:rsidP="00C36B6F">
      <w:pPr>
        <w:pStyle w:val="2f2"/>
      </w:pPr>
    </w:p>
    <w:p w14:paraId="6EDABA0D" w14:textId="4BCEF8A9" w:rsidR="00C36B6F" w:rsidRDefault="00C36B6F" w:rsidP="00C36B6F">
      <w:pPr>
        <w:pStyle w:val="2f2"/>
      </w:pPr>
      <w:r>
        <w:t>[root@openeuler iSula]# isula start bf76b1e5c1c6</w:t>
      </w:r>
    </w:p>
    <w:p w14:paraId="2980BFF8" w14:textId="77777777" w:rsidR="009A619C" w:rsidRPr="00946BE2" w:rsidRDefault="009A619C" w:rsidP="005D2A5E">
      <w:pPr>
        <w:pStyle w:val="30"/>
      </w:pPr>
      <w:r>
        <w:rPr>
          <w:rFonts w:hint="eastAsia"/>
        </w:rPr>
        <w:t>直接运行</w:t>
      </w:r>
    </w:p>
    <w:p w14:paraId="39DC2058" w14:textId="77777777" w:rsidR="00C36B6F" w:rsidRDefault="00C36B6F" w:rsidP="00C36B6F">
      <w:pPr>
        <w:pStyle w:val="2f2"/>
      </w:pPr>
      <w:r>
        <w:t>[root@openeuler iSula]# isula run -itd busybox</w:t>
      </w:r>
    </w:p>
    <w:p w14:paraId="2E07B57E" w14:textId="4CD1A610" w:rsidR="00C36B6F" w:rsidRDefault="00C36B6F" w:rsidP="00C36B6F">
      <w:pPr>
        <w:pStyle w:val="2f2"/>
      </w:pPr>
      <w:r>
        <w:t>6c1d81467d3367a90dd6e388a16c80411d4ba76316d86b6f56463699306e1394</w:t>
      </w:r>
    </w:p>
    <w:p w14:paraId="5F58BE49" w14:textId="77777777" w:rsidR="009A619C" w:rsidRPr="00A33BC9" w:rsidRDefault="009A619C" w:rsidP="00E105B2">
      <w:pPr>
        <w:pStyle w:val="1e"/>
      </w:pPr>
      <w:r>
        <w:rPr>
          <w:rFonts w:hint="eastAsia"/>
        </w:rPr>
        <w:t>可以看出是以一个新的实例运行的。</w:t>
      </w:r>
    </w:p>
    <w:p w14:paraId="6A88D8D3" w14:textId="77777777" w:rsidR="009A619C" w:rsidRDefault="009A619C" w:rsidP="005D2A5E">
      <w:pPr>
        <w:pStyle w:val="30"/>
      </w:pPr>
      <w:r>
        <w:rPr>
          <w:rFonts w:hint="eastAsia"/>
        </w:rPr>
        <w:t>交互式运行</w:t>
      </w:r>
    </w:p>
    <w:p w14:paraId="1190E7FB" w14:textId="77777777" w:rsidR="00C36B6F" w:rsidRDefault="00C36B6F" w:rsidP="00C36B6F">
      <w:pPr>
        <w:pStyle w:val="2f2"/>
      </w:pPr>
      <w:r>
        <w:t>[root@openeuler iSula]# isula run -it busybox</w:t>
      </w:r>
    </w:p>
    <w:p w14:paraId="7F20514F" w14:textId="77777777" w:rsidR="00C36B6F" w:rsidRDefault="00C36B6F" w:rsidP="00C36B6F">
      <w:pPr>
        <w:pStyle w:val="2f2"/>
      </w:pPr>
      <w:r>
        <w:t>/ # ls</w:t>
      </w:r>
    </w:p>
    <w:p w14:paraId="15DC4EB2" w14:textId="77777777" w:rsidR="00C36B6F" w:rsidRDefault="00C36B6F" w:rsidP="00C36B6F">
      <w:pPr>
        <w:pStyle w:val="2f2"/>
      </w:pPr>
      <w:r>
        <w:t>bin   dev   etc   home  proc  root  sys   tmp   usr   var</w:t>
      </w:r>
    </w:p>
    <w:p w14:paraId="3FC3B40B" w14:textId="77777777" w:rsidR="00C36B6F" w:rsidRDefault="00C36B6F" w:rsidP="00C36B6F">
      <w:pPr>
        <w:pStyle w:val="2f2"/>
      </w:pPr>
      <w:r>
        <w:t>/ # uname -a</w:t>
      </w:r>
    </w:p>
    <w:p w14:paraId="51DED85F" w14:textId="77777777" w:rsidR="00C36B6F" w:rsidRDefault="00C36B6F" w:rsidP="00C36B6F">
      <w:pPr>
        <w:pStyle w:val="2f2"/>
      </w:pPr>
      <w:r>
        <w:t>Linux localhost 4.19.90-2003.4.0.0036.oe1.aarch64 #1 SMP Mon Mar 23 19:06:43 UTC 2020 aarch64 GNU/Linux</w:t>
      </w:r>
    </w:p>
    <w:p w14:paraId="6D1F8E33" w14:textId="77777777" w:rsidR="00C36B6F" w:rsidRDefault="00C36B6F" w:rsidP="00C36B6F">
      <w:pPr>
        <w:pStyle w:val="2f2"/>
      </w:pPr>
      <w:r>
        <w:t>/ # ifconfig</w:t>
      </w:r>
    </w:p>
    <w:p w14:paraId="6E9F24A0" w14:textId="77777777" w:rsidR="00C36B6F" w:rsidRDefault="00C36B6F" w:rsidP="00C36B6F">
      <w:pPr>
        <w:pStyle w:val="2f2"/>
      </w:pPr>
      <w:r>
        <w:t>lo        Link encap:Local Loopback</w:t>
      </w:r>
    </w:p>
    <w:p w14:paraId="6A4CEFC1" w14:textId="77777777" w:rsidR="00C36B6F" w:rsidRDefault="00C36B6F" w:rsidP="00C36B6F">
      <w:pPr>
        <w:pStyle w:val="2f2"/>
      </w:pPr>
      <w:r>
        <w:t xml:space="preserve">          inet addr:127.0.0.1  Mask:255.0.0.0</w:t>
      </w:r>
    </w:p>
    <w:p w14:paraId="2496B308" w14:textId="77777777" w:rsidR="00C36B6F" w:rsidRDefault="00C36B6F" w:rsidP="00C36B6F">
      <w:pPr>
        <w:pStyle w:val="2f2"/>
      </w:pPr>
      <w:r>
        <w:t xml:space="preserve">          inet6 addr: ::1/128 Scope:Host</w:t>
      </w:r>
    </w:p>
    <w:p w14:paraId="445EED4F" w14:textId="77777777" w:rsidR="00C36B6F" w:rsidRDefault="00C36B6F" w:rsidP="00C36B6F">
      <w:pPr>
        <w:pStyle w:val="2f2"/>
      </w:pPr>
      <w:r>
        <w:t xml:space="preserve">          UP LOOPBACK RUNNING  MTU:65536  Metric:1</w:t>
      </w:r>
    </w:p>
    <w:p w14:paraId="08C2BA68" w14:textId="77777777" w:rsidR="00C36B6F" w:rsidRDefault="00C36B6F" w:rsidP="00C36B6F">
      <w:pPr>
        <w:pStyle w:val="2f2"/>
      </w:pPr>
      <w:r>
        <w:t xml:space="preserve">          RX packets:0 errors:0 dropped:0 overruns:0 frame:0</w:t>
      </w:r>
    </w:p>
    <w:p w14:paraId="3175DEEE" w14:textId="77777777" w:rsidR="00C36B6F" w:rsidRDefault="00C36B6F" w:rsidP="00C36B6F">
      <w:pPr>
        <w:pStyle w:val="2f2"/>
      </w:pPr>
      <w:r>
        <w:t xml:space="preserve">          TX packets:0 errors:0 dropped:0 overruns:0 carrier:0</w:t>
      </w:r>
    </w:p>
    <w:p w14:paraId="11F61E51" w14:textId="77777777" w:rsidR="00C36B6F" w:rsidRDefault="00C36B6F" w:rsidP="00C36B6F">
      <w:pPr>
        <w:pStyle w:val="2f2"/>
      </w:pPr>
      <w:r>
        <w:t xml:space="preserve">          collisions:0 txqueuelen:1000</w:t>
      </w:r>
    </w:p>
    <w:p w14:paraId="29F5B257" w14:textId="77777777" w:rsidR="00C36B6F" w:rsidRDefault="00C36B6F" w:rsidP="00C36B6F">
      <w:pPr>
        <w:pStyle w:val="2f2"/>
      </w:pPr>
      <w:r>
        <w:t xml:space="preserve">          RX bytes:0 (0.0 B)  TX bytes:0 (0.0 B)</w:t>
      </w:r>
    </w:p>
    <w:p w14:paraId="51C76DD3" w14:textId="77777777" w:rsidR="00C36B6F" w:rsidRDefault="00C36B6F" w:rsidP="00C36B6F">
      <w:pPr>
        <w:pStyle w:val="2f2"/>
      </w:pPr>
      <w:r>
        <w:t>/ # busybox –help    #</w:t>
      </w:r>
      <w:r>
        <w:t>这是个错误命令，但是可以看到</w:t>
      </w:r>
      <w:r>
        <w:t>busybox</w:t>
      </w:r>
      <w:r>
        <w:t>的版本</w:t>
      </w:r>
    </w:p>
    <w:p w14:paraId="6ACD16A9" w14:textId="77777777" w:rsidR="00C36B6F" w:rsidRDefault="00C36B6F" w:rsidP="00C36B6F">
      <w:pPr>
        <w:pStyle w:val="2f2"/>
      </w:pPr>
      <w:r>
        <w:t>BusyBox v1.32.0 (2020-07-27 19:11:43 UTC) multi-call binary.</w:t>
      </w:r>
    </w:p>
    <w:p w14:paraId="58EB3785" w14:textId="77777777" w:rsidR="00C36B6F" w:rsidRDefault="00C36B6F" w:rsidP="00C36B6F">
      <w:pPr>
        <w:pStyle w:val="2f2"/>
      </w:pPr>
      <w:r>
        <w:t>……</w:t>
      </w:r>
    </w:p>
    <w:p w14:paraId="14AF62B5" w14:textId="52BDD955" w:rsidR="00C36B6F" w:rsidRPr="00946BE2" w:rsidRDefault="00C36B6F" w:rsidP="00C36B6F">
      <w:pPr>
        <w:pStyle w:val="2f2"/>
      </w:pPr>
      <w:r>
        <w:t>/ # exit</w:t>
      </w:r>
    </w:p>
    <w:p w14:paraId="578B908B" w14:textId="77777777" w:rsidR="009A619C" w:rsidRDefault="009A619C" w:rsidP="005D2A5E">
      <w:pPr>
        <w:pStyle w:val="30"/>
      </w:pPr>
      <w:r>
        <w:rPr>
          <w:rFonts w:hint="eastAsia"/>
        </w:rPr>
        <w:t>暂停</w:t>
      </w:r>
      <w:r>
        <w:rPr>
          <w:rFonts w:hint="eastAsia"/>
        </w:rPr>
        <w:t>/</w:t>
      </w:r>
      <w:r>
        <w:rPr>
          <w:rFonts w:hint="eastAsia"/>
        </w:rPr>
        <w:t>恢复一个容器</w:t>
      </w:r>
    </w:p>
    <w:p w14:paraId="2A7CFDBB" w14:textId="77777777" w:rsidR="00C36B6F" w:rsidRDefault="00C36B6F" w:rsidP="00C36B6F">
      <w:pPr>
        <w:pStyle w:val="2f2"/>
      </w:pPr>
      <w:r>
        <w:t>[root@openeuler iSula]# isula pause bf76b1e5c1c6</w:t>
      </w:r>
    </w:p>
    <w:p w14:paraId="181EB7B1" w14:textId="77777777" w:rsidR="00C36B6F" w:rsidRDefault="00C36B6F" w:rsidP="00C36B6F">
      <w:pPr>
        <w:pStyle w:val="2f2"/>
      </w:pPr>
      <w:r>
        <w:t>bf76b1e5c1c6</w:t>
      </w:r>
    </w:p>
    <w:p w14:paraId="6D79C316" w14:textId="77777777" w:rsidR="00C36B6F" w:rsidRDefault="00C36B6F" w:rsidP="00C36B6F">
      <w:pPr>
        <w:pStyle w:val="2f2"/>
      </w:pPr>
      <w:r>
        <w:t>[root@openeuler iSula]# isula unpause bf76b1e5c1c6</w:t>
      </w:r>
    </w:p>
    <w:p w14:paraId="705DF4BD" w14:textId="733E0F43" w:rsidR="00C36B6F" w:rsidRDefault="00C36B6F" w:rsidP="00C36B6F">
      <w:pPr>
        <w:pStyle w:val="2f2"/>
      </w:pPr>
      <w:r>
        <w:t>bf76b1e5c1c6</w:t>
      </w:r>
    </w:p>
    <w:p w14:paraId="1C711B09" w14:textId="77777777" w:rsidR="009A619C" w:rsidRDefault="009A619C" w:rsidP="005D2A5E">
      <w:pPr>
        <w:pStyle w:val="30"/>
      </w:pPr>
      <w:r w:rsidRPr="00391BB9">
        <w:rPr>
          <w:rFonts w:hint="eastAsia"/>
        </w:rPr>
        <w:t>先停止，再删除一个容器</w:t>
      </w:r>
    </w:p>
    <w:p w14:paraId="0EA66258" w14:textId="77777777" w:rsidR="00C36B6F" w:rsidRDefault="00C36B6F" w:rsidP="00C36B6F">
      <w:pPr>
        <w:pStyle w:val="2f2"/>
      </w:pPr>
      <w:r>
        <w:t>[root@openeuler iSula]# isula stop bf76b1e5c1c6</w:t>
      </w:r>
    </w:p>
    <w:p w14:paraId="20178E9B" w14:textId="77777777" w:rsidR="00C36B6F" w:rsidRDefault="00C36B6F" w:rsidP="00C36B6F">
      <w:pPr>
        <w:pStyle w:val="2f2"/>
      </w:pPr>
      <w:r>
        <w:lastRenderedPageBreak/>
        <w:t>bf76b1e5c1c6</w:t>
      </w:r>
    </w:p>
    <w:p w14:paraId="42C69278" w14:textId="77777777" w:rsidR="00C36B6F" w:rsidRDefault="00C36B6F" w:rsidP="00C36B6F">
      <w:pPr>
        <w:pStyle w:val="2f2"/>
      </w:pPr>
      <w:r>
        <w:t>[root@openeuler iSula]# isula rm bf76b1e5c1c6</w:t>
      </w:r>
    </w:p>
    <w:p w14:paraId="076377F9" w14:textId="56EDEE58" w:rsidR="00C36B6F" w:rsidRDefault="00C36B6F" w:rsidP="00C36B6F">
      <w:pPr>
        <w:pStyle w:val="2f2"/>
      </w:pPr>
      <w:r>
        <w:t>bf76b1e5c1c624faaa8a1f81887607ca002ebe3939047508738988134dcd00ec</w:t>
      </w:r>
    </w:p>
    <w:p w14:paraId="2683AD98" w14:textId="77777777" w:rsidR="009A619C" w:rsidRDefault="009A619C" w:rsidP="005D2A5E">
      <w:pPr>
        <w:pStyle w:val="30"/>
      </w:pPr>
      <w:r w:rsidRPr="00650EE0">
        <w:rPr>
          <w:rFonts w:hint="eastAsia"/>
        </w:rPr>
        <w:t>查看正在运行着的容器</w:t>
      </w:r>
    </w:p>
    <w:p w14:paraId="1CA5FFD4" w14:textId="77777777" w:rsidR="00C36B6F" w:rsidRDefault="00C36B6F" w:rsidP="00C36B6F">
      <w:pPr>
        <w:pStyle w:val="2f2"/>
      </w:pPr>
      <w:r>
        <w:t>[root@openeuler iSula]# isula ps</w:t>
      </w:r>
    </w:p>
    <w:p w14:paraId="2754332C" w14:textId="77777777" w:rsidR="00C36B6F" w:rsidRDefault="00C36B6F" w:rsidP="00C36B6F">
      <w:pPr>
        <w:pStyle w:val="2f2"/>
      </w:pPr>
      <w:r>
        <w:t>CONTAINER ID    IMAGE   COMMAND CREATED         STATUS          PORTS   NAMES</w:t>
      </w:r>
    </w:p>
    <w:p w14:paraId="33B2343C" w14:textId="643BD994" w:rsidR="00C36B6F" w:rsidRDefault="00C36B6F" w:rsidP="00C36B6F">
      <w:pPr>
        <w:pStyle w:val="2f2"/>
      </w:pPr>
      <w:r>
        <w:t>6c1d81467d33    busybox "sh"    37 minutes ago  Up 37 minutes           6c1d81467d3367a90dd6e388a16c80411d4ba76316d86b6f56463699306e1394</w:t>
      </w:r>
    </w:p>
    <w:p w14:paraId="0D6619A0" w14:textId="77777777" w:rsidR="009A619C" w:rsidRDefault="009A619C" w:rsidP="005D2A5E">
      <w:pPr>
        <w:pStyle w:val="30"/>
      </w:pPr>
      <w:r w:rsidRPr="00650EE0">
        <w:rPr>
          <w:rFonts w:hint="eastAsia"/>
        </w:rPr>
        <w:t>直接删除</w:t>
      </w:r>
    </w:p>
    <w:p w14:paraId="1C71B741" w14:textId="77777777" w:rsidR="00C36B6F" w:rsidRDefault="00C36B6F" w:rsidP="00C36B6F">
      <w:pPr>
        <w:pStyle w:val="2f2"/>
      </w:pPr>
      <w:r>
        <w:t>[root@openeuler iSula]# isula rm -f 6c1d81467d33</w:t>
      </w:r>
    </w:p>
    <w:p w14:paraId="0AF22E56" w14:textId="518FF1B5" w:rsidR="00C36B6F" w:rsidRPr="00A33BC9" w:rsidRDefault="00C36B6F" w:rsidP="00C36B6F">
      <w:pPr>
        <w:pStyle w:val="2f2"/>
      </w:pPr>
      <w:r>
        <w:t>6c1d81467d3367a90dd6e388a16c80411d4ba76316d86b6f56463699306e1394</w:t>
      </w:r>
    </w:p>
    <w:p w14:paraId="63723F7B" w14:textId="77777777" w:rsidR="009A619C" w:rsidRDefault="009A619C" w:rsidP="005D2A5E">
      <w:pPr>
        <w:pStyle w:val="30"/>
      </w:pPr>
      <w:r w:rsidRPr="00D3146E">
        <w:rPr>
          <w:rFonts w:hint="eastAsia"/>
        </w:rPr>
        <w:t>查看镜像关联到容器没有</w:t>
      </w:r>
    </w:p>
    <w:p w14:paraId="56121B94" w14:textId="77777777" w:rsidR="00C36B6F" w:rsidRDefault="00C36B6F" w:rsidP="00C36B6F">
      <w:pPr>
        <w:pStyle w:val="2f2"/>
      </w:pPr>
      <w:r>
        <w:t>[root@openeuler iSula]# isula ps -a</w:t>
      </w:r>
    </w:p>
    <w:p w14:paraId="0FB8D2A3" w14:textId="77777777" w:rsidR="00C36B6F" w:rsidRDefault="00C36B6F" w:rsidP="00C36B6F">
      <w:pPr>
        <w:pStyle w:val="2f2"/>
      </w:pPr>
      <w:r>
        <w:t>CONTAINER ID    IMAGE   COMMAND CREATED                 STATUS                          PORTS   NAMES</w:t>
      </w:r>
    </w:p>
    <w:p w14:paraId="2E6919BD" w14:textId="407570D6" w:rsidR="00C36B6F" w:rsidRDefault="00C36B6F" w:rsidP="00C36B6F">
      <w:pPr>
        <w:pStyle w:val="2f2"/>
      </w:pPr>
      <w:r>
        <w:t>c17c95817f73    busybox "sh"    54 minutes ago          Exited (130) 52 minutes ago             c17c95817f7375b4b1bcafdff5c51442b96185ef598335a53a3f3f9ec8f4f2f6</w:t>
      </w:r>
    </w:p>
    <w:p w14:paraId="2019A167" w14:textId="77777777" w:rsidR="009A619C" w:rsidRDefault="009A619C" w:rsidP="005D2A5E">
      <w:pPr>
        <w:pStyle w:val="30"/>
      </w:pPr>
      <w:r w:rsidRPr="00F319FF">
        <w:rPr>
          <w:rFonts w:hint="eastAsia"/>
        </w:rPr>
        <w:t>先将关联到镜像的容器销毁</w:t>
      </w:r>
    </w:p>
    <w:p w14:paraId="7AAC3FDC" w14:textId="77777777" w:rsidR="00C36B6F" w:rsidRDefault="00C36B6F" w:rsidP="00C36B6F">
      <w:pPr>
        <w:pStyle w:val="2f2"/>
      </w:pPr>
      <w:r>
        <w:t>[root@openeuler iSula]# isula rm -f c17c95817f7375</w:t>
      </w:r>
    </w:p>
    <w:p w14:paraId="47E12066" w14:textId="3D1AC3BF" w:rsidR="00C36B6F" w:rsidRDefault="00C36B6F" w:rsidP="00C36B6F">
      <w:pPr>
        <w:pStyle w:val="2f2"/>
      </w:pPr>
      <w:r>
        <w:t>c17c95817f7375b4b1bcafdff5c51442b96185ef598335a53a3f3f9ec8f4f2f6</w:t>
      </w:r>
    </w:p>
    <w:p w14:paraId="3274B622" w14:textId="77777777" w:rsidR="009A619C" w:rsidRDefault="009A619C" w:rsidP="005D2A5E">
      <w:pPr>
        <w:pStyle w:val="30"/>
      </w:pPr>
      <w:r w:rsidRPr="00F319FF">
        <w:rPr>
          <w:rFonts w:hint="eastAsia"/>
        </w:rPr>
        <w:t>然后删除镜像</w:t>
      </w:r>
    </w:p>
    <w:p w14:paraId="015ED9F5" w14:textId="77777777" w:rsidR="00C36B6F" w:rsidRDefault="00C36B6F" w:rsidP="00C36B6F">
      <w:pPr>
        <w:pStyle w:val="2f2"/>
      </w:pPr>
      <w:r>
        <w:t>[root@openeuler iSula]# isula rmi busybox</w:t>
      </w:r>
    </w:p>
    <w:p w14:paraId="14388117" w14:textId="2EDC4B3F" w:rsidR="00C36B6F" w:rsidRDefault="00C36B6F" w:rsidP="00C36B6F">
      <w:pPr>
        <w:pStyle w:val="2f2"/>
      </w:pPr>
      <w:r>
        <w:t>Image "busybox" removed</w:t>
      </w:r>
    </w:p>
    <w:p w14:paraId="3A3B74F7" w14:textId="77777777" w:rsidR="009A619C" w:rsidRDefault="009A619C" w:rsidP="005D2A5E">
      <w:pPr>
        <w:pStyle w:val="30"/>
      </w:pPr>
      <w:r w:rsidRPr="00DD63D3">
        <w:rPr>
          <w:rFonts w:hint="eastAsia"/>
        </w:rPr>
        <w:t>通过另一个名字建立容器</w:t>
      </w:r>
    </w:p>
    <w:p w14:paraId="4DE87B39" w14:textId="77777777" w:rsidR="00C36B6F" w:rsidRDefault="00C36B6F" w:rsidP="00C36B6F">
      <w:pPr>
        <w:pStyle w:val="2f2"/>
      </w:pPr>
      <w:r>
        <w:t>[root@openeuler iSula]# isula create -t -n test busybox</w:t>
      </w:r>
    </w:p>
    <w:p w14:paraId="6ACC24B4" w14:textId="77777777" w:rsidR="00C36B6F" w:rsidRDefault="00C36B6F" w:rsidP="00C36B6F">
      <w:pPr>
        <w:pStyle w:val="2f2"/>
      </w:pPr>
      <w:r>
        <w:t>Unable to find image 'busybox' locally</w:t>
      </w:r>
    </w:p>
    <w:p w14:paraId="34A8F5EB" w14:textId="77777777" w:rsidR="00C36B6F" w:rsidRDefault="00C36B6F" w:rsidP="00C36B6F">
      <w:pPr>
        <w:pStyle w:val="2f2"/>
      </w:pPr>
      <w:r>
        <w:t>Image "busybox" pulling</w:t>
      </w:r>
    </w:p>
    <w:p w14:paraId="50EEFAD5" w14:textId="77777777" w:rsidR="00C36B6F" w:rsidRDefault="00C36B6F" w:rsidP="00C36B6F">
      <w:pPr>
        <w:pStyle w:val="2f2"/>
      </w:pPr>
      <w:r>
        <w:t>Image "5a9d3c3dd268611214b65066c72d5fe73cf948f8b6195227de70119858bab258" pulled</w:t>
      </w:r>
    </w:p>
    <w:p w14:paraId="17AC695D" w14:textId="7B199BA3" w:rsidR="00C36B6F" w:rsidRDefault="00C36B6F" w:rsidP="00C36B6F">
      <w:pPr>
        <w:pStyle w:val="2f2"/>
      </w:pPr>
      <w:r>
        <w:t>132a5fd8cadd1afffb8cab67a3d79f6543f355484a15fc50a7a97fd2b2cdd18b</w:t>
      </w:r>
    </w:p>
    <w:p w14:paraId="576323F2" w14:textId="77777777" w:rsidR="009A619C" w:rsidRDefault="009A619C" w:rsidP="005D2A5E">
      <w:pPr>
        <w:pStyle w:val="30"/>
      </w:pPr>
      <w:r w:rsidRPr="00777C28">
        <w:rPr>
          <w:rFonts w:hint="eastAsia"/>
        </w:rPr>
        <w:t>然后</w:t>
      </w:r>
      <w:r w:rsidRPr="00777C28">
        <w:t>启动</w:t>
      </w:r>
      <w:r w:rsidRPr="00777C28">
        <w:rPr>
          <w:rFonts w:hint="eastAsia"/>
        </w:rPr>
        <w:t>该</w:t>
      </w:r>
      <w:r w:rsidRPr="00777C28">
        <w:t>容器</w:t>
      </w:r>
    </w:p>
    <w:p w14:paraId="355AF73C" w14:textId="77777777" w:rsidR="00C36B6F" w:rsidRDefault="00C36B6F" w:rsidP="00C36B6F">
      <w:pPr>
        <w:pStyle w:val="2f2"/>
      </w:pPr>
      <w:r>
        <w:t>[root@openeuler iSula]# isula start test</w:t>
      </w:r>
    </w:p>
    <w:p w14:paraId="7DCB7EED" w14:textId="77777777" w:rsidR="00C36B6F" w:rsidRDefault="00C36B6F" w:rsidP="00C36B6F">
      <w:pPr>
        <w:pStyle w:val="2f2"/>
      </w:pPr>
      <w:r>
        <w:t>[root@openeuler iSula]# isula ps</w:t>
      </w:r>
    </w:p>
    <w:p w14:paraId="02D14AE7" w14:textId="77777777" w:rsidR="00C36B6F" w:rsidRDefault="00C36B6F" w:rsidP="00C36B6F">
      <w:pPr>
        <w:pStyle w:val="2f2"/>
      </w:pPr>
      <w:r>
        <w:t>CONTAINER ID    IMAGE   COMMAND CREATED         STATUS          PORTS   NAMES</w:t>
      </w:r>
    </w:p>
    <w:p w14:paraId="63AFD4DE" w14:textId="32333CB0" w:rsidR="00C36B6F" w:rsidRDefault="00C36B6F" w:rsidP="00C36B6F">
      <w:pPr>
        <w:pStyle w:val="2f2"/>
      </w:pPr>
      <w:r>
        <w:t>132a5fd8cadd    busybox "sh"    3 minutes ago   Up 7 seconds            test</w:t>
      </w:r>
    </w:p>
    <w:p w14:paraId="4E4EFE6C" w14:textId="77777777" w:rsidR="009A619C" w:rsidRDefault="009A619C" w:rsidP="005D2A5E">
      <w:pPr>
        <w:pStyle w:val="30"/>
      </w:pPr>
      <w:r>
        <w:rPr>
          <w:rFonts w:hint="eastAsia"/>
        </w:rPr>
        <w:t>杀死该容器</w:t>
      </w:r>
    </w:p>
    <w:p w14:paraId="0FA09DC1" w14:textId="77777777" w:rsidR="00C36B6F" w:rsidRDefault="00C36B6F" w:rsidP="00C36B6F">
      <w:pPr>
        <w:pStyle w:val="2f2"/>
      </w:pPr>
      <w:r>
        <w:t>[root@openeuler iSula]# isula kill test</w:t>
      </w:r>
    </w:p>
    <w:p w14:paraId="1FD09CD4" w14:textId="77777777" w:rsidR="00C36B6F" w:rsidRDefault="00C36B6F" w:rsidP="00C36B6F">
      <w:pPr>
        <w:pStyle w:val="2f2"/>
      </w:pPr>
      <w:r>
        <w:t>test</w:t>
      </w:r>
    </w:p>
    <w:p w14:paraId="211D2ED5" w14:textId="77777777" w:rsidR="00C36B6F" w:rsidRDefault="00C36B6F" w:rsidP="00C36B6F">
      <w:pPr>
        <w:pStyle w:val="2f2"/>
      </w:pPr>
    </w:p>
    <w:p w14:paraId="779A7598" w14:textId="77777777" w:rsidR="00C36B6F" w:rsidRDefault="00C36B6F" w:rsidP="00C36B6F">
      <w:pPr>
        <w:pStyle w:val="2f2"/>
      </w:pPr>
      <w:r>
        <w:lastRenderedPageBreak/>
        <w:t>[root@openeuler iSula]# isula ps</w:t>
      </w:r>
    </w:p>
    <w:p w14:paraId="7B9E4EB6" w14:textId="77777777" w:rsidR="00C36B6F" w:rsidRDefault="00C36B6F" w:rsidP="00C36B6F">
      <w:pPr>
        <w:pStyle w:val="2f2"/>
      </w:pPr>
      <w:r>
        <w:t>CONTAINER ID    IMAGE   COMMAND CREATED STATUS  PORTS   NAMES</w:t>
      </w:r>
    </w:p>
    <w:p w14:paraId="033E9E1F" w14:textId="77777777" w:rsidR="00C36B6F" w:rsidRDefault="00C36B6F" w:rsidP="00C36B6F">
      <w:pPr>
        <w:pStyle w:val="2f2"/>
      </w:pPr>
    </w:p>
    <w:p w14:paraId="1444C46F" w14:textId="77777777" w:rsidR="00C36B6F" w:rsidRDefault="00C36B6F" w:rsidP="00C36B6F">
      <w:pPr>
        <w:pStyle w:val="2f2"/>
      </w:pPr>
      <w:r>
        <w:t>[root@openeuler iSula]# isula ps -a</w:t>
      </w:r>
    </w:p>
    <w:p w14:paraId="2D30A082" w14:textId="77777777" w:rsidR="00C36B6F" w:rsidRDefault="00C36B6F" w:rsidP="00C36B6F">
      <w:pPr>
        <w:pStyle w:val="2f2"/>
      </w:pPr>
      <w:r>
        <w:t>CONTAINER ID    IMAGE   COMMAND CREATED         STATUS                          PORTS   NAMES</w:t>
      </w:r>
    </w:p>
    <w:p w14:paraId="3150E3E0" w14:textId="3D8A5EF6" w:rsidR="00C36B6F" w:rsidRDefault="00C36B6F" w:rsidP="00C36B6F">
      <w:pPr>
        <w:pStyle w:val="2f2"/>
      </w:pPr>
      <w:r>
        <w:t>132a5fd8cadd    busybox "sh"    5 minutes ago   Exited (137) 32 seconds ago             test</w:t>
      </w:r>
    </w:p>
    <w:p w14:paraId="15F7BA0C" w14:textId="77777777" w:rsidR="009A619C" w:rsidRDefault="009A619C" w:rsidP="005D2A5E">
      <w:pPr>
        <w:pStyle w:val="30"/>
      </w:pPr>
      <w:r>
        <w:rPr>
          <w:rFonts w:hint="eastAsia"/>
        </w:rPr>
        <w:t>最后</w:t>
      </w:r>
      <w:r w:rsidRPr="00777C28">
        <w:t>删除该容器</w:t>
      </w:r>
    </w:p>
    <w:p w14:paraId="2F597B77" w14:textId="77777777" w:rsidR="00C36B6F" w:rsidRDefault="00C36B6F" w:rsidP="00C36B6F">
      <w:pPr>
        <w:pStyle w:val="2f2"/>
      </w:pPr>
      <w:r>
        <w:t>[root@openeuler iSula]# isula rm test</w:t>
      </w:r>
    </w:p>
    <w:p w14:paraId="16E24CB0" w14:textId="77777777" w:rsidR="00C36B6F" w:rsidRDefault="00C36B6F" w:rsidP="00C36B6F">
      <w:pPr>
        <w:pStyle w:val="2f2"/>
      </w:pPr>
      <w:r>
        <w:t>132a5fd8cadd1afffb8cab67a3d79f6543f355484a15fc50a7a97fd2b2cdd18b</w:t>
      </w:r>
    </w:p>
    <w:p w14:paraId="02A4C838" w14:textId="77777777" w:rsidR="00C36B6F" w:rsidRDefault="00C36B6F" w:rsidP="00C36B6F">
      <w:pPr>
        <w:pStyle w:val="2f2"/>
      </w:pPr>
    </w:p>
    <w:p w14:paraId="06A1BC60" w14:textId="77777777" w:rsidR="00C36B6F" w:rsidRDefault="00C36B6F" w:rsidP="00C36B6F">
      <w:pPr>
        <w:pStyle w:val="2f2"/>
      </w:pPr>
      <w:r>
        <w:t>[root@openeuler iSula]# isula ps -a</w:t>
      </w:r>
    </w:p>
    <w:p w14:paraId="3ECCD091" w14:textId="05C472EB" w:rsidR="00C36B6F" w:rsidRDefault="00C36B6F" w:rsidP="00C36B6F">
      <w:pPr>
        <w:pStyle w:val="2f2"/>
      </w:pPr>
      <w:r>
        <w:t>CONTAINER ID    IMAGE   COMMAND CREATED STATUS  PORTS   NAMES</w:t>
      </w:r>
    </w:p>
    <w:p w14:paraId="098B93D1" w14:textId="77777777" w:rsidR="009A619C" w:rsidRDefault="009A619C" w:rsidP="009A619C">
      <w:pPr>
        <w:pStyle w:val="2"/>
        <w:numPr>
          <w:ilvl w:val="1"/>
          <w:numId w:val="7"/>
        </w:numPr>
      </w:pPr>
      <w:bookmarkStart w:id="70" w:name="_Toc48901802"/>
      <w:bookmarkStart w:id="71" w:name="_Toc47103522"/>
      <w:r>
        <w:t>使用</w:t>
      </w:r>
      <w:r>
        <w:t>isula-build</w:t>
      </w:r>
      <w:r>
        <w:t>构建容器镜像</w:t>
      </w:r>
      <w:bookmarkEnd w:id="70"/>
    </w:p>
    <w:p w14:paraId="4AB279BD" w14:textId="77777777" w:rsidR="009A619C" w:rsidRPr="00731714" w:rsidRDefault="009A619C" w:rsidP="00E105B2">
      <w:pPr>
        <w:pStyle w:val="1e"/>
      </w:pPr>
      <w:r>
        <w:t>目前为止</w:t>
      </w:r>
      <w:r>
        <w:rPr>
          <w:rFonts w:hint="eastAsia"/>
        </w:rPr>
        <w:t>，我们使用的容器镜像都是从</w:t>
      </w:r>
      <w:r>
        <w:rPr>
          <w:rFonts w:hint="eastAsia"/>
        </w:rPr>
        <w:t>docker</w:t>
      </w:r>
      <w:r>
        <w:t>.io</w:t>
      </w:r>
      <w:r>
        <w:t>下载的</w:t>
      </w:r>
      <w:r>
        <w:rPr>
          <w:rFonts w:hint="eastAsia"/>
        </w:rPr>
        <w:t>已经构建好的容器镜像，下面我们尝试使用</w:t>
      </w:r>
      <w:r>
        <w:rPr>
          <w:rFonts w:hint="eastAsia"/>
        </w:rPr>
        <w:t>iSula</w:t>
      </w:r>
      <w:r>
        <w:rPr>
          <w:rFonts w:hint="eastAsia"/>
        </w:rPr>
        <w:t>提供的容器镜像构建工具</w:t>
      </w:r>
      <w:r>
        <w:rPr>
          <w:rFonts w:hint="eastAsia"/>
        </w:rPr>
        <w:t>i</w:t>
      </w:r>
      <w:r>
        <w:t>sula-build</w:t>
      </w:r>
      <w:r>
        <w:rPr>
          <w:rFonts w:hint="eastAsia"/>
        </w:rPr>
        <w:t>，构建自己的容器镜像并运行。</w:t>
      </w:r>
    </w:p>
    <w:p w14:paraId="3BF52612" w14:textId="77777777" w:rsidR="009A619C" w:rsidRDefault="009A619C" w:rsidP="009A619C">
      <w:pPr>
        <w:pStyle w:val="3"/>
        <w:numPr>
          <w:ilvl w:val="2"/>
          <w:numId w:val="7"/>
        </w:numPr>
        <w:rPr>
          <w:lang w:eastAsia="en-US"/>
        </w:rPr>
      </w:pPr>
      <w:bookmarkStart w:id="72" w:name="_Toc48901803"/>
      <w:r>
        <w:rPr>
          <w:lang w:eastAsia="en-US"/>
        </w:rPr>
        <w:t>安装</w:t>
      </w:r>
      <w:r>
        <w:rPr>
          <w:lang w:eastAsia="en-US"/>
        </w:rPr>
        <w:t>isula-build</w:t>
      </w:r>
      <w:bookmarkEnd w:id="72"/>
    </w:p>
    <w:p w14:paraId="46C25548" w14:textId="77777777" w:rsidR="009A619C" w:rsidRDefault="009A619C" w:rsidP="005D2A5E">
      <w:pPr>
        <w:pStyle w:val="30"/>
      </w:pPr>
      <w:r>
        <w:rPr>
          <w:rFonts w:hint="eastAsia"/>
        </w:rPr>
        <w:t>用</w:t>
      </w:r>
      <w:r>
        <w:rPr>
          <w:rFonts w:hint="eastAsia"/>
        </w:rPr>
        <w:t>y</w:t>
      </w:r>
      <w:r>
        <w:t>um</w:t>
      </w:r>
      <w:r>
        <w:rPr>
          <w:rFonts w:hint="eastAsia"/>
        </w:rPr>
        <w:t>命令安装</w:t>
      </w:r>
    </w:p>
    <w:p w14:paraId="2D8F26E7" w14:textId="2B75A844" w:rsidR="0087353A" w:rsidRDefault="0087353A" w:rsidP="0087353A">
      <w:pPr>
        <w:pStyle w:val="2f2"/>
      </w:pPr>
      <w:r w:rsidRPr="0087353A">
        <w:t xml:space="preserve">[root@openeuler </w:t>
      </w:r>
      <w:r w:rsidR="00B726AE" w:rsidRPr="00B726AE">
        <w:t>iSula</w:t>
      </w:r>
      <w:r w:rsidRPr="0087353A">
        <w:t>]# yum install -y isula-build</w:t>
      </w:r>
    </w:p>
    <w:p w14:paraId="384279B5" w14:textId="77777777" w:rsidR="009A619C" w:rsidRDefault="009A619C" w:rsidP="005D2A5E">
      <w:pPr>
        <w:pStyle w:val="30"/>
      </w:pPr>
      <w:r>
        <w:rPr>
          <w:rFonts w:hint="eastAsia"/>
        </w:rPr>
        <w:t>用</w:t>
      </w:r>
      <w:r w:rsidRPr="0097309E">
        <w:t>systemctl</w:t>
      </w:r>
      <w:r>
        <w:t xml:space="preserve"> start</w:t>
      </w:r>
      <w:r>
        <w:rPr>
          <w:rFonts w:hint="eastAsia"/>
        </w:rPr>
        <w:t>命令启动</w:t>
      </w:r>
    </w:p>
    <w:p w14:paraId="3B6D7340" w14:textId="5027BD6C" w:rsidR="0087353A" w:rsidRDefault="0087353A" w:rsidP="0087353A">
      <w:pPr>
        <w:pStyle w:val="2f2"/>
      </w:pPr>
      <w:r w:rsidRPr="0087353A">
        <w:t xml:space="preserve">[root@openeuler </w:t>
      </w:r>
      <w:r w:rsidR="00765954" w:rsidRPr="00765954">
        <w:t>iSula</w:t>
      </w:r>
      <w:r w:rsidRPr="0087353A">
        <w:t>]# systemctl start isula-build</w:t>
      </w:r>
    </w:p>
    <w:p w14:paraId="4C7D279A" w14:textId="77777777" w:rsidR="009A619C" w:rsidRDefault="009A619C" w:rsidP="005D2A5E">
      <w:pPr>
        <w:pStyle w:val="30"/>
      </w:pPr>
      <w:r>
        <w:rPr>
          <w:rFonts w:hint="eastAsia"/>
        </w:rPr>
        <w:t>查看版本</w:t>
      </w:r>
    </w:p>
    <w:p w14:paraId="3C560E98" w14:textId="44D90F01" w:rsidR="0087353A" w:rsidRDefault="0087353A" w:rsidP="0087353A">
      <w:pPr>
        <w:pStyle w:val="2f2"/>
      </w:pPr>
      <w:r>
        <w:t xml:space="preserve">[root@openeuler </w:t>
      </w:r>
      <w:r w:rsidR="00765954" w:rsidRPr="00765954">
        <w:t>iSula</w:t>
      </w:r>
      <w:r>
        <w:t>]# isula-build version</w:t>
      </w:r>
    </w:p>
    <w:p w14:paraId="5B834242" w14:textId="77777777" w:rsidR="00C70273" w:rsidRDefault="00C70273" w:rsidP="00C70273">
      <w:pPr>
        <w:pStyle w:val="2f2"/>
      </w:pPr>
      <w:r>
        <w:t>Client:</w:t>
      </w:r>
    </w:p>
    <w:p w14:paraId="5591D303" w14:textId="77777777" w:rsidR="00C70273" w:rsidRDefault="00C70273" w:rsidP="00C70273">
      <w:pPr>
        <w:pStyle w:val="2f2"/>
      </w:pPr>
      <w:r>
        <w:t xml:space="preserve">  Version:       0.9.2</w:t>
      </w:r>
    </w:p>
    <w:p w14:paraId="56590FA7" w14:textId="77777777" w:rsidR="00C70273" w:rsidRDefault="00C70273" w:rsidP="00C70273">
      <w:pPr>
        <w:pStyle w:val="2f2"/>
      </w:pPr>
      <w:r>
        <w:t xml:space="preserve">  Go Version:    go1.13.3</w:t>
      </w:r>
    </w:p>
    <w:p w14:paraId="31BA5349" w14:textId="77777777" w:rsidR="00C70273" w:rsidRDefault="00C70273" w:rsidP="00C70273">
      <w:pPr>
        <w:pStyle w:val="2f2"/>
      </w:pPr>
      <w:r>
        <w:t xml:space="preserve">  Git Commit:    a96cf18</w:t>
      </w:r>
    </w:p>
    <w:p w14:paraId="5419D449" w14:textId="77777777" w:rsidR="00C70273" w:rsidRDefault="00C70273" w:rsidP="00C70273">
      <w:pPr>
        <w:pStyle w:val="2f2"/>
      </w:pPr>
      <w:r>
        <w:t xml:space="preserve">  Built:         Thu Aug 20 02:16:07 2020</w:t>
      </w:r>
    </w:p>
    <w:p w14:paraId="7DF1DA45" w14:textId="77777777" w:rsidR="00C70273" w:rsidRDefault="00C70273" w:rsidP="00C70273">
      <w:pPr>
        <w:pStyle w:val="2f2"/>
      </w:pPr>
      <w:r>
        <w:t xml:space="preserve">  OS/Arch:       linux/arm64</w:t>
      </w:r>
    </w:p>
    <w:p w14:paraId="424F7C88" w14:textId="77777777" w:rsidR="00C70273" w:rsidRDefault="00C70273" w:rsidP="00C70273">
      <w:pPr>
        <w:pStyle w:val="2f2"/>
      </w:pPr>
    </w:p>
    <w:p w14:paraId="7E6943CC" w14:textId="77777777" w:rsidR="00C70273" w:rsidRDefault="00C70273" w:rsidP="00C70273">
      <w:pPr>
        <w:pStyle w:val="2f2"/>
      </w:pPr>
      <w:r>
        <w:t>Server:</w:t>
      </w:r>
    </w:p>
    <w:p w14:paraId="275AD382" w14:textId="77777777" w:rsidR="00C70273" w:rsidRDefault="00C70273" w:rsidP="00C70273">
      <w:pPr>
        <w:pStyle w:val="2f2"/>
      </w:pPr>
      <w:r>
        <w:t xml:space="preserve">  Version:       0.9.2</w:t>
      </w:r>
    </w:p>
    <w:p w14:paraId="6270F95E" w14:textId="77777777" w:rsidR="00C70273" w:rsidRDefault="00C70273" w:rsidP="00C70273">
      <w:pPr>
        <w:pStyle w:val="2f2"/>
      </w:pPr>
      <w:r>
        <w:t xml:space="preserve">  Go Version:    go1.13.3</w:t>
      </w:r>
    </w:p>
    <w:p w14:paraId="231B6E81" w14:textId="77777777" w:rsidR="00C70273" w:rsidRDefault="00C70273" w:rsidP="00C70273">
      <w:pPr>
        <w:pStyle w:val="2f2"/>
      </w:pPr>
      <w:r>
        <w:t xml:space="preserve">  Git Commit:    a96cf18</w:t>
      </w:r>
    </w:p>
    <w:p w14:paraId="6E6B1F28" w14:textId="77777777" w:rsidR="00C70273" w:rsidRDefault="00C70273" w:rsidP="00C70273">
      <w:pPr>
        <w:pStyle w:val="2f2"/>
      </w:pPr>
      <w:r>
        <w:t xml:space="preserve">  Built:         Thu Aug 20 02:16:07 2020</w:t>
      </w:r>
    </w:p>
    <w:p w14:paraId="7DF583FA" w14:textId="1E9728A3" w:rsidR="0087353A" w:rsidRDefault="00C70273" w:rsidP="00C70273">
      <w:pPr>
        <w:pStyle w:val="2f2"/>
      </w:pPr>
      <w:r>
        <w:t xml:space="preserve">  OS/Arch:       linux/arm64</w:t>
      </w:r>
    </w:p>
    <w:p w14:paraId="78651B67" w14:textId="77777777" w:rsidR="009A619C" w:rsidRDefault="009A619C" w:rsidP="005D2A5E">
      <w:pPr>
        <w:pStyle w:val="30"/>
      </w:pPr>
      <w:r>
        <w:t>修改配置</w:t>
      </w:r>
    </w:p>
    <w:p w14:paraId="59D9442A" w14:textId="03BDBE57" w:rsidR="009A619C" w:rsidRDefault="009A619C" w:rsidP="00E105B2">
      <w:pPr>
        <w:pStyle w:val="1e"/>
      </w:pPr>
      <w:r>
        <w:lastRenderedPageBreak/>
        <w:t>修改</w:t>
      </w:r>
      <w:r>
        <w:rPr>
          <w:rFonts w:hint="eastAsia"/>
        </w:rPr>
        <w:t>/</w:t>
      </w:r>
      <w:r>
        <w:t>etc/isula-build/</w:t>
      </w:r>
      <w:r w:rsidRPr="009C3EA6">
        <w:t>registries.toml</w:t>
      </w:r>
      <w:r w:rsidR="003C6282">
        <w:t>，</w:t>
      </w:r>
      <w:r>
        <w:t>将</w:t>
      </w:r>
      <w:r>
        <w:t>docker.io</w:t>
      </w:r>
      <w:r>
        <w:t>加入到</w:t>
      </w:r>
      <w:r>
        <w:t>isula-build</w:t>
      </w:r>
      <w:r>
        <w:t>可搜索的镜像仓库列表里</w:t>
      </w:r>
      <w:r>
        <w:rPr>
          <w:rFonts w:hint="eastAsia"/>
        </w:rPr>
        <w:t>：</w:t>
      </w:r>
    </w:p>
    <w:p w14:paraId="0E80D9BE" w14:textId="7F75433F" w:rsidR="00F85EC5" w:rsidRDefault="00F85EC5" w:rsidP="00F85EC5">
      <w:pPr>
        <w:pStyle w:val="2f2"/>
      </w:pPr>
      <w:r w:rsidRPr="00F85EC5">
        <w:t>cp /etc/isula-build/registries.toml /etc/isula-build/registries.toml.bak</w:t>
      </w:r>
    </w:p>
    <w:p w14:paraId="50A1C983" w14:textId="48BE489E" w:rsidR="00F85EC5" w:rsidRDefault="00ED38D3" w:rsidP="00F85EC5">
      <w:pPr>
        <w:pStyle w:val="2f2"/>
      </w:pPr>
      <w:r w:rsidRPr="00ED38D3">
        <w:t>vi /etc/isula-build/registries.toml</w:t>
      </w:r>
    </w:p>
    <w:p w14:paraId="46F4AD37" w14:textId="3CAAE724" w:rsidR="00ED38D3" w:rsidRDefault="00ED38D3" w:rsidP="00F85EC5">
      <w:pPr>
        <w:pStyle w:val="2f2"/>
      </w:pPr>
      <w:r>
        <w:t>……</w:t>
      </w:r>
    </w:p>
    <w:p w14:paraId="3F720BF8" w14:textId="77777777" w:rsidR="0087353A" w:rsidRDefault="0087353A" w:rsidP="0087353A">
      <w:pPr>
        <w:pStyle w:val="2f2"/>
      </w:pPr>
      <w:r>
        <w:t>[registries.search]</w:t>
      </w:r>
    </w:p>
    <w:p w14:paraId="2C51FA70" w14:textId="1542057C" w:rsidR="0087353A" w:rsidRDefault="0087353A" w:rsidP="0087353A">
      <w:pPr>
        <w:pStyle w:val="2f2"/>
      </w:pPr>
      <w:r>
        <w:t>registries = ["docker.io"]</w:t>
      </w:r>
    </w:p>
    <w:p w14:paraId="7F50BF03" w14:textId="696CC604" w:rsidR="005D1302" w:rsidRDefault="00ED38D3" w:rsidP="005D1302">
      <w:pPr>
        <w:pStyle w:val="1e"/>
      </w:pPr>
      <w:r>
        <w:t>……</w:t>
      </w:r>
    </w:p>
    <w:p w14:paraId="0CF57441" w14:textId="052CB83F" w:rsidR="00ED38D3" w:rsidRDefault="007B6BE0" w:rsidP="005D1302">
      <w:pPr>
        <w:pStyle w:val="1e"/>
      </w:pPr>
      <w:r>
        <w:rPr>
          <w:rFonts w:hint="eastAsia"/>
        </w:rPr>
        <w:t>当然，</w:t>
      </w:r>
      <w:r w:rsidR="00EE48F9">
        <w:rPr>
          <w:rFonts w:hint="eastAsia"/>
        </w:rPr>
        <w:t>如果</w:t>
      </w:r>
      <w:r>
        <w:rPr>
          <w:rFonts w:hint="eastAsia"/>
        </w:rPr>
        <w:t>有</w:t>
      </w:r>
      <w:r w:rsidR="00EE48F9">
        <w:rPr>
          <w:rFonts w:hint="eastAsia"/>
        </w:rPr>
        <w:t>不同</w:t>
      </w:r>
      <w:r>
        <w:rPr>
          <w:rFonts w:hint="eastAsia"/>
        </w:rPr>
        <w:t>的镜像仓库</w:t>
      </w:r>
      <w:r w:rsidR="00EE48F9">
        <w:rPr>
          <w:rFonts w:hint="eastAsia"/>
        </w:rPr>
        <w:t>也可以配置不同的镜像仓库</w:t>
      </w:r>
      <w:r>
        <w:rPr>
          <w:rFonts w:hint="eastAsia"/>
        </w:rPr>
        <w:t>。</w:t>
      </w:r>
    </w:p>
    <w:p w14:paraId="3E046F29" w14:textId="77777777" w:rsidR="0043331E" w:rsidRDefault="0043331E" w:rsidP="005D1302">
      <w:pPr>
        <w:pStyle w:val="1e"/>
      </w:pPr>
    </w:p>
    <w:p w14:paraId="5C0CF917" w14:textId="6569DAD2" w:rsidR="009A619C" w:rsidRPr="00DB4A1E" w:rsidRDefault="009A619C" w:rsidP="00E105B2">
      <w:pPr>
        <w:pStyle w:val="1e"/>
      </w:pPr>
      <w:r>
        <w:t>重启</w:t>
      </w:r>
      <w:r>
        <w:t>isula-build</w:t>
      </w:r>
      <w:r>
        <w:t>服务</w:t>
      </w:r>
      <w:r>
        <w:rPr>
          <w:rFonts w:hint="eastAsia"/>
        </w:rPr>
        <w:t>：</w:t>
      </w:r>
    </w:p>
    <w:p w14:paraId="3A7E6E31" w14:textId="6043DF32" w:rsidR="009A619C" w:rsidRDefault="0087353A" w:rsidP="0087353A">
      <w:pPr>
        <w:pStyle w:val="2f2"/>
      </w:pPr>
      <w:r w:rsidRPr="0087353A">
        <w:t xml:space="preserve">[root@openeuler </w:t>
      </w:r>
      <w:r w:rsidR="00765954" w:rsidRPr="00765954">
        <w:t>iSula</w:t>
      </w:r>
      <w:r w:rsidRPr="0087353A">
        <w:t>]# systemctl restart isula-build</w:t>
      </w:r>
    </w:p>
    <w:p w14:paraId="7C0C3E9D" w14:textId="77777777" w:rsidR="00731168" w:rsidRDefault="00731168" w:rsidP="00731168">
      <w:pPr>
        <w:pStyle w:val="1e"/>
      </w:pPr>
    </w:p>
    <w:p w14:paraId="3DBB4D91" w14:textId="2881CB61" w:rsidR="00731168" w:rsidRDefault="00731168" w:rsidP="00731168">
      <w:pPr>
        <w:pStyle w:val="1e"/>
      </w:pPr>
      <w:r>
        <w:rPr>
          <w:rFonts w:hint="eastAsia"/>
        </w:rPr>
        <w:t>查看配置：</w:t>
      </w:r>
    </w:p>
    <w:p w14:paraId="559B87D2" w14:textId="77777777" w:rsidR="00731168" w:rsidRDefault="00731168" w:rsidP="00731168">
      <w:pPr>
        <w:pStyle w:val="2f2"/>
      </w:pPr>
      <w:r>
        <w:t xml:space="preserve">[root@openeuler </w:t>
      </w:r>
      <w:r w:rsidRPr="003F6605">
        <w:t>iSula</w:t>
      </w:r>
      <w:r>
        <w:t>]# isula-build info -H</w:t>
      </w:r>
    </w:p>
    <w:p w14:paraId="640C0F48" w14:textId="77777777" w:rsidR="00986D59" w:rsidRDefault="00986D59" w:rsidP="00986D59">
      <w:pPr>
        <w:pStyle w:val="2f2"/>
      </w:pPr>
      <w:r>
        <w:t>General:</w:t>
      </w:r>
    </w:p>
    <w:p w14:paraId="3DB31CFD" w14:textId="77777777" w:rsidR="00986D59" w:rsidRDefault="00986D59" w:rsidP="00986D59">
      <w:pPr>
        <w:pStyle w:val="2f2"/>
      </w:pPr>
      <w:r>
        <w:t xml:space="preserve">  MemTotal:     3.12 GB</w:t>
      </w:r>
    </w:p>
    <w:p w14:paraId="1B6BFBF7" w14:textId="77777777" w:rsidR="00986D59" w:rsidRDefault="00986D59" w:rsidP="00986D59">
      <w:pPr>
        <w:pStyle w:val="2f2"/>
      </w:pPr>
      <w:r>
        <w:t xml:space="preserve">  MemFree:      2.07 GB</w:t>
      </w:r>
    </w:p>
    <w:p w14:paraId="18ADF558" w14:textId="77777777" w:rsidR="00986D59" w:rsidRDefault="00986D59" w:rsidP="00986D59">
      <w:pPr>
        <w:pStyle w:val="2f2"/>
      </w:pPr>
      <w:r>
        <w:t xml:space="preserve">  SwapTotal:    0 B</w:t>
      </w:r>
    </w:p>
    <w:p w14:paraId="64A9F6CD" w14:textId="77777777" w:rsidR="00986D59" w:rsidRDefault="00986D59" w:rsidP="00986D59">
      <w:pPr>
        <w:pStyle w:val="2f2"/>
      </w:pPr>
      <w:r>
        <w:t xml:space="preserve">  SwapFree:     0 B</w:t>
      </w:r>
    </w:p>
    <w:p w14:paraId="676DFB66" w14:textId="77777777" w:rsidR="00986D59" w:rsidRDefault="00986D59" w:rsidP="00986D59">
      <w:pPr>
        <w:pStyle w:val="2f2"/>
      </w:pPr>
      <w:r>
        <w:t xml:space="preserve">  OCI Runtime:  runc</w:t>
      </w:r>
    </w:p>
    <w:p w14:paraId="01526B99" w14:textId="77777777" w:rsidR="00986D59" w:rsidRDefault="00986D59" w:rsidP="00986D59">
      <w:pPr>
        <w:pStyle w:val="2f2"/>
      </w:pPr>
      <w:r>
        <w:t xml:space="preserve">  DataRoot:     /var/lib/isula-build/</w:t>
      </w:r>
    </w:p>
    <w:p w14:paraId="51F68381" w14:textId="77777777" w:rsidR="00986D59" w:rsidRDefault="00986D59" w:rsidP="00986D59">
      <w:pPr>
        <w:pStyle w:val="2f2"/>
      </w:pPr>
      <w:r>
        <w:t xml:space="preserve">  RunRoot:      /var/run/isula-build/</w:t>
      </w:r>
    </w:p>
    <w:p w14:paraId="791FCB2C" w14:textId="77777777" w:rsidR="00986D59" w:rsidRDefault="00986D59" w:rsidP="00986D59">
      <w:pPr>
        <w:pStyle w:val="2f2"/>
      </w:pPr>
      <w:r>
        <w:t xml:space="preserve">  Builders:     0</w:t>
      </w:r>
    </w:p>
    <w:p w14:paraId="53C23E16" w14:textId="77777777" w:rsidR="00986D59" w:rsidRDefault="00986D59" w:rsidP="00986D59">
      <w:pPr>
        <w:pStyle w:val="2f2"/>
      </w:pPr>
      <w:r>
        <w:t xml:space="preserve">  Goroutines:   11</w:t>
      </w:r>
    </w:p>
    <w:p w14:paraId="5DD4A96F" w14:textId="77777777" w:rsidR="00986D59" w:rsidRDefault="00986D59" w:rsidP="00986D59">
      <w:pPr>
        <w:pStyle w:val="2f2"/>
      </w:pPr>
      <w:r>
        <w:t>Store:</w:t>
      </w:r>
    </w:p>
    <w:p w14:paraId="4274E030" w14:textId="77777777" w:rsidR="00986D59" w:rsidRDefault="00986D59" w:rsidP="00986D59">
      <w:pPr>
        <w:pStyle w:val="2f2"/>
      </w:pPr>
      <w:r>
        <w:t xml:space="preserve">  Storage Driver:     overlay</w:t>
      </w:r>
    </w:p>
    <w:p w14:paraId="18C97B9D" w14:textId="77777777" w:rsidR="00986D59" w:rsidRDefault="00986D59" w:rsidP="00986D59">
      <w:pPr>
        <w:pStyle w:val="2f2"/>
      </w:pPr>
      <w:r>
        <w:t xml:space="preserve">  Backing Filesystem: extfs</w:t>
      </w:r>
    </w:p>
    <w:p w14:paraId="0497F847" w14:textId="77777777" w:rsidR="00986D59" w:rsidRDefault="00986D59" w:rsidP="00986D59">
      <w:pPr>
        <w:pStyle w:val="2f2"/>
      </w:pPr>
      <w:r>
        <w:t>Registry:</w:t>
      </w:r>
    </w:p>
    <w:p w14:paraId="551C5EC9" w14:textId="77777777" w:rsidR="00986D59" w:rsidRDefault="00986D59" w:rsidP="00986D59">
      <w:pPr>
        <w:pStyle w:val="2f2"/>
      </w:pPr>
      <w:r>
        <w:t xml:space="preserve">  Search Registries:</w:t>
      </w:r>
    </w:p>
    <w:p w14:paraId="3C6D1831" w14:textId="77777777" w:rsidR="00986D59" w:rsidRDefault="00986D59" w:rsidP="00986D59">
      <w:pPr>
        <w:pStyle w:val="2f2"/>
      </w:pPr>
      <w:r>
        <w:t xml:space="preserve">    docker.io</w:t>
      </w:r>
    </w:p>
    <w:p w14:paraId="4C412930" w14:textId="4045DB1B" w:rsidR="00731168" w:rsidRDefault="00986D59" w:rsidP="00986D59">
      <w:pPr>
        <w:pStyle w:val="2f2"/>
      </w:pPr>
      <w:r>
        <w:t xml:space="preserve">  Insecure Registries:</w:t>
      </w:r>
    </w:p>
    <w:p w14:paraId="7AD5ED80" w14:textId="3E817125" w:rsidR="00731168" w:rsidRDefault="00731168" w:rsidP="00731168">
      <w:pPr>
        <w:pStyle w:val="1e"/>
      </w:pPr>
      <w:r w:rsidRPr="005D1302">
        <w:t>在</w:t>
      </w:r>
      <w:r w:rsidRPr="005D1302">
        <w:t xml:space="preserve">Search Registries </w:t>
      </w:r>
      <w:r w:rsidR="001F20D7">
        <w:rPr>
          <w:rFonts w:hint="eastAsia"/>
        </w:rPr>
        <w:t>配置项</w:t>
      </w:r>
      <w:r w:rsidRPr="005D1302">
        <w:t>里看到</w:t>
      </w:r>
      <w:r w:rsidRPr="005D1302">
        <w:t>”docker.io”</w:t>
      </w:r>
      <w:r w:rsidR="001F20D7">
        <w:rPr>
          <w:rFonts w:hint="eastAsia"/>
        </w:rPr>
        <w:t>赫然纸上</w:t>
      </w:r>
      <w:r>
        <w:t>。</w:t>
      </w:r>
    </w:p>
    <w:p w14:paraId="7B40F0E8" w14:textId="77777777" w:rsidR="00731168" w:rsidRDefault="00731168" w:rsidP="00731168">
      <w:pPr>
        <w:pStyle w:val="1e"/>
      </w:pPr>
    </w:p>
    <w:p w14:paraId="1F561FB3" w14:textId="77777777" w:rsidR="009A619C" w:rsidRDefault="009A619C" w:rsidP="009A619C">
      <w:pPr>
        <w:pStyle w:val="3"/>
        <w:numPr>
          <w:ilvl w:val="2"/>
          <w:numId w:val="7"/>
        </w:numPr>
        <w:rPr>
          <w:lang w:eastAsia="en-US"/>
        </w:rPr>
      </w:pPr>
      <w:bookmarkStart w:id="73" w:name="_Toc48901804"/>
      <w:r>
        <w:rPr>
          <w:lang w:eastAsia="en-US"/>
        </w:rPr>
        <w:t>构建容器镜像并导入到</w:t>
      </w:r>
      <w:r>
        <w:rPr>
          <w:lang w:eastAsia="en-US"/>
        </w:rPr>
        <w:t>isulad</w:t>
      </w:r>
      <w:bookmarkEnd w:id="73"/>
    </w:p>
    <w:p w14:paraId="460ADDF5" w14:textId="39A2BC38" w:rsidR="009A619C" w:rsidRDefault="009A619C" w:rsidP="005D2A5E">
      <w:pPr>
        <w:pStyle w:val="30"/>
      </w:pPr>
      <w:r>
        <w:rPr>
          <w:rFonts w:hint="eastAsia"/>
        </w:rPr>
        <w:t>创建</w:t>
      </w:r>
      <w:r w:rsidR="004C3A05">
        <w:t>D</w:t>
      </w:r>
      <w:r>
        <w:rPr>
          <w:rFonts w:hint="eastAsia"/>
        </w:rPr>
        <w:t>ockerfile</w:t>
      </w:r>
    </w:p>
    <w:p w14:paraId="29F1E83B" w14:textId="4BD8EFEC" w:rsidR="009A619C" w:rsidRDefault="004C3A05" w:rsidP="00E105B2">
      <w:pPr>
        <w:pStyle w:val="1e"/>
      </w:pPr>
      <w:r>
        <w:rPr>
          <w:rFonts w:hint="eastAsia"/>
        </w:rPr>
        <w:t>创建</w:t>
      </w:r>
      <w:r>
        <w:rPr>
          <w:rFonts w:hint="eastAsia"/>
        </w:rPr>
        <w:t xml:space="preserve"> </w:t>
      </w:r>
      <w:r w:rsidR="009A619C">
        <w:rPr>
          <w:rFonts w:hint="eastAsia"/>
        </w:rPr>
        <w:t>“</w:t>
      </w:r>
      <w:r w:rsidR="009A619C">
        <w:rPr>
          <w:rFonts w:hint="eastAsia"/>
        </w:rPr>
        <w:t>Dockerfile</w:t>
      </w:r>
      <w:r w:rsidR="009A619C">
        <w:rPr>
          <w:rFonts w:hint="eastAsia"/>
        </w:rPr>
        <w:t>”的文件：</w:t>
      </w:r>
    </w:p>
    <w:p w14:paraId="7F4C7BD3" w14:textId="77777777" w:rsidR="008E6FBE" w:rsidRDefault="008E6FBE" w:rsidP="008E6FBE">
      <w:pPr>
        <w:pStyle w:val="2f2"/>
      </w:pPr>
      <w:r>
        <w:t xml:space="preserve">[root@openeuler </w:t>
      </w:r>
      <w:r w:rsidRPr="009D5354">
        <w:t>iSula</w:t>
      </w:r>
      <w:r>
        <w:t>]# mkdir –p /home/test/ &amp;&amp; cd /home/test/</w:t>
      </w:r>
    </w:p>
    <w:p w14:paraId="258B0612" w14:textId="38019493" w:rsidR="008E6FBE" w:rsidRDefault="008E6FBE" w:rsidP="008E6FBE">
      <w:pPr>
        <w:pStyle w:val="2f2"/>
      </w:pPr>
      <w:r>
        <w:t xml:space="preserve">[root@openeuler test]# vi </w:t>
      </w:r>
      <w:r>
        <w:rPr>
          <w:rFonts w:hint="eastAsia"/>
        </w:rPr>
        <w:t>Dockerfile</w:t>
      </w:r>
      <w:r>
        <w:t xml:space="preserve">    #</w:t>
      </w:r>
      <w:r>
        <w:rPr>
          <w:rFonts w:hint="eastAsia"/>
          <w:lang w:eastAsia="zh-CN"/>
        </w:rPr>
        <w:t>在此编辑文件内容</w:t>
      </w:r>
    </w:p>
    <w:p w14:paraId="2E4033F1" w14:textId="3FE77E70" w:rsidR="008E6FBE" w:rsidRDefault="008E6FBE" w:rsidP="008E6FBE">
      <w:pPr>
        <w:pStyle w:val="2f2"/>
      </w:pPr>
      <w:r>
        <w:t xml:space="preserve">[root@openeuler </w:t>
      </w:r>
      <w:r w:rsidRPr="009D5354">
        <w:t>iSula</w:t>
      </w:r>
      <w:r>
        <w:t xml:space="preserve">]# </w:t>
      </w:r>
      <w:r>
        <w:rPr>
          <w:rFonts w:hint="eastAsia"/>
          <w:lang w:eastAsia="zh-CN"/>
        </w:rPr>
        <w:t>cat</w:t>
      </w:r>
      <w:r>
        <w:t xml:space="preserve"> </w:t>
      </w:r>
      <w:r>
        <w:rPr>
          <w:rFonts w:hint="eastAsia"/>
        </w:rPr>
        <w:t>Dockerfile</w:t>
      </w:r>
    </w:p>
    <w:p w14:paraId="5D7949BA" w14:textId="77777777" w:rsidR="00672B31" w:rsidRDefault="00672B31" w:rsidP="00672B31">
      <w:pPr>
        <w:pStyle w:val="2f2"/>
      </w:pPr>
      <w:r>
        <w:t>FROM busybox</w:t>
      </w:r>
    </w:p>
    <w:p w14:paraId="110E3F03" w14:textId="77777777" w:rsidR="00672B31" w:rsidRDefault="00672B31" w:rsidP="00672B31">
      <w:pPr>
        <w:pStyle w:val="2f2"/>
      </w:pPr>
      <w:r>
        <w:lastRenderedPageBreak/>
        <w:t>COPY hello.sh /usr/bin/</w:t>
      </w:r>
    </w:p>
    <w:p w14:paraId="713F8256" w14:textId="6A9412C8" w:rsidR="00672B31" w:rsidRDefault="00672B31" w:rsidP="00672B31">
      <w:pPr>
        <w:pStyle w:val="2f2"/>
      </w:pPr>
      <w:r>
        <w:t>CMD ["sh", "-c", "/usr/bin/hello.sh"]</w:t>
      </w:r>
    </w:p>
    <w:p w14:paraId="70E77176" w14:textId="25CE410D" w:rsidR="008E6FBE" w:rsidRDefault="00574963" w:rsidP="00E105B2">
      <w:pPr>
        <w:pStyle w:val="1e"/>
      </w:pPr>
      <w:r>
        <w:rPr>
          <w:rFonts w:hint="eastAsia"/>
        </w:rPr>
        <w:t>这里我们是在在</w:t>
      </w:r>
      <w:r>
        <w:rPr>
          <w:rFonts w:hint="eastAsia"/>
        </w:rPr>
        <w:t>/</w:t>
      </w:r>
      <w:r>
        <w:t>home/test</w:t>
      </w:r>
      <w:r>
        <w:t>目录</w:t>
      </w:r>
      <w:r>
        <w:rPr>
          <w:rFonts w:hint="eastAsia"/>
        </w:rPr>
        <w:t>下创建</w:t>
      </w:r>
      <w:r>
        <w:rPr>
          <w:rFonts w:hint="eastAsia"/>
        </w:rPr>
        <w:t>D</w:t>
      </w:r>
      <w:r>
        <w:t>ockerfile</w:t>
      </w:r>
      <w:r>
        <w:rPr>
          <w:rFonts w:hint="eastAsia"/>
        </w:rPr>
        <w:t>文件的。</w:t>
      </w:r>
    </w:p>
    <w:p w14:paraId="6238EBFE" w14:textId="0A67D7FB" w:rsidR="009A619C" w:rsidRDefault="008E6FBE" w:rsidP="00E105B2">
      <w:pPr>
        <w:pStyle w:val="1e"/>
      </w:pPr>
      <w:r>
        <w:rPr>
          <w:rFonts w:hint="eastAsia"/>
        </w:rPr>
        <w:t>编辑</w:t>
      </w:r>
      <w:r>
        <w:rPr>
          <w:rFonts w:hint="eastAsia"/>
        </w:rPr>
        <w:t>D</w:t>
      </w:r>
      <w:r w:rsidR="009A619C">
        <w:rPr>
          <w:rFonts w:hint="eastAsia"/>
        </w:rPr>
        <w:t>ockerfile</w:t>
      </w:r>
      <w:r w:rsidR="009A619C">
        <w:rPr>
          <w:rFonts w:hint="eastAsia"/>
        </w:rPr>
        <w:t>中</w:t>
      </w:r>
      <w:r>
        <w:rPr>
          <w:rFonts w:hint="eastAsia"/>
        </w:rPr>
        <w:t>出现的</w:t>
      </w:r>
      <w:r w:rsidR="009A619C">
        <w:rPr>
          <w:rFonts w:hint="eastAsia"/>
        </w:rPr>
        <w:t>hello</w:t>
      </w:r>
      <w:r w:rsidR="009A619C">
        <w:t>.sh</w:t>
      </w:r>
      <w:r w:rsidR="009A619C">
        <w:rPr>
          <w:rFonts w:hint="eastAsia"/>
        </w:rPr>
        <w:t>脚本，</w:t>
      </w:r>
      <w:r w:rsidR="00EA6498">
        <w:rPr>
          <w:rFonts w:hint="eastAsia"/>
        </w:rPr>
        <w:t>它将被加到</w:t>
      </w:r>
      <w:r w:rsidR="009A619C">
        <w:rPr>
          <w:rFonts w:hint="eastAsia"/>
        </w:rPr>
        <w:t>原有的</w:t>
      </w:r>
      <w:r w:rsidR="009A619C">
        <w:rPr>
          <w:rFonts w:hint="eastAsia"/>
        </w:rPr>
        <w:t>busybox</w:t>
      </w:r>
      <w:r w:rsidR="009A619C">
        <w:rPr>
          <w:rFonts w:hint="eastAsia"/>
        </w:rPr>
        <w:t>镜像中</w:t>
      </w:r>
      <w:r w:rsidR="00EA6498">
        <w:rPr>
          <w:rFonts w:hint="eastAsia"/>
        </w:rPr>
        <w:t>以</w:t>
      </w:r>
      <w:r w:rsidR="009A619C">
        <w:t>构建出我们自己的镜像</w:t>
      </w:r>
      <w:r w:rsidR="009A619C">
        <w:rPr>
          <w:rFonts w:hint="eastAsia"/>
        </w:rPr>
        <w:t>：</w:t>
      </w:r>
    </w:p>
    <w:p w14:paraId="1E0C63EE" w14:textId="3D6385BA" w:rsidR="008E6FBE" w:rsidRDefault="008E6FBE" w:rsidP="00672B31">
      <w:pPr>
        <w:pStyle w:val="2f2"/>
        <w:rPr>
          <w:lang w:eastAsia="zh-CN"/>
        </w:rPr>
      </w:pPr>
      <w:r>
        <w:t>[root@openeuler test]# vi hello.sh    #</w:t>
      </w:r>
      <w:r>
        <w:rPr>
          <w:rFonts w:hint="eastAsia"/>
          <w:lang w:eastAsia="zh-CN"/>
        </w:rPr>
        <w:t>在此编辑文件</w:t>
      </w:r>
    </w:p>
    <w:p w14:paraId="1CC620D7" w14:textId="3000D37C" w:rsidR="008E6FBE" w:rsidRDefault="008E6FBE" w:rsidP="008E6FBE">
      <w:pPr>
        <w:pStyle w:val="2f2"/>
      </w:pPr>
      <w:r>
        <w:t xml:space="preserve">[root@openeuler test]# </w:t>
      </w:r>
      <w:r>
        <w:rPr>
          <w:rFonts w:hint="eastAsia"/>
          <w:lang w:eastAsia="zh-CN"/>
        </w:rPr>
        <w:t>cat</w:t>
      </w:r>
      <w:r>
        <w:t xml:space="preserve"> hello.sh</w:t>
      </w:r>
    </w:p>
    <w:p w14:paraId="3AF7A728" w14:textId="77777777" w:rsidR="00672B31" w:rsidRDefault="00672B31" w:rsidP="00672B31">
      <w:pPr>
        <w:pStyle w:val="2f2"/>
      </w:pPr>
      <w:r>
        <w:t>#!/bin/sh</w:t>
      </w:r>
    </w:p>
    <w:p w14:paraId="49606D9C" w14:textId="49D4756F" w:rsidR="009A619C" w:rsidRDefault="00672B31" w:rsidP="00672B31">
      <w:pPr>
        <w:pStyle w:val="2f2"/>
      </w:pPr>
      <w:r>
        <w:t>echo "hello, isula-build!"</w:t>
      </w:r>
    </w:p>
    <w:p w14:paraId="0E50E134" w14:textId="77777777" w:rsidR="0034019D" w:rsidRDefault="0034019D" w:rsidP="00672B31">
      <w:pPr>
        <w:pStyle w:val="2f2"/>
      </w:pPr>
    </w:p>
    <w:p w14:paraId="1359D490" w14:textId="0BAE9D00" w:rsidR="009A619C" w:rsidRDefault="0034019D" w:rsidP="00E105B2">
      <w:pPr>
        <w:pStyle w:val="1e"/>
      </w:pPr>
      <w:r>
        <w:rPr>
          <w:rFonts w:hint="eastAsia"/>
        </w:rPr>
        <w:t>修改文件属性</w:t>
      </w:r>
      <w:r w:rsidR="009A619C">
        <w:rPr>
          <w:rFonts w:hint="eastAsia"/>
        </w:rPr>
        <w:t>：</w:t>
      </w:r>
    </w:p>
    <w:p w14:paraId="4DC2E59B" w14:textId="511788B7" w:rsidR="00672B31" w:rsidRDefault="00672B31" w:rsidP="00672B31">
      <w:pPr>
        <w:pStyle w:val="2f2"/>
      </w:pPr>
      <w:r>
        <w:t>[root@openeuler test]# chmod +x hello.sh</w:t>
      </w:r>
    </w:p>
    <w:p w14:paraId="44C9B4D5" w14:textId="77777777" w:rsidR="0034019D" w:rsidRDefault="0034019D" w:rsidP="00672B31">
      <w:pPr>
        <w:pStyle w:val="2f2"/>
      </w:pPr>
    </w:p>
    <w:p w14:paraId="092B3330" w14:textId="5D28AA98" w:rsidR="0034019D" w:rsidRDefault="00521F40" w:rsidP="0034019D">
      <w:pPr>
        <w:pStyle w:val="1e"/>
      </w:pPr>
      <w:r>
        <w:rPr>
          <w:rFonts w:hint="eastAsia"/>
        </w:rPr>
        <w:t>验证</w:t>
      </w:r>
      <w:r w:rsidR="0034019D">
        <w:rPr>
          <w:rFonts w:hint="eastAsia"/>
        </w:rPr>
        <w:t>：</w:t>
      </w:r>
    </w:p>
    <w:p w14:paraId="27AC13C7" w14:textId="77777777" w:rsidR="00521F40" w:rsidRDefault="00672B31" w:rsidP="00521F40">
      <w:pPr>
        <w:pStyle w:val="2f2"/>
      </w:pPr>
      <w:r>
        <w:t xml:space="preserve">[root@openeuler test]# </w:t>
      </w:r>
      <w:r w:rsidR="00521F40">
        <w:t>ls -l</w:t>
      </w:r>
    </w:p>
    <w:p w14:paraId="0F7F90E3" w14:textId="77777777" w:rsidR="00521F40" w:rsidRDefault="00521F40" w:rsidP="00521F40">
      <w:pPr>
        <w:pStyle w:val="2f2"/>
      </w:pPr>
      <w:r>
        <w:t>total 8</w:t>
      </w:r>
    </w:p>
    <w:p w14:paraId="2BE614E8" w14:textId="77777777" w:rsidR="00521F40" w:rsidRDefault="00521F40" w:rsidP="00521F40">
      <w:pPr>
        <w:pStyle w:val="2f2"/>
      </w:pPr>
      <w:r>
        <w:t>-rw------- 1 root root 76 Aug 21 12:31 Dockerfile</w:t>
      </w:r>
    </w:p>
    <w:p w14:paraId="48B2452E" w14:textId="77777777" w:rsidR="00521F40" w:rsidRDefault="00521F40" w:rsidP="00521F40">
      <w:pPr>
        <w:pStyle w:val="2f2"/>
      </w:pPr>
      <w:r>
        <w:t>-rwx------ 1 root root 38 Aug 21 12:32 hello.sh</w:t>
      </w:r>
    </w:p>
    <w:p w14:paraId="3D4FF41E" w14:textId="7A14DE62" w:rsidR="00A3035F" w:rsidRDefault="00A3035F" w:rsidP="00521F40">
      <w:pPr>
        <w:pStyle w:val="1e"/>
      </w:pPr>
      <w:r w:rsidRPr="00A3035F">
        <w:t>以上即是我们刚刚创建的</w:t>
      </w:r>
      <w:r w:rsidRPr="00A3035F">
        <w:t>2</w:t>
      </w:r>
      <w:r w:rsidRPr="00A3035F">
        <w:t>个文件。</w:t>
      </w:r>
    </w:p>
    <w:p w14:paraId="670525E3" w14:textId="77777777" w:rsidR="009A619C" w:rsidRDefault="009A619C" w:rsidP="005D2A5E">
      <w:pPr>
        <w:pStyle w:val="30"/>
      </w:pPr>
      <w:r>
        <w:rPr>
          <w:rFonts w:hint="eastAsia"/>
        </w:rPr>
        <w:t>构建容器镜像</w:t>
      </w:r>
    </w:p>
    <w:p w14:paraId="4B8B5273" w14:textId="68545343" w:rsidR="009A619C" w:rsidRDefault="009A619C" w:rsidP="009A619C">
      <w:pPr>
        <w:pStyle w:val="1e"/>
      </w:pPr>
      <w:r>
        <w:t>用</w:t>
      </w:r>
      <w:r>
        <w:t>isula-build</w:t>
      </w:r>
      <w:r>
        <w:t>构建我们自己的容器镜像</w:t>
      </w:r>
      <w:r>
        <w:rPr>
          <w:rFonts w:hint="eastAsia"/>
        </w:rPr>
        <w:t>并导入到</w:t>
      </w:r>
      <w:r>
        <w:rPr>
          <w:rFonts w:hint="eastAsia"/>
        </w:rPr>
        <w:t>isulad</w:t>
      </w:r>
      <w:r>
        <w:rPr>
          <w:rFonts w:hint="eastAsia"/>
        </w:rPr>
        <w:t>，镜像命名为</w:t>
      </w:r>
      <w:r>
        <w:rPr>
          <w:rFonts w:hint="eastAsia"/>
        </w:rPr>
        <w:t>hello-isula-build</w:t>
      </w:r>
      <w:r>
        <w:t>:</w:t>
      </w:r>
      <w:r>
        <w:rPr>
          <w:rFonts w:hint="eastAsia"/>
        </w:rPr>
        <w:t>v</w:t>
      </w:r>
      <w:r>
        <w:t>0.1:</w:t>
      </w:r>
    </w:p>
    <w:p w14:paraId="43319146" w14:textId="77777777" w:rsidR="00672B31" w:rsidRDefault="00672B31" w:rsidP="00672B31">
      <w:pPr>
        <w:pStyle w:val="2f2"/>
      </w:pPr>
      <w:r>
        <w:t>[root@openeuler test]# isula-build ctr-img build -f ./Dockerfile -o isulad:hello-isula-build:v0.1</w:t>
      </w:r>
    </w:p>
    <w:p w14:paraId="5F9F0C0F" w14:textId="77777777" w:rsidR="00672B31" w:rsidRDefault="00672B31" w:rsidP="00672B31">
      <w:pPr>
        <w:pStyle w:val="2f2"/>
      </w:pPr>
      <w:r>
        <w:t>STEP  1: FROM busybox</w:t>
      </w:r>
    </w:p>
    <w:p w14:paraId="739E8F49" w14:textId="77777777" w:rsidR="00672B31" w:rsidRDefault="00672B31" w:rsidP="00672B31">
      <w:pPr>
        <w:pStyle w:val="2f2"/>
      </w:pPr>
      <w:r>
        <w:t>STEP  2: COPY hello.sh /usr/bin/</w:t>
      </w:r>
    </w:p>
    <w:p w14:paraId="24EBDCAE" w14:textId="77777777" w:rsidR="00672B31" w:rsidRDefault="00672B31" w:rsidP="00672B31">
      <w:pPr>
        <w:pStyle w:val="2f2"/>
      </w:pPr>
      <w:r>
        <w:t>STEP  3: CMD ["sh", "-c", "/usr/bin/hello.sh"]</w:t>
      </w:r>
    </w:p>
    <w:p w14:paraId="077DCE1D" w14:textId="77777777" w:rsidR="00672B31" w:rsidRDefault="00672B31" w:rsidP="00672B31">
      <w:pPr>
        <w:pStyle w:val="2f2"/>
      </w:pPr>
      <w:r>
        <w:t>…</w:t>
      </w:r>
    </w:p>
    <w:p w14:paraId="7EED27FC" w14:textId="0058EC48" w:rsidR="009A619C" w:rsidRDefault="00672B31" w:rsidP="00672B31">
      <w:pPr>
        <w:pStyle w:val="2f2"/>
      </w:pPr>
      <w:r>
        <w:t>Build success with image id: b195dbe534918dbb67694ab9ee9e15a02a7ae16018c93e212debd71072b4086b</w:t>
      </w:r>
    </w:p>
    <w:p w14:paraId="3916DA21" w14:textId="77777777" w:rsidR="009A619C" w:rsidRDefault="009A619C" w:rsidP="005D2A5E">
      <w:pPr>
        <w:pStyle w:val="30"/>
      </w:pPr>
      <w:r>
        <w:rPr>
          <w:rFonts w:hint="eastAsia"/>
        </w:rPr>
        <w:t>查询构建出来的容器镜像</w:t>
      </w:r>
    </w:p>
    <w:p w14:paraId="0EC22182" w14:textId="77777777" w:rsidR="00672B31" w:rsidRDefault="00672B31" w:rsidP="00672B31">
      <w:pPr>
        <w:pStyle w:val="2f2"/>
      </w:pPr>
      <w:r>
        <w:t>[root@openeuler test]# isula-build ctr-img images</w:t>
      </w:r>
    </w:p>
    <w:p w14:paraId="488C2F60" w14:textId="77777777" w:rsidR="00672B31" w:rsidRDefault="00672B31" w:rsidP="00672B31">
      <w:pPr>
        <w:pStyle w:val="2f2"/>
      </w:pPr>
      <w:r>
        <w:t>--------------------------       -----------      -----------------     ------------------------      ------------</w:t>
      </w:r>
    </w:p>
    <w:p w14:paraId="450243BA" w14:textId="77777777" w:rsidR="00672B31" w:rsidRDefault="00672B31" w:rsidP="00672B31">
      <w:pPr>
        <w:pStyle w:val="2f2"/>
      </w:pPr>
      <w:r>
        <w:t xml:space="preserve">REPOSITORY             TAG          IMAGE ID        CREATED              SIZE       </w:t>
      </w:r>
    </w:p>
    <w:p w14:paraId="02ED05D9" w14:textId="77777777" w:rsidR="00672B31" w:rsidRDefault="00672B31" w:rsidP="00672B31">
      <w:pPr>
        <w:pStyle w:val="2f2"/>
      </w:pPr>
      <w:r>
        <w:t>--------------------------       -----------      -----------------     ------------------------      ------------</w:t>
      </w:r>
    </w:p>
    <w:p w14:paraId="5A06100D" w14:textId="77777777" w:rsidR="00672B31" w:rsidRDefault="00672B31" w:rsidP="00672B31">
      <w:pPr>
        <w:pStyle w:val="2f2"/>
      </w:pPr>
      <w:r>
        <w:t xml:space="preserve">hello-isula-build             v0.1         b195dbe53491     2020-08-11 08:01:27     1.45 MB    </w:t>
      </w:r>
    </w:p>
    <w:p w14:paraId="35A2A1BC" w14:textId="77777777" w:rsidR="00672B31" w:rsidRDefault="00672B31" w:rsidP="00672B31">
      <w:pPr>
        <w:pStyle w:val="2f2"/>
      </w:pPr>
      <w:r>
        <w:t xml:space="preserve">docker.io/library/busybox     latest       018c9d7b792b     2020-07-28 00:19:37      1.45 MB    </w:t>
      </w:r>
    </w:p>
    <w:p w14:paraId="3B238011" w14:textId="77777777" w:rsidR="00672B31" w:rsidRDefault="00672B31" w:rsidP="00672B31">
      <w:pPr>
        <w:pStyle w:val="2f2"/>
      </w:pPr>
      <w:r>
        <w:t>------------------------------      -----------      -----------------    ------------------------      ------------</w:t>
      </w:r>
    </w:p>
    <w:p w14:paraId="5BF4CCB0" w14:textId="77777777" w:rsidR="00672B31" w:rsidRDefault="00672B31" w:rsidP="00672B31">
      <w:pPr>
        <w:pStyle w:val="2f2"/>
      </w:pPr>
      <w:r>
        <w:t>[root@openeuler test]# isula images</w:t>
      </w:r>
    </w:p>
    <w:p w14:paraId="595D64D6" w14:textId="77777777" w:rsidR="00672B31" w:rsidRDefault="00672B31" w:rsidP="00672B31">
      <w:pPr>
        <w:pStyle w:val="2f2"/>
      </w:pPr>
      <w:r>
        <w:t xml:space="preserve">REPOSITORY             TAG       IMAGE ID             CREATED              SIZE       </w:t>
      </w:r>
    </w:p>
    <w:p w14:paraId="2DD9A935" w14:textId="6EF24AF8" w:rsidR="00672B31" w:rsidRDefault="00672B31" w:rsidP="00672B31">
      <w:pPr>
        <w:pStyle w:val="2f2"/>
      </w:pPr>
      <w:r>
        <w:t>hello-isula-build            v0.1       b195dbe53491         2020-08-11 16:01:27    1.380 MB</w:t>
      </w:r>
    </w:p>
    <w:p w14:paraId="3CBAEAA5" w14:textId="4F50F32B" w:rsidR="009A619C" w:rsidRDefault="009A619C" w:rsidP="009A619C">
      <w:pPr>
        <w:pStyle w:val="1e"/>
      </w:pPr>
      <w:r>
        <w:t>可以看到</w:t>
      </w:r>
      <w:r>
        <w:rPr>
          <w:rFonts w:hint="eastAsia"/>
        </w:rPr>
        <w:t>，</w:t>
      </w:r>
      <w:r>
        <w:t>isula</w:t>
      </w:r>
      <w:r>
        <w:rPr>
          <w:rFonts w:hint="eastAsia"/>
        </w:rPr>
        <w:t>-</w:t>
      </w:r>
      <w:r>
        <w:t>build ctr</w:t>
      </w:r>
      <w:r>
        <w:rPr>
          <w:rFonts w:hint="eastAsia"/>
        </w:rPr>
        <w:t>-</w:t>
      </w:r>
      <w:r>
        <w:t>img images</w:t>
      </w:r>
      <w:r>
        <w:t>可以查询到</w:t>
      </w:r>
      <w:r>
        <w:rPr>
          <w:rFonts w:hint="eastAsia"/>
        </w:rPr>
        <w:t>构建出来的容器镜像</w:t>
      </w:r>
      <w:r w:rsidR="00215B45">
        <w:rPr>
          <w:rFonts w:hint="eastAsia"/>
        </w:rPr>
        <w:t>，</w:t>
      </w:r>
      <w:r>
        <w:rPr>
          <w:rFonts w:hint="eastAsia"/>
        </w:rPr>
        <w:t>同时，</w:t>
      </w:r>
      <w:r>
        <w:rPr>
          <w:rFonts w:hint="eastAsia"/>
        </w:rPr>
        <w:t>isula</w:t>
      </w:r>
      <w:r>
        <w:t xml:space="preserve"> images</w:t>
      </w:r>
      <w:r>
        <w:t>命令也可以查询到从</w:t>
      </w:r>
      <w:r>
        <w:t>isula-build</w:t>
      </w:r>
      <w:r>
        <w:t>导入到</w:t>
      </w:r>
      <w:r>
        <w:t>isulad</w:t>
      </w:r>
      <w:r>
        <w:t>的容器镜像</w:t>
      </w:r>
    </w:p>
    <w:p w14:paraId="69C8A0CB" w14:textId="77777777" w:rsidR="009A619C" w:rsidRDefault="009A619C" w:rsidP="005D2A5E">
      <w:pPr>
        <w:pStyle w:val="30"/>
      </w:pPr>
      <w:r>
        <w:lastRenderedPageBreak/>
        <w:t>启动容器</w:t>
      </w:r>
    </w:p>
    <w:p w14:paraId="50CD7851" w14:textId="77777777" w:rsidR="009A619C" w:rsidRDefault="009A619C" w:rsidP="009A619C">
      <w:pPr>
        <w:pStyle w:val="1e"/>
      </w:pPr>
      <w:r>
        <w:rPr>
          <w:rFonts w:hint="eastAsia"/>
        </w:rPr>
        <w:t>我们使用自己构建出来的容器镜像来启动容器，按照预期，容器进程会打印出“</w:t>
      </w:r>
      <w:r>
        <w:rPr>
          <w:rFonts w:hint="eastAsia"/>
        </w:rPr>
        <w:t>hello</w:t>
      </w:r>
      <w:r>
        <w:t>, isula-build!</w:t>
      </w:r>
      <w:r>
        <w:rPr>
          <w:rFonts w:hint="eastAsia"/>
        </w:rPr>
        <w:t>”：</w:t>
      </w:r>
    </w:p>
    <w:p w14:paraId="0B0B525A" w14:textId="61545F36" w:rsidR="00672B31" w:rsidRDefault="00672B31" w:rsidP="00672B31">
      <w:pPr>
        <w:pStyle w:val="2f2"/>
      </w:pPr>
      <w:r>
        <w:t xml:space="preserve">[root@openeuler </w:t>
      </w:r>
      <w:r w:rsidR="00406970">
        <w:t>test</w:t>
      </w:r>
      <w:r>
        <w:t>]# isula run hello-isula-build:v0.1</w:t>
      </w:r>
    </w:p>
    <w:p w14:paraId="3B211403" w14:textId="4C630DF4" w:rsidR="00672B31" w:rsidRPr="00DB4A1E" w:rsidRDefault="00672B31" w:rsidP="00672B31">
      <w:pPr>
        <w:pStyle w:val="2f2"/>
      </w:pPr>
      <w:r>
        <w:t>hello, isula-build!</w:t>
      </w:r>
    </w:p>
    <w:p w14:paraId="42B8CA47" w14:textId="29FD2D14" w:rsidR="009A619C" w:rsidRDefault="009760F1" w:rsidP="009A619C">
      <w:pPr>
        <w:pStyle w:val="3"/>
        <w:numPr>
          <w:ilvl w:val="2"/>
          <w:numId w:val="7"/>
        </w:numPr>
      </w:pPr>
      <w:bookmarkStart w:id="74" w:name="_Toc48901805"/>
      <w:r>
        <w:rPr>
          <w:rFonts w:hint="eastAsia"/>
        </w:rPr>
        <w:t>扩展实验：</w:t>
      </w:r>
      <w:r>
        <w:t>isula-build</w:t>
      </w:r>
      <w:r w:rsidR="00F533CF">
        <w:rPr>
          <w:rFonts w:hint="eastAsia"/>
        </w:rPr>
        <w:t>的</w:t>
      </w:r>
      <w:r>
        <w:t>其他镜像导出方式</w:t>
      </w:r>
      <w:bookmarkEnd w:id="74"/>
    </w:p>
    <w:p w14:paraId="4634E95F" w14:textId="4AE4ED2A" w:rsidR="009A619C" w:rsidRDefault="00697C08" w:rsidP="00E105B2">
      <w:pPr>
        <w:pStyle w:val="1e"/>
      </w:pPr>
      <w:r>
        <w:rPr>
          <w:rFonts w:hint="eastAsia"/>
        </w:rPr>
        <w:t>在前述步骤中</w:t>
      </w:r>
      <w:r w:rsidR="009A619C">
        <w:rPr>
          <w:lang w:eastAsia="en-US"/>
        </w:rPr>
        <w:t>构建了自己的容器镜像</w:t>
      </w:r>
      <w:r w:rsidR="009A619C">
        <w:rPr>
          <w:lang w:eastAsia="en-US"/>
        </w:rPr>
        <w:t>hello-isula-build:v0.1</w:t>
      </w:r>
      <w:r w:rsidR="009A619C">
        <w:rPr>
          <w:rFonts w:hint="eastAsia"/>
        </w:rPr>
        <w:t>，</w:t>
      </w:r>
      <w:r w:rsidR="009A619C">
        <w:rPr>
          <w:lang w:eastAsia="en-US"/>
        </w:rPr>
        <w:t>并将容器镜像导出到</w:t>
      </w:r>
      <w:r w:rsidR="009A619C">
        <w:rPr>
          <w:lang w:eastAsia="en-US"/>
        </w:rPr>
        <w:t>isulad</w:t>
      </w:r>
      <w:r w:rsidR="009A619C">
        <w:rPr>
          <w:rFonts w:hint="eastAsia"/>
        </w:rPr>
        <w:t>启动容器。</w:t>
      </w:r>
      <w:r w:rsidR="009A619C">
        <w:t>isula</w:t>
      </w:r>
      <w:r w:rsidR="009A619C">
        <w:rPr>
          <w:rFonts w:hint="eastAsia"/>
        </w:rPr>
        <w:t>-build</w:t>
      </w:r>
      <w:r w:rsidR="009A619C">
        <w:rPr>
          <w:rFonts w:hint="eastAsia"/>
        </w:rPr>
        <w:t>除了能将容器镜像导出到</w:t>
      </w:r>
      <w:r w:rsidR="009A619C">
        <w:rPr>
          <w:rFonts w:hint="eastAsia"/>
        </w:rPr>
        <w:t>isulad</w:t>
      </w:r>
      <w:r w:rsidR="009A619C">
        <w:rPr>
          <w:rFonts w:hint="eastAsia"/>
        </w:rPr>
        <w:t>之外，还可以：</w:t>
      </w:r>
    </w:p>
    <w:p w14:paraId="76E9CAB5" w14:textId="77777777" w:rsidR="009A619C" w:rsidRDefault="009A619C" w:rsidP="009A619C">
      <w:pPr>
        <w:pStyle w:val="1e"/>
        <w:numPr>
          <w:ilvl w:val="0"/>
          <w:numId w:val="48"/>
        </w:numPr>
        <w:topLinePunct/>
        <w:adjustRightInd w:val="0"/>
        <w:rPr>
          <w:lang w:eastAsia="en-US"/>
        </w:rPr>
      </w:pPr>
      <w:r>
        <w:rPr>
          <w:rFonts w:hint="eastAsia"/>
          <w:lang w:eastAsia="en-US"/>
        </w:rPr>
        <w:t>导出到远端仓库</w:t>
      </w:r>
    </w:p>
    <w:p w14:paraId="021282DC" w14:textId="77777777" w:rsidR="009A619C" w:rsidRDefault="009A619C" w:rsidP="009A619C">
      <w:pPr>
        <w:pStyle w:val="1e"/>
        <w:numPr>
          <w:ilvl w:val="0"/>
          <w:numId w:val="48"/>
        </w:numPr>
        <w:topLinePunct/>
        <w:adjustRightInd w:val="0"/>
        <w:rPr>
          <w:lang w:eastAsia="en-US"/>
        </w:rPr>
      </w:pPr>
      <w:r>
        <w:rPr>
          <w:rFonts w:hint="eastAsia"/>
          <w:lang w:eastAsia="en-US"/>
        </w:rPr>
        <w:t>导出到</w:t>
      </w:r>
      <w:r>
        <w:rPr>
          <w:rFonts w:hint="eastAsia"/>
          <w:lang w:eastAsia="en-US"/>
        </w:rPr>
        <w:t>docker</w:t>
      </w:r>
      <w:r>
        <w:rPr>
          <w:lang w:eastAsia="en-US"/>
        </w:rPr>
        <w:t xml:space="preserve"> daemon</w:t>
      </w:r>
    </w:p>
    <w:p w14:paraId="1B32E434" w14:textId="77777777" w:rsidR="009A619C" w:rsidRDefault="009A619C" w:rsidP="009A619C">
      <w:pPr>
        <w:pStyle w:val="1e"/>
        <w:numPr>
          <w:ilvl w:val="0"/>
          <w:numId w:val="48"/>
        </w:numPr>
        <w:topLinePunct/>
        <w:adjustRightInd w:val="0"/>
        <w:rPr>
          <w:lang w:eastAsia="en-US"/>
        </w:rPr>
      </w:pPr>
      <w:r>
        <w:rPr>
          <w:lang w:eastAsia="en-US"/>
        </w:rPr>
        <w:t>导出到本地压缩包</w:t>
      </w:r>
    </w:p>
    <w:p w14:paraId="0A694DCD" w14:textId="77777777" w:rsidR="009A619C" w:rsidRDefault="009A619C" w:rsidP="009A619C">
      <w:pPr>
        <w:pStyle w:val="1e"/>
        <w:numPr>
          <w:ilvl w:val="0"/>
          <w:numId w:val="48"/>
        </w:numPr>
        <w:topLinePunct/>
        <w:adjustRightInd w:val="0"/>
        <w:rPr>
          <w:lang w:eastAsia="en-US"/>
        </w:rPr>
      </w:pPr>
      <w:r>
        <w:rPr>
          <w:lang w:eastAsia="en-US"/>
        </w:rPr>
        <w:t>导出到</w:t>
      </w:r>
      <w:r>
        <w:rPr>
          <w:lang w:eastAsia="en-US"/>
        </w:rPr>
        <w:t>isula-build</w:t>
      </w:r>
      <w:r>
        <w:rPr>
          <w:lang w:eastAsia="en-US"/>
        </w:rPr>
        <w:t>的本地存储</w:t>
      </w:r>
    </w:p>
    <w:p w14:paraId="04DA70B7" w14:textId="2C695874" w:rsidR="009A619C" w:rsidRDefault="009A619C" w:rsidP="009A619C">
      <w:pPr>
        <w:pStyle w:val="1e"/>
      </w:pPr>
      <w:r>
        <w:rPr>
          <w:rFonts w:hint="eastAsia"/>
        </w:rPr>
        <w:t>可以通过</w:t>
      </w:r>
      <w:r>
        <w:rPr>
          <w:rFonts w:hint="eastAsia"/>
        </w:rPr>
        <w:t>isula-build</w:t>
      </w:r>
      <w:r>
        <w:rPr>
          <w:rFonts w:hint="eastAsia"/>
        </w:rPr>
        <w:t>的命令行帮助，查看这些导出方式：</w:t>
      </w:r>
    </w:p>
    <w:p w14:paraId="706C6E38" w14:textId="77777777" w:rsidR="00672B31" w:rsidRDefault="00672B31" w:rsidP="00672B31">
      <w:pPr>
        <w:pStyle w:val="2f2"/>
      </w:pPr>
      <w:r>
        <w:t>[root@openeuler test]# isula-build ctr-img build --help</w:t>
      </w:r>
    </w:p>
    <w:p w14:paraId="0ACD3B61" w14:textId="77777777" w:rsidR="00672B31" w:rsidRDefault="00672B31" w:rsidP="00672B31">
      <w:pPr>
        <w:pStyle w:val="2f2"/>
      </w:pPr>
      <w:r>
        <w:t>Build container images</w:t>
      </w:r>
    </w:p>
    <w:p w14:paraId="7E6BB467" w14:textId="77777777" w:rsidR="00672B31" w:rsidRDefault="00672B31" w:rsidP="00672B31">
      <w:pPr>
        <w:pStyle w:val="2f2"/>
      </w:pPr>
      <w:r>
        <w:t>Usage:</w:t>
      </w:r>
    </w:p>
    <w:p w14:paraId="04F4CE28" w14:textId="77777777" w:rsidR="00672B31" w:rsidRDefault="00672B31" w:rsidP="00672B31">
      <w:pPr>
        <w:pStyle w:val="2f2"/>
      </w:pPr>
      <w:r>
        <w:t>isula-build ctr-img build [FLAGS] PATH</w:t>
      </w:r>
    </w:p>
    <w:p w14:paraId="3E957606" w14:textId="77777777" w:rsidR="00672B31" w:rsidRDefault="00672B31" w:rsidP="00672B31">
      <w:pPr>
        <w:pStyle w:val="2f2"/>
      </w:pPr>
      <w:r>
        <w:t>Examples:</w:t>
      </w:r>
    </w:p>
    <w:p w14:paraId="06DDA571" w14:textId="77777777" w:rsidR="00672B31" w:rsidRDefault="00672B31" w:rsidP="00672B31">
      <w:pPr>
        <w:pStyle w:val="2f2"/>
      </w:pPr>
      <w:r>
        <w:t>isula-build ctr-img build -f Dockerfile .</w:t>
      </w:r>
    </w:p>
    <w:p w14:paraId="00208AB0" w14:textId="77777777" w:rsidR="00672B31" w:rsidRDefault="00672B31" w:rsidP="00672B31">
      <w:pPr>
        <w:pStyle w:val="2f2"/>
      </w:pPr>
      <w:r>
        <w:t>isula-build ctr-img build -f Dockerfile -o docker-archive:name.tar:image:tag .</w:t>
      </w:r>
    </w:p>
    <w:p w14:paraId="7B7542F9" w14:textId="77777777" w:rsidR="00672B31" w:rsidRDefault="00672B31" w:rsidP="00672B31">
      <w:pPr>
        <w:pStyle w:val="2f2"/>
      </w:pPr>
      <w:r>
        <w:t>isula-build ctr-img build -f Dockerfile -o docker-daemon:image:tag .</w:t>
      </w:r>
    </w:p>
    <w:p w14:paraId="5C973DC6" w14:textId="77777777" w:rsidR="00672B31" w:rsidRDefault="00672B31" w:rsidP="00672B31">
      <w:pPr>
        <w:pStyle w:val="2f2"/>
      </w:pPr>
      <w:r>
        <w:t>isula-build ctr-img build -f Dockerfile -o docker://registry.example.com/repository:tag .</w:t>
      </w:r>
    </w:p>
    <w:p w14:paraId="3129ABC6" w14:textId="77777777" w:rsidR="00672B31" w:rsidRDefault="00672B31" w:rsidP="00672B31">
      <w:pPr>
        <w:pStyle w:val="2f2"/>
      </w:pPr>
      <w:r>
        <w:t>isula-build ctr-img build -f Dockerfile -o isulad:image:tag .</w:t>
      </w:r>
    </w:p>
    <w:p w14:paraId="6D5D758D" w14:textId="26AF926A" w:rsidR="009A619C" w:rsidRDefault="00672B31" w:rsidP="00672B31">
      <w:pPr>
        <w:pStyle w:val="2f2"/>
      </w:pPr>
      <w:r>
        <w:t>isula-build ctr-img build -f Dockerfile --build-static='build-time=2020-06-30 15:05:05' .</w:t>
      </w:r>
    </w:p>
    <w:p w14:paraId="60731376" w14:textId="1BE7B056" w:rsidR="00613CBF" w:rsidRPr="00731714" w:rsidRDefault="006E6052" w:rsidP="00613CBF">
      <w:pPr>
        <w:pStyle w:val="1e"/>
      </w:pPr>
      <w:r>
        <w:rPr>
          <w:rFonts w:hint="eastAsia"/>
        </w:rPr>
        <w:t>在时间充足的情况下，</w:t>
      </w:r>
      <w:r w:rsidR="00065C07">
        <w:rPr>
          <w:rFonts w:hint="eastAsia"/>
        </w:rPr>
        <w:t>可以</w:t>
      </w:r>
      <w:r w:rsidR="00613CBF">
        <w:rPr>
          <w:rFonts w:hint="eastAsia"/>
        </w:rPr>
        <w:t>按照命令行帮助信息中给出的详细示例进行扩展实验。</w:t>
      </w:r>
    </w:p>
    <w:bookmarkEnd w:id="71"/>
    <w:p w14:paraId="3D3FC0A8" w14:textId="73D2D63A" w:rsidR="0037379A" w:rsidRDefault="0037379A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  <w:r>
        <w:br w:type="page"/>
      </w:r>
    </w:p>
    <w:p w14:paraId="51CEBBEE" w14:textId="07CDA6E4" w:rsidR="0037379A" w:rsidRDefault="0037379A" w:rsidP="0037379A">
      <w:pPr>
        <w:pStyle w:val="1"/>
      </w:pPr>
      <w:bookmarkStart w:id="75" w:name="_Toc48901806"/>
      <w:r w:rsidRPr="0037379A">
        <w:lastRenderedPageBreak/>
        <w:t>智能优化引擎</w:t>
      </w:r>
      <w:r w:rsidRPr="0037379A">
        <w:t>A-Tune</w:t>
      </w:r>
      <w:r w:rsidRPr="0037379A">
        <w:t>实验</w:t>
      </w:r>
      <w:bookmarkEnd w:id="75"/>
    </w:p>
    <w:p w14:paraId="20F07B7D" w14:textId="77777777" w:rsidR="00C01934" w:rsidRPr="009D4127" w:rsidRDefault="00C01934" w:rsidP="00C01934">
      <w:pPr>
        <w:pStyle w:val="2"/>
      </w:pPr>
      <w:bookmarkStart w:id="76" w:name="_Toc48901807"/>
      <w:r w:rsidRPr="009D4127">
        <w:t>实验介绍</w:t>
      </w:r>
      <w:bookmarkEnd w:id="76"/>
    </w:p>
    <w:p w14:paraId="44BE30C5" w14:textId="77777777" w:rsidR="00C01934" w:rsidRPr="009D4127" w:rsidRDefault="00C01934" w:rsidP="00C01934">
      <w:pPr>
        <w:pStyle w:val="3"/>
        <w:rPr>
          <w:bCs/>
          <w:i/>
          <w:iCs/>
          <w:color w:val="0000FF"/>
          <w:kern w:val="2"/>
          <w:sz w:val="21"/>
        </w:rPr>
      </w:pPr>
      <w:bookmarkStart w:id="77" w:name="_Toc48901808"/>
      <w:r w:rsidRPr="009D4127">
        <w:t>关于本实验</w:t>
      </w:r>
      <w:bookmarkEnd w:id="77"/>
    </w:p>
    <w:p w14:paraId="4F61BE8C" w14:textId="0A6D9A46" w:rsidR="00C01934" w:rsidRPr="009D4127" w:rsidRDefault="00C01934" w:rsidP="00C01934">
      <w:pPr>
        <w:pStyle w:val="1e"/>
      </w:pPr>
      <w:r w:rsidRPr="00C01934">
        <w:t>本实验介绍如何在一个虚拟机</w:t>
      </w:r>
      <w:r w:rsidRPr="00C01934">
        <w:t>(</w:t>
      </w:r>
      <w:r w:rsidRPr="00C01934">
        <w:t>或</w:t>
      </w:r>
      <w:r w:rsidRPr="00C01934">
        <w:t>ECS)</w:t>
      </w:r>
      <w:r w:rsidRPr="00C01934">
        <w:t>上安装并运行</w:t>
      </w:r>
      <w:r w:rsidRPr="00C01934">
        <w:t>A-Tune</w:t>
      </w:r>
      <w:r w:rsidRPr="00C01934">
        <w:t>智能优化引擎，以及它的一些基本操作</w:t>
      </w:r>
      <w:r w:rsidRPr="009D4127">
        <w:t>。</w:t>
      </w:r>
    </w:p>
    <w:p w14:paraId="73D7D78C" w14:textId="77777777" w:rsidR="00C01934" w:rsidRPr="009D4127" w:rsidRDefault="00C01934" w:rsidP="00C01934">
      <w:pPr>
        <w:pStyle w:val="3"/>
      </w:pPr>
      <w:bookmarkStart w:id="78" w:name="_Toc48901809"/>
      <w:r w:rsidRPr="009D4127">
        <w:t>实验目的</w:t>
      </w:r>
      <w:bookmarkEnd w:id="78"/>
    </w:p>
    <w:p w14:paraId="3A751C22" w14:textId="7F089FBF" w:rsidR="00C01934" w:rsidRDefault="00C01934" w:rsidP="00C01934">
      <w:pPr>
        <w:pStyle w:val="4a"/>
      </w:pPr>
      <w:r w:rsidRPr="00C01934">
        <w:t>学会在</w:t>
      </w:r>
      <w:r w:rsidRPr="00C01934">
        <w:t>ECS</w:t>
      </w:r>
      <w:r w:rsidRPr="00C01934">
        <w:t>上安装</w:t>
      </w:r>
      <w:r w:rsidRPr="00C01934">
        <w:t>A-Tune</w:t>
      </w:r>
      <w:r w:rsidRPr="00C01934">
        <w:t>引擎</w:t>
      </w:r>
      <w:r w:rsidRPr="00C01934">
        <w:t>atuned</w:t>
      </w:r>
      <w:r>
        <w:t>；</w:t>
      </w:r>
    </w:p>
    <w:p w14:paraId="030C7D92" w14:textId="550C7264" w:rsidR="0037379A" w:rsidRPr="00C01934" w:rsidRDefault="00C01934" w:rsidP="00C01934">
      <w:pPr>
        <w:pStyle w:val="4a"/>
      </w:pPr>
      <w:r w:rsidRPr="00C01934">
        <w:t>了解</w:t>
      </w:r>
      <w:r w:rsidRPr="00C01934">
        <w:t>A-Tune</w:t>
      </w:r>
      <w:r w:rsidRPr="00C01934">
        <w:t>引擎的基本操作</w:t>
      </w:r>
      <w:r>
        <w:t>。</w:t>
      </w:r>
    </w:p>
    <w:p w14:paraId="6F69A631" w14:textId="77777777" w:rsidR="00123CDA" w:rsidRPr="00171C95" w:rsidRDefault="00123CDA" w:rsidP="00123CDA">
      <w:pPr>
        <w:pStyle w:val="2"/>
        <w:numPr>
          <w:ilvl w:val="1"/>
          <w:numId w:val="7"/>
        </w:numPr>
        <w:rPr>
          <w:lang w:eastAsia="zh-CN"/>
        </w:rPr>
      </w:pPr>
      <w:bookmarkStart w:id="79" w:name="_Toc47040624"/>
      <w:bookmarkStart w:id="80" w:name="_Toc48901810"/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A-Tune</w:t>
      </w:r>
      <w:bookmarkEnd w:id="79"/>
      <w:bookmarkEnd w:id="80"/>
    </w:p>
    <w:p w14:paraId="43199119" w14:textId="77777777" w:rsidR="00123CDA" w:rsidRPr="00171C95" w:rsidRDefault="00123CDA" w:rsidP="00123CDA">
      <w:pPr>
        <w:pStyle w:val="3"/>
        <w:numPr>
          <w:ilvl w:val="2"/>
          <w:numId w:val="7"/>
        </w:numPr>
      </w:pPr>
      <w:bookmarkStart w:id="81" w:name="_Toc47040625"/>
      <w:bookmarkStart w:id="82" w:name="_Toc48901811"/>
      <w:r>
        <w:rPr>
          <w:rFonts w:hint="eastAsia"/>
        </w:rPr>
        <w:t>安装</w:t>
      </w:r>
      <w:bookmarkEnd w:id="81"/>
      <w:bookmarkEnd w:id="82"/>
    </w:p>
    <w:p w14:paraId="46E04A1E" w14:textId="77777777" w:rsidR="00123CDA" w:rsidRDefault="00123CDA" w:rsidP="00123CDA">
      <w:pPr>
        <w:pStyle w:val="30"/>
      </w:pPr>
      <w:r>
        <w:rPr>
          <w:rFonts w:hint="eastAsia"/>
        </w:rPr>
        <w:t>安装系统软件的依赖包</w:t>
      </w:r>
    </w:p>
    <w:p w14:paraId="6B1BA4AC" w14:textId="29A07410" w:rsidR="009444F9" w:rsidRDefault="009444F9" w:rsidP="009444F9">
      <w:pPr>
        <w:pStyle w:val="1e"/>
      </w:pPr>
      <w:r>
        <w:rPr>
          <w:rFonts w:hint="eastAsia"/>
        </w:rPr>
        <w:t>回到</w:t>
      </w:r>
      <w:r>
        <w:t>root</w:t>
      </w:r>
      <w:r>
        <w:rPr>
          <w:rFonts w:hint="eastAsia"/>
        </w:rPr>
        <w:t>用户目录：</w:t>
      </w:r>
    </w:p>
    <w:p w14:paraId="3851CFF7" w14:textId="15DE65A1" w:rsidR="009444F9" w:rsidRDefault="009444F9" w:rsidP="009444F9">
      <w:pPr>
        <w:pStyle w:val="2f2"/>
      </w:pPr>
      <w:r>
        <w:t>[</w:t>
      </w:r>
      <w:r w:rsidRPr="00361F6D">
        <w:t>root@openeule</w:t>
      </w:r>
      <w:r>
        <w:t>r test]# cd</w:t>
      </w:r>
    </w:p>
    <w:p w14:paraId="73417066" w14:textId="6E652E31" w:rsidR="009444F9" w:rsidRDefault="009444F9" w:rsidP="009444F9">
      <w:pPr>
        <w:pStyle w:val="1e"/>
      </w:pPr>
      <w:r>
        <w:rPr>
          <w:rFonts w:hint="eastAsia"/>
        </w:rPr>
        <w:t>用</w:t>
      </w:r>
      <w:r>
        <w:rPr>
          <w:rFonts w:hint="eastAsia"/>
        </w:rPr>
        <w:t>y</w:t>
      </w:r>
      <w:r>
        <w:t>um</w:t>
      </w:r>
      <w:r>
        <w:rPr>
          <w:rFonts w:hint="eastAsia"/>
        </w:rPr>
        <w:t>命令进行安装：</w:t>
      </w:r>
    </w:p>
    <w:p w14:paraId="6E9EDFD1" w14:textId="18808797" w:rsidR="00361F6D" w:rsidRDefault="00361F6D" w:rsidP="00361F6D">
      <w:pPr>
        <w:pStyle w:val="2f2"/>
      </w:pPr>
      <w:r w:rsidRPr="00361F6D">
        <w:t>[root@openeuler ~]# yum install -y golang-bin python3 perf sysstat hwloc-gui</w:t>
      </w:r>
    </w:p>
    <w:p w14:paraId="59648490" w14:textId="77777777" w:rsidR="00123CDA" w:rsidRDefault="00123CDA" w:rsidP="00123CDA">
      <w:pPr>
        <w:pStyle w:val="3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的依赖包</w:t>
      </w:r>
    </w:p>
    <w:p w14:paraId="082374A5" w14:textId="247FBA79" w:rsidR="00361F6D" w:rsidRDefault="00361F6D" w:rsidP="00361F6D">
      <w:pPr>
        <w:pStyle w:val="2f2"/>
      </w:pPr>
      <w:r w:rsidRPr="00361F6D">
        <w:t>[root@openeuler ~]# yum install -y python3-dict2xml python3-flask-restful python3-pandas python3-scikit-optimize python3-xgboost</w:t>
      </w:r>
    </w:p>
    <w:p w14:paraId="18ACD640" w14:textId="60F8D52F" w:rsidR="00B43D56" w:rsidRPr="00171C95" w:rsidRDefault="00B43D56" w:rsidP="00361F6D">
      <w:pPr>
        <w:pStyle w:val="2f2"/>
      </w:pPr>
      <w:r w:rsidRPr="00B43D56">
        <w:t>[root@openeuler ~]# pip3 install hyperopt lhsmdu</w:t>
      </w:r>
    </w:p>
    <w:p w14:paraId="20AFA4F2" w14:textId="77777777" w:rsidR="00123CDA" w:rsidRPr="00171C95" w:rsidRDefault="00123CDA" w:rsidP="00123CDA">
      <w:pPr>
        <w:pStyle w:val="30"/>
      </w:pPr>
      <w:r>
        <w:rPr>
          <w:rFonts w:hint="eastAsia"/>
        </w:rPr>
        <w:t>下载</w:t>
      </w:r>
      <w:r>
        <w:rPr>
          <w:rFonts w:hint="eastAsia"/>
        </w:rPr>
        <w:t>A-Tune</w:t>
      </w:r>
      <w:r>
        <w:rPr>
          <w:rFonts w:hint="eastAsia"/>
        </w:rPr>
        <w:t>的源代码</w:t>
      </w:r>
    </w:p>
    <w:p w14:paraId="33147B7F" w14:textId="2FB2F0DF" w:rsidR="00361F6D" w:rsidRDefault="00FE04EB" w:rsidP="00FE04EB">
      <w:pPr>
        <w:pStyle w:val="2f2"/>
      </w:pPr>
      <w:r w:rsidRPr="00B43D56">
        <w:t>[root@openeuler ~]#</w:t>
      </w:r>
      <w:r>
        <w:t xml:space="preserve"> </w:t>
      </w:r>
      <w:r w:rsidR="00361F6D" w:rsidRPr="00361F6D">
        <w:t>git clone –b master https://gitee.com/openeuler/A-Tune.git</w:t>
      </w:r>
    </w:p>
    <w:p w14:paraId="6C73286E" w14:textId="76440390" w:rsidR="00123CDA" w:rsidRPr="00E26EC6" w:rsidRDefault="00C4548C" w:rsidP="00123CDA">
      <w:pPr>
        <w:pStyle w:val="1e"/>
      </w:pPr>
      <w:r>
        <w:rPr>
          <w:rFonts w:hint="eastAsia"/>
        </w:rPr>
        <w:t>该命令会在当前目录创建一个</w:t>
      </w:r>
      <w:r>
        <w:rPr>
          <w:rFonts w:hint="eastAsia"/>
        </w:rPr>
        <w:t>A</w:t>
      </w:r>
      <w:r>
        <w:t>-Tune</w:t>
      </w:r>
      <w:r>
        <w:rPr>
          <w:rFonts w:hint="eastAsia"/>
        </w:rPr>
        <w:t>的目录并将</w:t>
      </w:r>
      <w:r>
        <w:rPr>
          <w:rFonts w:hint="eastAsia"/>
        </w:rPr>
        <w:t>A-Tune</w:t>
      </w:r>
      <w:r>
        <w:rPr>
          <w:rFonts w:hint="eastAsia"/>
        </w:rPr>
        <w:t>源代码的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分支下载到该目录（</w:t>
      </w:r>
      <w:r w:rsidR="00082D7B">
        <w:rPr>
          <w:rFonts w:hint="eastAsia"/>
        </w:rPr>
        <w:t>注意：</w:t>
      </w:r>
      <w:r w:rsidR="003C298F">
        <w:rPr>
          <w:rFonts w:hint="eastAsia"/>
        </w:rPr>
        <w:t>虽然建议手动输入命令，但</w:t>
      </w:r>
      <w:r w:rsidR="00082D7B">
        <w:rPr>
          <w:rFonts w:hint="eastAsia"/>
        </w:rPr>
        <w:t>如果直接</w:t>
      </w:r>
      <w:r w:rsidR="00FE3133">
        <w:rPr>
          <w:rFonts w:hint="eastAsia"/>
        </w:rPr>
        <w:t>从这里</w:t>
      </w:r>
      <w:r w:rsidR="00082D7B">
        <w:rPr>
          <w:rFonts w:hint="eastAsia"/>
        </w:rPr>
        <w:t>复制粘贴</w:t>
      </w:r>
      <w:r w:rsidR="003C298F">
        <w:rPr>
          <w:rFonts w:hint="eastAsia"/>
        </w:rPr>
        <w:t>的话</w:t>
      </w:r>
      <w:r w:rsidR="00082D7B">
        <w:rPr>
          <w:rFonts w:hint="eastAsia"/>
        </w:rPr>
        <w:t>注意不要遗漏字母</w:t>
      </w:r>
      <w:r w:rsidR="00082D7B">
        <w:rPr>
          <w:rFonts w:hint="eastAsia"/>
        </w:rPr>
        <w:t>b</w:t>
      </w:r>
      <w:r w:rsidR="00082D7B">
        <w:rPr>
          <w:rFonts w:hint="eastAsia"/>
        </w:rPr>
        <w:t>前面的“</w:t>
      </w:r>
      <w:r w:rsidR="00082D7B">
        <w:rPr>
          <w:rFonts w:hint="eastAsia"/>
        </w:rPr>
        <w:t>-</w:t>
      </w:r>
      <w:r w:rsidR="00082D7B">
        <w:rPr>
          <w:rFonts w:hint="eastAsia"/>
        </w:rPr>
        <w:t>”符号</w:t>
      </w:r>
      <w:r w:rsidR="00082D7B" w:rsidRPr="00897490">
        <w:t>。</w:t>
      </w:r>
      <w:r>
        <w:rPr>
          <w:rFonts w:hint="eastAsia"/>
        </w:rPr>
        <w:t>）</w:t>
      </w:r>
    </w:p>
    <w:p w14:paraId="18E2EC30" w14:textId="77777777" w:rsidR="00123CDA" w:rsidRDefault="00123CDA" w:rsidP="00123CDA">
      <w:pPr>
        <w:pStyle w:val="30"/>
      </w:pPr>
      <w:r>
        <w:rPr>
          <w:rFonts w:hint="eastAsia"/>
        </w:rPr>
        <w:lastRenderedPageBreak/>
        <w:t>编译及安装</w:t>
      </w:r>
    </w:p>
    <w:p w14:paraId="130F5D4D" w14:textId="77777777" w:rsidR="00361F6D" w:rsidRDefault="00361F6D" w:rsidP="00361F6D">
      <w:pPr>
        <w:pStyle w:val="2f2"/>
      </w:pPr>
      <w:r>
        <w:t>cd A-Tune</w:t>
      </w:r>
    </w:p>
    <w:p w14:paraId="23EEDD33" w14:textId="4B03FE59" w:rsidR="00123CDA" w:rsidRDefault="009444F9" w:rsidP="00361F6D">
      <w:pPr>
        <w:pStyle w:val="2f2"/>
      </w:pPr>
      <w:r w:rsidRPr="009444F9">
        <w:t>make &amp;&amp; make install</w:t>
      </w:r>
    </w:p>
    <w:p w14:paraId="530757A1" w14:textId="3B213CCB" w:rsidR="0021148B" w:rsidRDefault="0021148B" w:rsidP="00867CC8">
      <w:pPr>
        <w:pStyle w:val="1e"/>
      </w:pPr>
      <w:r>
        <w:rPr>
          <w:rFonts w:hint="eastAsia"/>
        </w:rPr>
        <w:t>编译的时候会花一定时间，请耐心等待。</w:t>
      </w:r>
    </w:p>
    <w:p w14:paraId="1DA8A1D4" w14:textId="77777777" w:rsidR="00123CDA" w:rsidRPr="00171C95" w:rsidRDefault="00123CDA" w:rsidP="00123CDA">
      <w:pPr>
        <w:pStyle w:val="3"/>
        <w:numPr>
          <w:ilvl w:val="2"/>
          <w:numId w:val="7"/>
        </w:numPr>
      </w:pPr>
      <w:bookmarkStart w:id="83" w:name="_Toc47040626"/>
      <w:bookmarkStart w:id="84" w:name="_Toc48901812"/>
      <w:r>
        <w:rPr>
          <w:rFonts w:hint="eastAsia"/>
        </w:rPr>
        <w:t>启动</w:t>
      </w:r>
      <w:bookmarkEnd w:id="83"/>
      <w:bookmarkEnd w:id="84"/>
    </w:p>
    <w:p w14:paraId="6955139C" w14:textId="77777777" w:rsidR="00123CDA" w:rsidRDefault="00123CDA" w:rsidP="00123CDA">
      <w:pPr>
        <w:pStyle w:val="30"/>
      </w:pPr>
      <w:r>
        <w:rPr>
          <w:rFonts w:hint="eastAsia"/>
        </w:rPr>
        <w:t>修改</w:t>
      </w:r>
      <w:r>
        <w:rPr>
          <w:rFonts w:hint="eastAsia"/>
        </w:rPr>
        <w:t>A</w:t>
      </w:r>
      <w:r>
        <w:t>-Tune</w:t>
      </w:r>
      <w:r>
        <w:rPr>
          <w:rFonts w:hint="eastAsia"/>
        </w:rPr>
        <w:t>的配置文件</w:t>
      </w:r>
    </w:p>
    <w:p w14:paraId="0C4C5DD8" w14:textId="7285A823" w:rsidR="00361F6D" w:rsidRDefault="00361F6D" w:rsidP="00361F6D">
      <w:pPr>
        <w:pStyle w:val="2f2"/>
      </w:pPr>
      <w:r>
        <w:t xml:space="preserve">[root@openeuler </w:t>
      </w:r>
      <w:r w:rsidR="00810879" w:rsidRPr="00810879">
        <w:t>A-Tune</w:t>
      </w:r>
      <w:r>
        <w:t>]# ifconfig</w:t>
      </w:r>
    </w:p>
    <w:p w14:paraId="68B8D267" w14:textId="77777777" w:rsidR="00361F6D" w:rsidRDefault="00361F6D" w:rsidP="00361F6D">
      <w:pPr>
        <w:pStyle w:val="2f2"/>
      </w:pPr>
      <w:r>
        <w:t>eth0: flags=4163&lt;UP,BROADCAST,RUNNING,MULTICAST&gt;  mtu 1500</w:t>
      </w:r>
    </w:p>
    <w:p w14:paraId="156C9655" w14:textId="77777777" w:rsidR="00361F6D" w:rsidRDefault="00361F6D" w:rsidP="00361F6D">
      <w:pPr>
        <w:pStyle w:val="2f2"/>
      </w:pPr>
      <w:r>
        <w:t xml:space="preserve">        inet 192.168.1.88  netmask 255.255.255.0  broadcast 192.168.1.255</w:t>
      </w:r>
    </w:p>
    <w:p w14:paraId="01CFF75A" w14:textId="77777777" w:rsidR="00361F6D" w:rsidRDefault="00361F6D" w:rsidP="00361F6D">
      <w:pPr>
        <w:pStyle w:val="2f2"/>
      </w:pPr>
      <w:r>
        <w:t xml:space="preserve">        ……</w:t>
      </w:r>
    </w:p>
    <w:p w14:paraId="2250DB37" w14:textId="77777777" w:rsidR="00361F6D" w:rsidRDefault="00361F6D" w:rsidP="00361F6D">
      <w:pPr>
        <w:pStyle w:val="2f2"/>
      </w:pPr>
      <w:r>
        <w:t>lo: flags=73&lt;UP,LOOPBACK,RUNNING&gt;  mtu 65536</w:t>
      </w:r>
    </w:p>
    <w:p w14:paraId="12F68435" w14:textId="77777777" w:rsidR="00361F6D" w:rsidRDefault="00361F6D" w:rsidP="00361F6D">
      <w:pPr>
        <w:pStyle w:val="2f2"/>
      </w:pPr>
      <w:r>
        <w:t xml:space="preserve">        inet 127.0.0.1  netmask 255.0.0.0</w:t>
      </w:r>
    </w:p>
    <w:p w14:paraId="163AAAB7" w14:textId="77777777" w:rsidR="00361F6D" w:rsidRDefault="00361F6D" w:rsidP="00361F6D">
      <w:pPr>
        <w:pStyle w:val="2f2"/>
      </w:pPr>
      <w:r>
        <w:t xml:space="preserve">        ……</w:t>
      </w:r>
    </w:p>
    <w:p w14:paraId="60E7A09D" w14:textId="77777777" w:rsidR="00996C4A" w:rsidRDefault="00996C4A" w:rsidP="00361F6D">
      <w:pPr>
        <w:pStyle w:val="2f2"/>
      </w:pPr>
    </w:p>
    <w:p w14:paraId="63B3F091" w14:textId="0F3CB731" w:rsidR="00361F6D" w:rsidRDefault="00361F6D" w:rsidP="00361F6D">
      <w:pPr>
        <w:pStyle w:val="2f2"/>
      </w:pPr>
      <w:r>
        <w:t xml:space="preserve">[root@openeuler </w:t>
      </w:r>
      <w:r w:rsidR="00810879" w:rsidRPr="00810879">
        <w:t>A-Tune</w:t>
      </w:r>
      <w:r>
        <w:t>]# fdisk -l | grep dev</w:t>
      </w:r>
    </w:p>
    <w:p w14:paraId="0920CC76" w14:textId="77777777" w:rsidR="00361F6D" w:rsidRDefault="00361F6D" w:rsidP="00361F6D">
      <w:pPr>
        <w:pStyle w:val="2f2"/>
      </w:pPr>
      <w:r>
        <w:t>Disk /dev/vda: 40 GiB, 42949672960 bytes, 83886080 sectors</w:t>
      </w:r>
    </w:p>
    <w:p w14:paraId="0EC23B0F" w14:textId="77777777" w:rsidR="00B43D56" w:rsidRDefault="00B43D56" w:rsidP="00B43D56">
      <w:pPr>
        <w:pStyle w:val="2f2"/>
      </w:pPr>
      <w:r>
        <w:t>/dev/vda1     2048  2099199  2097152   1G EFI System</w:t>
      </w:r>
    </w:p>
    <w:p w14:paraId="4C6072DC" w14:textId="77777777" w:rsidR="00B43D56" w:rsidRDefault="00B43D56" w:rsidP="00B43D56">
      <w:pPr>
        <w:pStyle w:val="2f2"/>
      </w:pPr>
      <w:r>
        <w:t xml:space="preserve">/dev/vda2  2099200 83884031 81784832  39G Linux filesystem </w:t>
      </w:r>
    </w:p>
    <w:p w14:paraId="31099242" w14:textId="77777777" w:rsidR="00996C4A" w:rsidRDefault="00996C4A" w:rsidP="00B43D56">
      <w:pPr>
        <w:pStyle w:val="2f2"/>
      </w:pPr>
    </w:p>
    <w:p w14:paraId="0D4824EE" w14:textId="3131DD02" w:rsidR="00361F6D" w:rsidRDefault="00B43D56" w:rsidP="00B43D56">
      <w:pPr>
        <w:pStyle w:val="2f2"/>
      </w:pPr>
      <w:r>
        <w:t xml:space="preserve">[root@openeuler </w:t>
      </w:r>
      <w:r w:rsidR="005D161A" w:rsidRPr="005D161A">
        <w:t>A-Tune</w:t>
      </w:r>
      <w:r>
        <w:t>]# cp /etc/atuned/atuned.cnf /etc/atuned/atuned.cnf.bak</w:t>
      </w:r>
    </w:p>
    <w:p w14:paraId="23BD67AC" w14:textId="32999C4F" w:rsidR="00361F6D" w:rsidRDefault="00361F6D" w:rsidP="00361F6D">
      <w:pPr>
        <w:pStyle w:val="2f2"/>
      </w:pPr>
      <w:r>
        <w:t xml:space="preserve">[root@openeuler </w:t>
      </w:r>
      <w:r w:rsidR="005D161A" w:rsidRPr="005D161A">
        <w:t>A-Tune</w:t>
      </w:r>
      <w:r>
        <w:t>]# vi /etc/atuned/atuned.cnf</w:t>
      </w:r>
    </w:p>
    <w:p w14:paraId="343F0794" w14:textId="28341973" w:rsidR="00361F6D" w:rsidRDefault="00361F6D" w:rsidP="00361F6D">
      <w:pPr>
        <w:pStyle w:val="2f2"/>
      </w:pPr>
      <w:r>
        <w:t xml:space="preserve">[root@openeuler </w:t>
      </w:r>
      <w:r w:rsidR="005D161A" w:rsidRPr="005D161A">
        <w:t>A-Tune</w:t>
      </w:r>
      <w:r>
        <w:t>]# cat /etc/atuned/atuned.cnf</w:t>
      </w:r>
    </w:p>
    <w:p w14:paraId="7112874A" w14:textId="77777777" w:rsidR="00361F6D" w:rsidRDefault="00361F6D" w:rsidP="00361F6D">
      <w:pPr>
        <w:pStyle w:val="2f2"/>
      </w:pPr>
      <w:r>
        <w:t>……</w:t>
      </w:r>
    </w:p>
    <w:p w14:paraId="6EDD0982" w14:textId="77777777" w:rsidR="00361F6D" w:rsidRDefault="00361F6D" w:rsidP="00361F6D">
      <w:pPr>
        <w:pStyle w:val="2f2"/>
      </w:pPr>
      <w:r>
        <w:t>[system]</w:t>
      </w:r>
    </w:p>
    <w:p w14:paraId="30C2A229" w14:textId="77777777" w:rsidR="00361F6D" w:rsidRDefault="00361F6D" w:rsidP="00361F6D">
      <w:pPr>
        <w:pStyle w:val="2f2"/>
      </w:pPr>
      <w:r>
        <w:t># the disk to be analysis</w:t>
      </w:r>
    </w:p>
    <w:p w14:paraId="35D3C1F5" w14:textId="77777777" w:rsidR="00361F6D" w:rsidRDefault="00361F6D" w:rsidP="00361F6D">
      <w:pPr>
        <w:pStyle w:val="2f2"/>
      </w:pPr>
      <w:r>
        <w:t>disk = vda</w:t>
      </w:r>
    </w:p>
    <w:p w14:paraId="17C49D49" w14:textId="77777777" w:rsidR="00361F6D" w:rsidRDefault="00361F6D" w:rsidP="00361F6D">
      <w:pPr>
        <w:pStyle w:val="2f2"/>
      </w:pPr>
    </w:p>
    <w:p w14:paraId="6CD2C5B8" w14:textId="77777777" w:rsidR="00361F6D" w:rsidRDefault="00361F6D" w:rsidP="00361F6D">
      <w:pPr>
        <w:pStyle w:val="2f2"/>
      </w:pPr>
      <w:r>
        <w:t># the network to be analysis</w:t>
      </w:r>
    </w:p>
    <w:p w14:paraId="6CF819A1" w14:textId="77777777" w:rsidR="00361F6D" w:rsidRDefault="00361F6D" w:rsidP="00361F6D">
      <w:pPr>
        <w:pStyle w:val="2f2"/>
      </w:pPr>
      <w:r>
        <w:t>network = eth0</w:t>
      </w:r>
    </w:p>
    <w:p w14:paraId="10F45209" w14:textId="04FC2403" w:rsidR="00361F6D" w:rsidRDefault="00361F6D" w:rsidP="00361F6D">
      <w:pPr>
        <w:pStyle w:val="2f2"/>
      </w:pPr>
      <w:r>
        <w:t>……</w:t>
      </w:r>
    </w:p>
    <w:p w14:paraId="57FE3791" w14:textId="77777777" w:rsidR="00361F6D" w:rsidRDefault="00361F6D" w:rsidP="00361F6D">
      <w:pPr>
        <w:pStyle w:val="2f2"/>
      </w:pPr>
    </w:p>
    <w:p w14:paraId="5BC0E238" w14:textId="77777777" w:rsidR="00123CDA" w:rsidRDefault="00123CDA" w:rsidP="00123CDA">
      <w:pPr>
        <w:pStyle w:val="1e"/>
      </w:pPr>
      <w:r>
        <w:rPr>
          <w:rFonts w:hint="eastAsia"/>
        </w:rPr>
        <w:t>以上命令根据实际情况将</w:t>
      </w:r>
      <w:r>
        <w:rPr>
          <w:rFonts w:hint="eastAsia"/>
        </w:rPr>
        <w:t>disk</w:t>
      </w:r>
      <w:r>
        <w:rPr>
          <w:rFonts w:hint="eastAsia"/>
        </w:rPr>
        <w:t>置为</w:t>
      </w:r>
      <w:r>
        <w:rPr>
          <w:rFonts w:hint="eastAsia"/>
        </w:rPr>
        <w:t>v</w:t>
      </w:r>
      <w:r>
        <w:t>da</w:t>
      </w:r>
      <w:r>
        <w:t>，</w:t>
      </w:r>
      <w:r>
        <w:rPr>
          <w:rFonts w:hint="eastAsia"/>
        </w:rPr>
        <w:t>将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>置为</w:t>
      </w:r>
      <w:r>
        <w:t>eth0</w:t>
      </w:r>
      <w:r>
        <w:t>。</w:t>
      </w:r>
    </w:p>
    <w:p w14:paraId="11B36095" w14:textId="77777777" w:rsidR="00123CDA" w:rsidRDefault="00123CDA" w:rsidP="00123CDA">
      <w:pPr>
        <w:pStyle w:val="30"/>
      </w:pPr>
      <w:r>
        <w:rPr>
          <w:rFonts w:hint="eastAsia"/>
        </w:rPr>
        <w:t>装载并启动</w:t>
      </w:r>
      <w:r>
        <w:rPr>
          <w:rFonts w:hint="eastAsia"/>
        </w:rPr>
        <w:t>a</w:t>
      </w:r>
      <w:r>
        <w:t>tuned</w:t>
      </w:r>
      <w:r>
        <w:rPr>
          <w:rFonts w:hint="eastAsia"/>
        </w:rPr>
        <w:t>服务</w:t>
      </w:r>
    </w:p>
    <w:p w14:paraId="7BF797D4" w14:textId="71B46234" w:rsidR="00361F6D" w:rsidRDefault="00361F6D" w:rsidP="00361F6D">
      <w:pPr>
        <w:pStyle w:val="2f2"/>
      </w:pPr>
      <w:r>
        <w:t>[root@openeuler A-Tune]# systemctl daemon-reload</w:t>
      </w:r>
    </w:p>
    <w:p w14:paraId="64888A1D" w14:textId="77777777" w:rsidR="00361F6D" w:rsidRDefault="00361F6D" w:rsidP="00361F6D">
      <w:pPr>
        <w:pStyle w:val="2f2"/>
      </w:pPr>
      <w:r>
        <w:t>[root@openeuler A-Tune]# systemctl start atuned</w:t>
      </w:r>
    </w:p>
    <w:p w14:paraId="65275C2A" w14:textId="77777777" w:rsidR="00361F6D" w:rsidRDefault="00361F6D" w:rsidP="00361F6D">
      <w:pPr>
        <w:pStyle w:val="2f2"/>
      </w:pPr>
      <w:r>
        <w:t>[root@openeuler A-Tune]# systemctl start atune-engine</w:t>
      </w:r>
    </w:p>
    <w:p w14:paraId="633D09B3" w14:textId="54A5C24C" w:rsidR="00361F6D" w:rsidRDefault="00361F6D" w:rsidP="00361F6D">
      <w:pPr>
        <w:pStyle w:val="2f2"/>
        <w:rPr>
          <w:lang w:eastAsia="zh-CN"/>
        </w:rPr>
      </w:pPr>
      <w:r>
        <w:t>[root@openeuler A-Tune]# ps -ef | grep atuned    #</w:t>
      </w:r>
      <w:r w:rsidR="001C6626">
        <w:rPr>
          <w:rFonts w:hint="eastAsia"/>
          <w:lang w:eastAsia="zh-CN"/>
        </w:rPr>
        <w:t>此</w:t>
      </w:r>
      <w:r w:rsidR="00B867D4">
        <w:rPr>
          <w:rFonts w:hint="eastAsia"/>
          <w:lang w:eastAsia="zh-CN"/>
        </w:rPr>
        <w:t>一步是为</w:t>
      </w:r>
      <w:r w:rsidR="00996C4A">
        <w:rPr>
          <w:rFonts w:hint="eastAsia"/>
          <w:lang w:eastAsia="zh-CN"/>
        </w:rPr>
        <w:t>查看</w:t>
      </w:r>
      <w:r w:rsidR="00996C4A">
        <w:rPr>
          <w:rFonts w:hint="eastAsia"/>
          <w:lang w:eastAsia="zh-CN"/>
        </w:rPr>
        <w:t>a</w:t>
      </w:r>
      <w:r w:rsidR="00996C4A">
        <w:rPr>
          <w:lang w:eastAsia="zh-CN"/>
        </w:rPr>
        <w:t>tuned</w:t>
      </w:r>
      <w:r w:rsidR="00BB5851">
        <w:rPr>
          <w:rFonts w:hint="eastAsia"/>
          <w:lang w:eastAsia="zh-CN"/>
        </w:rPr>
        <w:t>有没有</w:t>
      </w:r>
      <w:r w:rsidR="00996C4A">
        <w:rPr>
          <w:rFonts w:hint="eastAsia"/>
          <w:lang w:eastAsia="zh-CN"/>
        </w:rPr>
        <w:t>启动</w:t>
      </w:r>
    </w:p>
    <w:p w14:paraId="58D668C7" w14:textId="77777777" w:rsidR="00785B1C" w:rsidRDefault="00785B1C" w:rsidP="00785B1C">
      <w:pPr>
        <w:pStyle w:val="2f2"/>
        <w:rPr>
          <w:lang w:eastAsia="zh-CN"/>
        </w:rPr>
      </w:pPr>
      <w:r>
        <w:rPr>
          <w:lang w:eastAsia="zh-CN"/>
        </w:rPr>
        <w:t>root       15696       1  0 12:44 ?        00:00:00 /usr/bin/atuned</w:t>
      </w:r>
    </w:p>
    <w:p w14:paraId="347E83F1" w14:textId="77777777" w:rsidR="00785B1C" w:rsidRDefault="00785B1C" w:rsidP="00785B1C">
      <w:pPr>
        <w:pStyle w:val="2f2"/>
        <w:rPr>
          <w:lang w:eastAsia="zh-CN"/>
        </w:rPr>
      </w:pPr>
      <w:r>
        <w:rPr>
          <w:lang w:eastAsia="zh-CN"/>
        </w:rPr>
        <w:t>root       15703   15696  5 12:44 ?        00:00:00 python3 /usr/libexec/atuned/analysis/app.py /etc/atuned/atuned.cnf</w:t>
      </w:r>
    </w:p>
    <w:p w14:paraId="749892BC" w14:textId="77777777" w:rsidR="00785B1C" w:rsidRDefault="00785B1C" w:rsidP="00785B1C">
      <w:pPr>
        <w:pStyle w:val="2f2"/>
        <w:rPr>
          <w:lang w:eastAsia="zh-CN"/>
        </w:rPr>
      </w:pPr>
      <w:r>
        <w:rPr>
          <w:lang w:eastAsia="zh-CN"/>
        </w:rPr>
        <w:t>root       15733       1 12 12:45 ?        00:00:01 /usr/bin/python3 /usr/libexec/atuned/analysis/app_engine.py /etc/atuned/atuned.cnf</w:t>
      </w:r>
    </w:p>
    <w:p w14:paraId="7D7F36F9" w14:textId="1C421C80" w:rsidR="00785B1C" w:rsidRPr="00DB4A1E" w:rsidRDefault="00785B1C" w:rsidP="00785B1C">
      <w:pPr>
        <w:pStyle w:val="2f2"/>
        <w:rPr>
          <w:lang w:eastAsia="zh-CN"/>
        </w:rPr>
      </w:pPr>
      <w:r>
        <w:rPr>
          <w:lang w:eastAsia="zh-CN"/>
        </w:rPr>
        <w:lastRenderedPageBreak/>
        <w:t>root       15758    7251  0 12:45 pts/0    00:00:00 grep --color=auto atuned</w:t>
      </w:r>
    </w:p>
    <w:p w14:paraId="0E1E226A" w14:textId="77777777" w:rsidR="00123CDA" w:rsidRDefault="00123CDA" w:rsidP="00123CDA">
      <w:pPr>
        <w:pStyle w:val="30"/>
      </w:pPr>
      <w:r>
        <w:rPr>
          <w:rFonts w:hint="eastAsia"/>
        </w:rPr>
        <w:t>检查</w:t>
      </w:r>
      <w:r>
        <w:rPr>
          <w:rFonts w:hint="eastAsia"/>
        </w:rPr>
        <w:t>A-Tune</w:t>
      </w:r>
      <w:r>
        <w:rPr>
          <w:rFonts w:hint="eastAsia"/>
        </w:rPr>
        <w:t>服务运行状态</w:t>
      </w:r>
    </w:p>
    <w:p w14:paraId="14208C28" w14:textId="77777777" w:rsidR="00361F6D" w:rsidRDefault="00361F6D" w:rsidP="00361F6D">
      <w:pPr>
        <w:pStyle w:val="2f2"/>
      </w:pPr>
      <w:r>
        <w:t>[root@openeuler A-Tune]# systemctl status atuned</w:t>
      </w:r>
    </w:p>
    <w:p w14:paraId="3FAD9580" w14:textId="77777777" w:rsidR="00361F6D" w:rsidRDefault="00361F6D" w:rsidP="00361F6D">
      <w:pPr>
        <w:pStyle w:val="2f2"/>
      </w:pPr>
      <w:r>
        <w:t>● atuned.service - A-Tune Daemon</w:t>
      </w:r>
    </w:p>
    <w:p w14:paraId="014D2778" w14:textId="77777777" w:rsidR="00361F6D" w:rsidRDefault="00361F6D" w:rsidP="00361F6D">
      <w:pPr>
        <w:pStyle w:val="2f2"/>
      </w:pPr>
      <w:r>
        <w:t xml:space="preserve">   Loaded: loaded (/usr/lib/systemd/system/atuned.service; disabled; vendor preset: disabled)</w:t>
      </w:r>
    </w:p>
    <w:p w14:paraId="07EFE384" w14:textId="77777777" w:rsidR="00361F6D" w:rsidRDefault="00361F6D" w:rsidP="00361F6D">
      <w:pPr>
        <w:pStyle w:val="2f2"/>
      </w:pPr>
      <w:r>
        <w:t xml:space="preserve">   Active: active (running) since Thu 2020-07-30 21:44:43 CST; 2min 33s ago</w:t>
      </w:r>
    </w:p>
    <w:p w14:paraId="18F7E5EB" w14:textId="77777777" w:rsidR="00361F6D" w:rsidRDefault="00361F6D" w:rsidP="00361F6D">
      <w:pPr>
        <w:pStyle w:val="2f2"/>
      </w:pPr>
      <w:r>
        <w:t xml:space="preserve"> Main PID: 10275 (atuned)</w:t>
      </w:r>
    </w:p>
    <w:p w14:paraId="793C38BB" w14:textId="77777777" w:rsidR="00361F6D" w:rsidRDefault="00361F6D" w:rsidP="00361F6D">
      <w:pPr>
        <w:pStyle w:val="2f2"/>
      </w:pPr>
      <w:r>
        <w:t xml:space="preserve">    Tasks: 13</w:t>
      </w:r>
    </w:p>
    <w:p w14:paraId="165943A7" w14:textId="77777777" w:rsidR="00361F6D" w:rsidRDefault="00361F6D" w:rsidP="00361F6D">
      <w:pPr>
        <w:pStyle w:val="2f2"/>
      </w:pPr>
      <w:r>
        <w:t xml:space="preserve">   Memory: 88.6M</w:t>
      </w:r>
    </w:p>
    <w:p w14:paraId="79851423" w14:textId="77777777" w:rsidR="00361F6D" w:rsidRDefault="00361F6D" w:rsidP="00361F6D">
      <w:pPr>
        <w:pStyle w:val="2f2"/>
      </w:pPr>
      <w:r>
        <w:t xml:space="preserve">   CGroup: /system.slice/atuned.service</w:t>
      </w:r>
    </w:p>
    <w:p w14:paraId="016284F2" w14:textId="77777777" w:rsidR="00361F6D" w:rsidRDefault="00361F6D" w:rsidP="00361F6D">
      <w:pPr>
        <w:pStyle w:val="2f2"/>
      </w:pPr>
      <w:r>
        <w:t xml:space="preserve">           ├─10275 /usr/bin/atuned</w:t>
      </w:r>
    </w:p>
    <w:p w14:paraId="72D1A369" w14:textId="3B92DFB4" w:rsidR="00123CDA" w:rsidRDefault="00361F6D" w:rsidP="00361F6D">
      <w:pPr>
        <w:pStyle w:val="2f2"/>
      </w:pPr>
      <w:r>
        <w:t xml:space="preserve">           └─10282 python3 /usr/libexec/atuned/analysis/app.py /etc/atuned/atuned.cnf</w:t>
      </w:r>
    </w:p>
    <w:p w14:paraId="04807A05" w14:textId="77777777" w:rsidR="00C43F15" w:rsidRDefault="00C43F15" w:rsidP="00E31C5E">
      <w:pPr>
        <w:pStyle w:val="1e"/>
      </w:pPr>
    </w:p>
    <w:p w14:paraId="39957DF6" w14:textId="0215418D" w:rsidR="00E31C5E" w:rsidRPr="00854845" w:rsidRDefault="00E31C5E" w:rsidP="00E31C5E">
      <w:pPr>
        <w:pStyle w:val="1e"/>
      </w:pPr>
      <w:r>
        <w:rPr>
          <w:rFonts w:hint="eastAsia"/>
        </w:rPr>
        <w:t>按“</w:t>
      </w:r>
      <w:r>
        <w:rPr>
          <w:rFonts w:hint="eastAsia"/>
        </w:rPr>
        <w:t>q</w:t>
      </w:r>
      <w:r>
        <w:rPr>
          <w:rFonts w:hint="eastAsia"/>
        </w:rPr>
        <w:t>”或“</w:t>
      </w:r>
      <w:r>
        <w:rPr>
          <w:rFonts w:hint="eastAsia"/>
        </w:rPr>
        <w:t>Q</w:t>
      </w:r>
      <w:r>
        <w:rPr>
          <w:rFonts w:hint="eastAsia"/>
        </w:rPr>
        <w:t>”键从查看信息的状态中退出。</w:t>
      </w:r>
    </w:p>
    <w:p w14:paraId="6F76F345" w14:textId="77777777" w:rsidR="00123CDA" w:rsidRPr="00171C95" w:rsidRDefault="00123CDA" w:rsidP="00123CDA">
      <w:pPr>
        <w:pStyle w:val="2"/>
        <w:numPr>
          <w:ilvl w:val="1"/>
          <w:numId w:val="7"/>
        </w:numPr>
      </w:pPr>
      <w:bookmarkStart w:id="85" w:name="_Toc47040627"/>
      <w:bookmarkStart w:id="86" w:name="_Toc48901813"/>
      <w:r>
        <w:rPr>
          <w:rFonts w:hint="eastAsia"/>
          <w:lang w:eastAsia="zh-CN"/>
        </w:rPr>
        <w:t>运行</w:t>
      </w:r>
      <w:r w:rsidRPr="0084776C">
        <w:rPr>
          <w:lang w:eastAsia="zh-CN"/>
        </w:rPr>
        <w:t>atune-adm</w:t>
      </w:r>
      <w:r w:rsidRPr="00171C95">
        <w:rPr>
          <w:rFonts w:hint="eastAsia"/>
        </w:rPr>
        <w:t>命令</w:t>
      </w:r>
      <w:bookmarkEnd w:id="85"/>
      <w:bookmarkEnd w:id="86"/>
    </w:p>
    <w:p w14:paraId="415F8F49" w14:textId="77777777" w:rsidR="00123CDA" w:rsidRDefault="00123CDA" w:rsidP="00123CDA">
      <w:pPr>
        <w:pStyle w:val="3"/>
        <w:numPr>
          <w:ilvl w:val="2"/>
          <w:numId w:val="7"/>
        </w:numPr>
      </w:pPr>
      <w:bookmarkStart w:id="87" w:name="_Toc47040628"/>
      <w:bookmarkStart w:id="88" w:name="_Toc48901814"/>
      <w:r>
        <w:rPr>
          <w:rFonts w:hint="eastAsia"/>
        </w:rPr>
        <w:t>查看版本</w:t>
      </w:r>
      <w:bookmarkEnd w:id="87"/>
      <w:bookmarkEnd w:id="88"/>
    </w:p>
    <w:p w14:paraId="0A08A8AF" w14:textId="6ED48B41" w:rsidR="00123CDA" w:rsidRDefault="009C5F61" w:rsidP="00123CDA">
      <w:pPr>
        <w:pStyle w:val="30"/>
        <w:rPr>
          <w:lang w:eastAsia="en-US"/>
        </w:rPr>
      </w:pPr>
      <w:r>
        <w:rPr>
          <w:rFonts w:hint="eastAsia"/>
        </w:rPr>
        <w:t>查看</w:t>
      </w:r>
      <w:r w:rsidR="00123CDA" w:rsidRPr="00D65440">
        <w:t>atune-adm</w:t>
      </w:r>
      <w:r>
        <w:rPr>
          <w:rFonts w:hint="eastAsia"/>
        </w:rPr>
        <w:t>版本信息</w:t>
      </w:r>
    </w:p>
    <w:p w14:paraId="708BC2FA" w14:textId="77777777" w:rsidR="00361F6D" w:rsidRDefault="00361F6D" w:rsidP="00361F6D">
      <w:pPr>
        <w:pStyle w:val="2f2"/>
      </w:pPr>
      <w:r>
        <w:t>[root@openeuler A-Tune]# atune-adm --version</w:t>
      </w:r>
    </w:p>
    <w:p w14:paraId="3E5F7DDA" w14:textId="53C50F8C" w:rsidR="00361F6D" w:rsidRPr="00171C95" w:rsidRDefault="00525042" w:rsidP="00361F6D">
      <w:pPr>
        <w:pStyle w:val="2f2"/>
      </w:pPr>
      <w:r w:rsidRPr="00525042">
        <w:t>atune-adm version 0.2(9d6cacf)</w:t>
      </w:r>
    </w:p>
    <w:p w14:paraId="29BEB8F7" w14:textId="262A29FA" w:rsidR="00123CDA" w:rsidRPr="00171C95" w:rsidRDefault="00123CDA" w:rsidP="00123CDA">
      <w:pPr>
        <w:pStyle w:val="3"/>
        <w:numPr>
          <w:ilvl w:val="2"/>
          <w:numId w:val="7"/>
        </w:numPr>
      </w:pPr>
      <w:bookmarkStart w:id="89" w:name="_Toc47040629"/>
      <w:bookmarkStart w:id="90" w:name="_Toc48901815"/>
      <w:r w:rsidRPr="0021204A">
        <w:rPr>
          <w:rFonts w:hint="eastAsia"/>
        </w:rPr>
        <w:t>查询负载类型</w:t>
      </w:r>
      <w:bookmarkEnd w:id="89"/>
      <w:bookmarkEnd w:id="90"/>
    </w:p>
    <w:p w14:paraId="14CAB100" w14:textId="4B3E48F8" w:rsidR="00123CDA" w:rsidRPr="00171C95" w:rsidRDefault="009C5F61" w:rsidP="00123CDA">
      <w:pPr>
        <w:pStyle w:val="30"/>
        <w:rPr>
          <w:lang w:eastAsia="en-US"/>
        </w:rPr>
      </w:pPr>
      <w:r>
        <w:rPr>
          <w:rFonts w:hint="eastAsia"/>
        </w:rPr>
        <w:t>查询</w:t>
      </w:r>
      <w:r>
        <w:rPr>
          <w:rFonts w:hint="eastAsia"/>
        </w:rPr>
        <w:t>p</w:t>
      </w:r>
      <w:r>
        <w:t>rofile</w:t>
      </w:r>
    </w:p>
    <w:p w14:paraId="3D8B2A83" w14:textId="77777777" w:rsidR="00361F6D" w:rsidRDefault="00361F6D" w:rsidP="00361F6D">
      <w:pPr>
        <w:pStyle w:val="2f2"/>
      </w:pPr>
      <w:r>
        <w:t>[root@openeuler A-Tune]# atune-adm list</w:t>
      </w:r>
    </w:p>
    <w:p w14:paraId="3FCCF762" w14:textId="2557DB96" w:rsidR="00123CDA" w:rsidRDefault="00123CDA" w:rsidP="00123CDA">
      <w:pPr>
        <w:pStyle w:val="1e"/>
      </w:pPr>
      <w:r w:rsidRPr="00E371BE">
        <w:rPr>
          <w:rFonts w:hint="eastAsia"/>
        </w:rPr>
        <w:t>查询系统当前支持的</w:t>
      </w:r>
      <w:r w:rsidRPr="00E371BE">
        <w:rPr>
          <w:rFonts w:hint="eastAsia"/>
        </w:rPr>
        <w:t>profile</w:t>
      </w:r>
      <w:r w:rsidRPr="00E371BE">
        <w:rPr>
          <w:rFonts w:hint="eastAsia"/>
        </w:rPr>
        <w:t>，以及</w:t>
      </w:r>
      <w:r w:rsidRPr="00E371BE">
        <w:rPr>
          <w:rFonts w:hint="eastAsia"/>
        </w:rPr>
        <w:t>profile</w:t>
      </w:r>
      <w:r w:rsidR="007A18DA">
        <w:rPr>
          <w:rFonts w:hint="eastAsia"/>
        </w:rPr>
        <w:t>所处的状态</w:t>
      </w:r>
      <w:r w:rsidRPr="00E371BE">
        <w:rPr>
          <w:rFonts w:hint="eastAsia"/>
        </w:rPr>
        <w:t>。</w:t>
      </w:r>
    </w:p>
    <w:p w14:paraId="353B53E0" w14:textId="77777777" w:rsidR="00123CDA" w:rsidRPr="00171C95" w:rsidRDefault="00123CDA" w:rsidP="00123CDA">
      <w:pPr>
        <w:pStyle w:val="3"/>
        <w:numPr>
          <w:ilvl w:val="2"/>
          <w:numId w:val="7"/>
        </w:numPr>
        <w:rPr>
          <w:lang w:eastAsia="en-US"/>
        </w:rPr>
      </w:pPr>
      <w:bookmarkStart w:id="91" w:name="_Toc47040630"/>
      <w:bookmarkStart w:id="92" w:name="_Toc48901816"/>
      <w:r w:rsidRPr="00E371BE">
        <w:rPr>
          <w:rFonts w:hint="eastAsia"/>
          <w:lang w:eastAsia="en-US"/>
        </w:rPr>
        <w:t>分析负载类型并自优化</w:t>
      </w:r>
      <w:bookmarkEnd w:id="91"/>
      <w:bookmarkEnd w:id="92"/>
    </w:p>
    <w:p w14:paraId="798AF50D" w14:textId="6FC78C4B" w:rsidR="00897490" w:rsidRDefault="00227503" w:rsidP="00897490">
      <w:pPr>
        <w:pStyle w:val="30"/>
      </w:pPr>
      <w:r>
        <w:rPr>
          <w:rFonts w:hint="eastAsia"/>
        </w:rPr>
        <w:t>负载类型识别</w:t>
      </w:r>
    </w:p>
    <w:p w14:paraId="75DD0F2D" w14:textId="4AB969BA" w:rsidR="00897490" w:rsidRDefault="00897490" w:rsidP="00897490">
      <w:pPr>
        <w:pStyle w:val="2f2"/>
      </w:pPr>
      <w:r w:rsidRPr="00897490">
        <w:t xml:space="preserve">[root@openeuler A-Tune]# atune-adm analysis </w:t>
      </w:r>
      <w:r w:rsidR="00082D7B">
        <w:t>--</w:t>
      </w:r>
      <w:r w:rsidRPr="00897490">
        <w:t>characterization</w:t>
      </w:r>
    </w:p>
    <w:p w14:paraId="5716CF6D" w14:textId="1E8159C0" w:rsidR="00897490" w:rsidRDefault="00897490" w:rsidP="00897490">
      <w:pPr>
        <w:pStyle w:val="1e"/>
      </w:pPr>
      <w:r w:rsidRPr="00897490">
        <w:t>采集系统的实时统计数据并进行负载类型识别</w:t>
      </w:r>
      <w:r w:rsidR="00082D7B">
        <w:t>（</w:t>
      </w:r>
      <w:r w:rsidR="00082D7B">
        <w:rPr>
          <w:rFonts w:hint="eastAsia"/>
        </w:rPr>
        <w:t>注意：如果直接</w:t>
      </w:r>
      <w:r w:rsidR="00FE3133">
        <w:rPr>
          <w:rFonts w:hint="eastAsia"/>
        </w:rPr>
        <w:t>从这里</w:t>
      </w:r>
      <w:r w:rsidR="00082D7B">
        <w:rPr>
          <w:rFonts w:hint="eastAsia"/>
        </w:rPr>
        <w:t>复制粘贴此命令注意不要遗漏</w:t>
      </w:r>
      <w:r w:rsidR="003115E9">
        <w:rPr>
          <w:rFonts w:hint="eastAsia"/>
        </w:rPr>
        <w:t>选项</w:t>
      </w:r>
      <w:r w:rsidR="003115E9" w:rsidRPr="003115E9">
        <w:t>characterization</w:t>
      </w:r>
      <w:r w:rsidR="003115E9">
        <w:rPr>
          <w:rFonts w:hint="eastAsia"/>
        </w:rPr>
        <w:t>前的</w:t>
      </w:r>
      <w:r w:rsidR="00082D7B">
        <w:rPr>
          <w:rFonts w:hint="eastAsia"/>
        </w:rPr>
        <w:t>“</w:t>
      </w:r>
      <w:r w:rsidR="00082D7B">
        <w:rPr>
          <w:rFonts w:hint="eastAsia"/>
        </w:rPr>
        <w:t>--</w:t>
      </w:r>
      <w:r w:rsidR="00082D7B">
        <w:rPr>
          <w:rFonts w:hint="eastAsia"/>
        </w:rPr>
        <w:t>”符号</w:t>
      </w:r>
      <w:r w:rsidR="00082D7B" w:rsidRPr="00897490">
        <w:t>。</w:t>
      </w:r>
      <w:r w:rsidR="00082D7B">
        <w:t>）</w:t>
      </w:r>
    </w:p>
    <w:p w14:paraId="400D9A15" w14:textId="3B0005C3" w:rsidR="00123CDA" w:rsidRPr="00171C95" w:rsidRDefault="00227503" w:rsidP="00123CDA">
      <w:pPr>
        <w:pStyle w:val="30"/>
      </w:pPr>
      <w:r>
        <w:rPr>
          <w:rFonts w:hint="eastAsia"/>
        </w:rPr>
        <w:t>负载类型识别及</w:t>
      </w:r>
      <w:r w:rsidR="0010362A">
        <w:rPr>
          <w:rFonts w:hint="eastAsia"/>
        </w:rPr>
        <w:t>自动</w:t>
      </w:r>
      <w:r>
        <w:rPr>
          <w:rFonts w:hint="eastAsia"/>
        </w:rPr>
        <w:t>优化</w:t>
      </w:r>
    </w:p>
    <w:p w14:paraId="4F73F408" w14:textId="77777777" w:rsidR="00361F6D" w:rsidRDefault="00361F6D" w:rsidP="00361F6D">
      <w:pPr>
        <w:pStyle w:val="2f2"/>
      </w:pPr>
      <w:r>
        <w:t>[root@openeuler A-Tune]# atune-adm analysis</w:t>
      </w:r>
    </w:p>
    <w:p w14:paraId="23952459" w14:textId="77777777" w:rsidR="00123CDA" w:rsidRDefault="00123CDA" w:rsidP="00361F6D">
      <w:pPr>
        <w:pStyle w:val="1e"/>
      </w:pPr>
      <w:r w:rsidRPr="00E371BE">
        <w:rPr>
          <w:rFonts w:hint="eastAsia"/>
        </w:rPr>
        <w:t>采集系统的实时统计数据进行负载类型识别，并进行自动优化</w:t>
      </w:r>
      <w:r>
        <w:rPr>
          <w:rFonts w:hint="eastAsia"/>
        </w:rPr>
        <w:t>。</w:t>
      </w:r>
    </w:p>
    <w:p w14:paraId="39B5FA0A" w14:textId="77777777" w:rsidR="00123CDA" w:rsidRDefault="00123CDA" w:rsidP="00123CDA">
      <w:pPr>
        <w:pStyle w:val="3"/>
        <w:numPr>
          <w:ilvl w:val="2"/>
          <w:numId w:val="7"/>
        </w:numPr>
        <w:rPr>
          <w:lang w:eastAsia="en-US"/>
        </w:rPr>
      </w:pPr>
      <w:bookmarkStart w:id="93" w:name="_Toc47040631"/>
      <w:bookmarkStart w:id="94" w:name="_Toc48901817"/>
      <w:r>
        <w:rPr>
          <w:rFonts w:hint="eastAsia"/>
          <w:lang w:eastAsia="en-US"/>
        </w:rPr>
        <w:lastRenderedPageBreak/>
        <w:t>系统信息查询</w:t>
      </w:r>
      <w:bookmarkEnd w:id="93"/>
      <w:bookmarkEnd w:id="94"/>
    </w:p>
    <w:p w14:paraId="1546349E" w14:textId="7363D94A" w:rsidR="00123CDA" w:rsidRPr="00171C95" w:rsidRDefault="008D53D1" w:rsidP="00123CDA">
      <w:pPr>
        <w:pStyle w:val="30"/>
      </w:pPr>
      <w:r>
        <w:rPr>
          <w:rFonts w:hint="eastAsia"/>
        </w:rPr>
        <w:t>检查系统当前信息</w:t>
      </w:r>
    </w:p>
    <w:p w14:paraId="50ECE933" w14:textId="77777777" w:rsidR="00361F6D" w:rsidRDefault="00361F6D" w:rsidP="00361F6D">
      <w:pPr>
        <w:pStyle w:val="2f2"/>
      </w:pPr>
      <w:r>
        <w:t>[root@openeuler A-Tune]# atune-adm check</w:t>
      </w:r>
    </w:p>
    <w:p w14:paraId="66621E80" w14:textId="6D2DA0D0" w:rsidR="00123CDA" w:rsidRDefault="00123CDA" w:rsidP="00361F6D">
      <w:pPr>
        <w:pStyle w:val="1e"/>
      </w:pPr>
      <w:r w:rsidRPr="00C355E9">
        <w:rPr>
          <w:rFonts w:hint="eastAsia"/>
        </w:rPr>
        <w:t>检查系统当前的</w:t>
      </w:r>
      <w:r w:rsidR="004C3294">
        <w:t>CPU</w:t>
      </w:r>
      <w:r w:rsidRPr="00C355E9">
        <w:rPr>
          <w:rFonts w:hint="eastAsia"/>
        </w:rPr>
        <w:t>、</w:t>
      </w:r>
      <w:r w:rsidR="004C3294">
        <w:t>BIOS</w:t>
      </w:r>
      <w:r w:rsidRPr="00C355E9">
        <w:rPr>
          <w:rFonts w:hint="eastAsia"/>
        </w:rPr>
        <w:t>、</w:t>
      </w:r>
      <w:r w:rsidR="004C3294">
        <w:t>OS</w:t>
      </w:r>
      <w:r w:rsidRPr="00C355E9">
        <w:rPr>
          <w:rFonts w:hint="eastAsia"/>
        </w:rPr>
        <w:t>、网卡等信息</w:t>
      </w:r>
      <w:r>
        <w:rPr>
          <w:rFonts w:hint="eastAsia"/>
        </w:rPr>
        <w:t>。</w:t>
      </w:r>
    </w:p>
    <w:p w14:paraId="3D1009E8" w14:textId="7403E7DF" w:rsidR="0037379A" w:rsidRDefault="00F10D92" w:rsidP="00F10D92">
      <w:pPr>
        <w:pStyle w:val="3"/>
        <w:numPr>
          <w:ilvl w:val="2"/>
          <w:numId w:val="7"/>
        </w:numPr>
      </w:pPr>
      <w:bookmarkStart w:id="95" w:name="_Toc48901818"/>
      <w:r w:rsidRPr="00F10D92">
        <w:t>离线业务自调优</w:t>
      </w:r>
      <w:bookmarkEnd w:id="95"/>
    </w:p>
    <w:p w14:paraId="4B107146" w14:textId="25F8C9CC" w:rsidR="00F10D92" w:rsidRDefault="00F10D92" w:rsidP="005E4410">
      <w:pPr>
        <w:pStyle w:val="1e"/>
      </w:pPr>
      <w:r w:rsidRPr="00F10D92">
        <w:t>本实验通过</w:t>
      </w:r>
      <w:r w:rsidRPr="00F10D92">
        <w:t>A-Tune</w:t>
      </w:r>
      <w:r w:rsidRPr="00F10D92">
        <w:t>的离线自调优功能选出最优的压缩算法及其配置。</w:t>
      </w:r>
    </w:p>
    <w:p w14:paraId="54CCE719" w14:textId="5A67F56F" w:rsidR="00F10D92" w:rsidRDefault="00F10D92" w:rsidP="00E56752">
      <w:pPr>
        <w:pStyle w:val="30"/>
      </w:pPr>
      <w:r>
        <w:rPr>
          <w:rFonts w:hint="eastAsia"/>
        </w:rPr>
        <w:t>下载压缩文件</w:t>
      </w:r>
      <w:r w:rsidR="003D4159">
        <w:rPr>
          <w:rFonts w:hint="eastAsia"/>
        </w:rPr>
        <w:t>样本</w:t>
      </w:r>
    </w:p>
    <w:p w14:paraId="17BE536F" w14:textId="7EAB5CC7" w:rsidR="00F10D92" w:rsidRDefault="00F10D92" w:rsidP="00E56752">
      <w:pPr>
        <w:pStyle w:val="2f2"/>
      </w:pPr>
      <w:r w:rsidRPr="00F10D92">
        <w:t xml:space="preserve">[root@openeuler A-Tune]# cd </w:t>
      </w:r>
      <w:r w:rsidR="00695126">
        <w:t>.</w:t>
      </w:r>
      <w:r w:rsidR="00E56752" w:rsidRPr="00F10D92">
        <w:t>/</w:t>
      </w:r>
      <w:r w:rsidRPr="00F10D92">
        <w:t>examples/tuning/compress</w:t>
      </w:r>
    </w:p>
    <w:p w14:paraId="1AFD7620" w14:textId="405FEDF9" w:rsidR="00F10D92" w:rsidRDefault="00F10D92" w:rsidP="00E56752">
      <w:pPr>
        <w:pStyle w:val="2f2"/>
      </w:pPr>
      <w:r w:rsidRPr="00F10D92">
        <w:t xml:space="preserve">[root@openeuler </w:t>
      </w:r>
      <w:r w:rsidR="005C4AB0" w:rsidRPr="005C4AB0">
        <w:t>compress</w:t>
      </w:r>
      <w:r w:rsidRPr="00F10D92">
        <w:t xml:space="preserve">]# wget </w:t>
      </w:r>
      <w:hyperlink r:id="rId28" w:history="1">
        <w:r w:rsidRPr="00EC61EA">
          <w:rPr>
            <w:rStyle w:val="ad"/>
          </w:rPr>
          <w:t>http://cs.fit.edu/~mmahoney/compression/enwik8.zip</w:t>
        </w:r>
      </w:hyperlink>
    </w:p>
    <w:p w14:paraId="2047DCFF" w14:textId="414CDCE1" w:rsidR="00E56752" w:rsidRDefault="00E56752" w:rsidP="00E56752">
      <w:pPr>
        <w:pStyle w:val="1e"/>
      </w:pPr>
      <w:r>
        <w:rPr>
          <w:rFonts w:hint="eastAsia"/>
        </w:rPr>
        <w:t>此处</w:t>
      </w:r>
      <w:r w:rsidRPr="00F10D92">
        <w:t>下载</w:t>
      </w:r>
      <w:r>
        <w:rPr>
          <w:rFonts w:hint="eastAsia"/>
        </w:rPr>
        <w:t>一个名为</w:t>
      </w:r>
      <w:r w:rsidRPr="00F10D92">
        <w:t>enwik8.zip</w:t>
      </w:r>
      <w:r>
        <w:rPr>
          <w:rFonts w:hint="eastAsia"/>
        </w:rPr>
        <w:t>的</w:t>
      </w:r>
      <w:r w:rsidRPr="00F10D92">
        <w:t>压缩文件</w:t>
      </w:r>
      <w:r w:rsidR="00695126">
        <w:rPr>
          <w:rFonts w:hint="eastAsia"/>
        </w:rPr>
        <w:t>到指定目录</w:t>
      </w:r>
      <w:r w:rsidR="0070785C">
        <w:rPr>
          <w:rFonts w:hint="eastAsia"/>
        </w:rPr>
        <w:t>（即当前目录</w:t>
      </w:r>
      <w:r w:rsidR="005C4AB0">
        <w:rPr>
          <w:rFonts w:hint="eastAsia"/>
        </w:rPr>
        <w:t>A</w:t>
      </w:r>
      <w:r w:rsidR="005C4AB0">
        <w:t>-Tune/</w:t>
      </w:r>
      <w:r w:rsidR="0070785C" w:rsidRPr="0070785C">
        <w:t>examples/tuning/compress</w:t>
      </w:r>
      <w:r w:rsidR="0070785C">
        <w:rPr>
          <w:rFonts w:hint="eastAsia"/>
        </w:rPr>
        <w:t>）</w:t>
      </w:r>
      <w:r w:rsidR="007F2962">
        <w:t>，</w:t>
      </w:r>
      <w:r w:rsidR="007F2962">
        <w:rPr>
          <w:rFonts w:hint="eastAsia"/>
        </w:rPr>
        <w:t>该文件</w:t>
      </w:r>
      <w:r w:rsidR="004504B2">
        <w:rPr>
          <w:rFonts w:hint="eastAsia"/>
        </w:rPr>
        <w:t>作为一个样本</w:t>
      </w:r>
      <w:r w:rsidR="007F2962">
        <w:rPr>
          <w:rFonts w:hint="eastAsia"/>
        </w:rPr>
        <w:t>压缩了大量的文本内容</w:t>
      </w:r>
      <w:r w:rsidR="00ED4D0A">
        <w:t>：</w:t>
      </w:r>
    </w:p>
    <w:p w14:paraId="2ADC5AE2" w14:textId="17BFB418" w:rsidR="00ED4D0A" w:rsidRDefault="00ED4D0A" w:rsidP="00ED4D0A">
      <w:pPr>
        <w:pStyle w:val="2f2"/>
      </w:pPr>
      <w:r w:rsidRPr="00F10D92">
        <w:t xml:space="preserve">[root@openeuler </w:t>
      </w:r>
      <w:r w:rsidRPr="005C4AB0">
        <w:t>compress</w:t>
      </w:r>
      <w:r w:rsidRPr="00F10D92">
        <w:t>]</w:t>
      </w:r>
      <w:r>
        <w:t># ls</w:t>
      </w:r>
    </w:p>
    <w:p w14:paraId="4437A3E6" w14:textId="6297697D" w:rsidR="00ED4D0A" w:rsidRDefault="00ED4D0A" w:rsidP="00ED4D0A">
      <w:pPr>
        <w:pStyle w:val="2f2"/>
      </w:pPr>
      <w:r>
        <w:t>compress_client.yaml  compress.py  compress_server.yaml  enwik8.zip  prepare.sh  README</w:t>
      </w:r>
    </w:p>
    <w:p w14:paraId="75C8CFE8" w14:textId="028EBBAA" w:rsidR="00E56752" w:rsidRDefault="00EF0C3D" w:rsidP="00E56752">
      <w:pPr>
        <w:pStyle w:val="30"/>
      </w:pPr>
      <w:r>
        <w:rPr>
          <w:rFonts w:hint="eastAsia"/>
        </w:rPr>
        <w:t>调优前</w:t>
      </w:r>
      <w:r w:rsidR="00DD60CA">
        <w:rPr>
          <w:rFonts w:hint="eastAsia"/>
        </w:rPr>
        <w:t>的参数配置</w:t>
      </w:r>
    </w:p>
    <w:p w14:paraId="164B21AC" w14:textId="44A588F5" w:rsidR="00E56752" w:rsidRDefault="00E56752" w:rsidP="00E56752">
      <w:pPr>
        <w:pStyle w:val="2f2"/>
      </w:pPr>
      <w:r w:rsidRPr="00F10D92">
        <w:t xml:space="preserve">[root@openeuler </w:t>
      </w:r>
      <w:r w:rsidR="005C4AB0" w:rsidRPr="005C4AB0">
        <w:t>compress</w:t>
      </w:r>
      <w:r w:rsidRPr="00F10D92">
        <w:t>]# sh prepare.sh enwik8.zip</w:t>
      </w:r>
    </w:p>
    <w:p w14:paraId="7F090BB5" w14:textId="3C38E978" w:rsidR="00F10D92" w:rsidRDefault="00EF0C3D" w:rsidP="00EF0C3D">
      <w:pPr>
        <w:pStyle w:val="1e"/>
      </w:pPr>
      <w:r>
        <w:rPr>
          <w:rFonts w:hint="eastAsia"/>
        </w:rPr>
        <w:t>此处</w:t>
      </w:r>
      <w:r w:rsidRPr="00EF0C3D">
        <w:t>运行</w:t>
      </w:r>
      <w:r>
        <w:rPr>
          <w:rFonts w:hint="eastAsia"/>
        </w:rPr>
        <w:t>一个</w:t>
      </w:r>
      <w:r w:rsidRPr="00EF0C3D">
        <w:t>prepare.sh</w:t>
      </w:r>
      <w:r w:rsidRPr="00EF0C3D">
        <w:t>脚本</w:t>
      </w:r>
      <w:r>
        <w:t>，</w:t>
      </w:r>
      <w:r w:rsidR="00E56752">
        <w:rPr>
          <w:rFonts w:hint="eastAsia"/>
        </w:rPr>
        <w:t>该脚本</w:t>
      </w:r>
      <w:r w:rsidR="00F10D92" w:rsidRPr="00F10D92">
        <w:t>解压缩</w:t>
      </w:r>
      <w:r w:rsidR="00F10D92" w:rsidRPr="00F10D92">
        <w:t>enwik8.zip</w:t>
      </w:r>
      <w:r w:rsidR="00E56752">
        <w:rPr>
          <w:rFonts w:hint="eastAsia"/>
        </w:rPr>
        <w:t>文件并</w:t>
      </w:r>
      <w:r w:rsidR="00912135">
        <w:rPr>
          <w:rFonts w:hint="eastAsia"/>
        </w:rPr>
        <w:t>进行一些参数</w:t>
      </w:r>
      <w:r w:rsidR="00F10D92" w:rsidRPr="00F10D92">
        <w:t>设置</w:t>
      </w:r>
      <w:r w:rsidR="00542E7B">
        <w:t>，</w:t>
      </w:r>
      <w:r w:rsidR="00F84F0F">
        <w:rPr>
          <w:rFonts w:hint="eastAsia"/>
        </w:rPr>
        <w:t>例如</w:t>
      </w:r>
      <w:r w:rsidR="00F10D92" w:rsidRPr="00F10D92">
        <w:t>compress_client.yaml</w:t>
      </w:r>
      <w:r w:rsidR="00F84F0F">
        <w:rPr>
          <w:rFonts w:hint="eastAsia"/>
        </w:rPr>
        <w:t>文件</w:t>
      </w:r>
      <w:r w:rsidR="00F10D92" w:rsidRPr="00F10D92">
        <w:t>中</w:t>
      </w:r>
      <w:r w:rsidR="00F10D92" w:rsidRPr="00F10D92">
        <w:t>time</w:t>
      </w:r>
      <w:r w:rsidR="00F10D92" w:rsidRPr="00F10D92">
        <w:t>的权重为</w:t>
      </w:r>
      <w:r w:rsidR="00F10D92" w:rsidRPr="00F10D92">
        <w:t>20</w:t>
      </w:r>
      <w:r w:rsidR="00F10D92" w:rsidRPr="00F10D92">
        <w:t>，</w:t>
      </w:r>
      <w:r w:rsidR="00F10D92" w:rsidRPr="00F10D92">
        <w:t>compress_ratio</w:t>
      </w:r>
      <w:r w:rsidR="00F10D92" w:rsidRPr="00F10D92">
        <w:t>的权重为</w:t>
      </w:r>
      <w:r w:rsidR="00F10D92" w:rsidRPr="00F10D92">
        <w:t>80</w:t>
      </w:r>
      <w:r w:rsidR="00F10D92" w:rsidRPr="00F10D92">
        <w:t>，表明本次优化目标偏重压缩率</w:t>
      </w:r>
      <w:r w:rsidR="00F84F0F">
        <w:t>。</w:t>
      </w:r>
    </w:p>
    <w:p w14:paraId="6E6185D2" w14:textId="4B0A17BF" w:rsidR="00542E7B" w:rsidRDefault="00542E7B" w:rsidP="00EF0C3D">
      <w:pPr>
        <w:pStyle w:val="1e"/>
      </w:pPr>
      <w:r>
        <w:rPr>
          <w:rFonts w:hint="eastAsia"/>
        </w:rPr>
        <w:t>注意：这个脚本简化了繁杂的人工配置，具体的操作步骤请打开脚本的源代码进行学习。</w:t>
      </w:r>
      <w:r w:rsidR="00EB2E31">
        <w:rPr>
          <w:rFonts w:hint="eastAsia"/>
        </w:rPr>
        <w:t>我们同样需要细致研究</w:t>
      </w:r>
      <w:r>
        <w:rPr>
          <w:rFonts w:hint="eastAsia"/>
        </w:rPr>
        <w:t>另一个脚本</w:t>
      </w:r>
      <w:r w:rsidRPr="00542E7B">
        <w:t>compress.py</w:t>
      </w:r>
      <w:r w:rsidR="00315484">
        <w:rPr>
          <w:rFonts w:hint="eastAsia"/>
        </w:rPr>
        <w:t>，先备份该文件：</w:t>
      </w:r>
    </w:p>
    <w:p w14:paraId="3AA8EC2F" w14:textId="2BC9E67D" w:rsidR="006E750B" w:rsidRDefault="006E750B" w:rsidP="006E750B">
      <w:pPr>
        <w:pStyle w:val="2f2"/>
      </w:pPr>
      <w:r w:rsidRPr="006E750B">
        <w:t>[root@openeuler compress]#</w:t>
      </w:r>
      <w:r>
        <w:t xml:space="preserve"> </w:t>
      </w:r>
      <w:r w:rsidRPr="006E750B">
        <w:t>cp compress.py compress.py.bak</w:t>
      </w:r>
    </w:p>
    <w:p w14:paraId="6CF46C9F" w14:textId="33F6CDC1" w:rsidR="00F10D92" w:rsidRDefault="00F10D92" w:rsidP="00F84F0F">
      <w:pPr>
        <w:pStyle w:val="30"/>
      </w:pPr>
      <w:r w:rsidRPr="00F10D92">
        <w:t>进行</w:t>
      </w:r>
      <w:r w:rsidRPr="00F10D92">
        <w:t>tuning</w:t>
      </w:r>
      <w:r w:rsidR="007C6048">
        <w:rPr>
          <w:rFonts w:hint="eastAsia"/>
        </w:rPr>
        <w:t>以</w:t>
      </w:r>
      <w:r w:rsidRPr="00F10D92">
        <w:t>找到最优配置</w:t>
      </w:r>
    </w:p>
    <w:p w14:paraId="0D7BE0C8" w14:textId="54D309FE" w:rsidR="00F10D92" w:rsidRDefault="00F10D92" w:rsidP="00F84F0F">
      <w:pPr>
        <w:pStyle w:val="2f2"/>
      </w:pPr>
      <w:r w:rsidRPr="00F10D92">
        <w:t xml:space="preserve">[root@openeuler </w:t>
      </w:r>
      <w:r w:rsidR="005C4AB0" w:rsidRPr="005C4AB0">
        <w:t>compress</w:t>
      </w:r>
      <w:r w:rsidRPr="00F10D92">
        <w:t>]# atune-adm tuning --project compress --detail compress_client.yaml</w:t>
      </w:r>
    </w:p>
    <w:p w14:paraId="0F21EC0E" w14:textId="77777777" w:rsidR="00F301A4" w:rsidRDefault="00F301A4" w:rsidP="00F301A4">
      <w:pPr>
        <w:pStyle w:val="2f2"/>
      </w:pPr>
      <w:r>
        <w:t>Start to benchmark baseline...</w:t>
      </w:r>
    </w:p>
    <w:p w14:paraId="2369912E" w14:textId="77777777" w:rsidR="00F301A4" w:rsidRDefault="00F301A4" w:rsidP="00F301A4">
      <w:pPr>
        <w:pStyle w:val="2f2"/>
      </w:pPr>
      <w:r>
        <w:t xml:space="preserve"> 1.Loading its corresponding tuning project: compress</w:t>
      </w:r>
    </w:p>
    <w:p w14:paraId="23F35F1D" w14:textId="77777777" w:rsidR="00F301A4" w:rsidRDefault="00F301A4" w:rsidP="00F301A4">
      <w:pPr>
        <w:pStyle w:val="2f2"/>
      </w:pPr>
      <w:r>
        <w:t xml:space="preserve"> 2.Start to tuning the system......</w:t>
      </w:r>
    </w:p>
    <w:p w14:paraId="6803ECCE" w14:textId="4A94A75D" w:rsidR="00F301A4" w:rsidRDefault="00F301A4" w:rsidP="00F301A4">
      <w:pPr>
        <w:pStyle w:val="2f2"/>
      </w:pPr>
      <w:r>
        <w:t xml:space="preserve"> Current Tuning Progress......(1/20)</w:t>
      </w:r>
    </w:p>
    <w:p w14:paraId="0F793F54" w14:textId="4D1A4C28" w:rsidR="00F301A4" w:rsidRDefault="00F301A4" w:rsidP="00F84F0F">
      <w:pPr>
        <w:pStyle w:val="2f2"/>
      </w:pPr>
      <w:r>
        <w:t>……</w:t>
      </w:r>
    </w:p>
    <w:p w14:paraId="65FD87A6" w14:textId="77777777" w:rsidR="00F301A4" w:rsidRDefault="00F301A4" w:rsidP="00F301A4">
      <w:pPr>
        <w:pStyle w:val="2f2"/>
      </w:pPr>
      <w:r>
        <w:t>The final optimization result is: compressLevel=1,compressMethod=gzip</w:t>
      </w:r>
    </w:p>
    <w:p w14:paraId="4A49CB10" w14:textId="77777777" w:rsidR="00F301A4" w:rsidRDefault="00F301A4" w:rsidP="00F301A4">
      <w:pPr>
        <w:pStyle w:val="2f2"/>
      </w:pPr>
      <w:r>
        <w:t xml:space="preserve"> The final evaluation value is: time=1.39,compress_ratio=2.36</w:t>
      </w:r>
    </w:p>
    <w:p w14:paraId="0C0003E6" w14:textId="77777777" w:rsidR="00F301A4" w:rsidRDefault="00F301A4" w:rsidP="00F301A4">
      <w:pPr>
        <w:pStyle w:val="2f2"/>
      </w:pPr>
    </w:p>
    <w:p w14:paraId="77A25549" w14:textId="77777777" w:rsidR="00F301A4" w:rsidRDefault="00F301A4" w:rsidP="00F301A4">
      <w:pPr>
        <w:pStyle w:val="2f2"/>
      </w:pPr>
      <w:r>
        <w:t xml:space="preserve"> Baseline Performance is: (time:4.62,compress_ratio:2.74)</w:t>
      </w:r>
    </w:p>
    <w:p w14:paraId="29AEBD58" w14:textId="77777777" w:rsidR="00F301A4" w:rsidRDefault="00F301A4" w:rsidP="00F301A4">
      <w:pPr>
        <w:pStyle w:val="2f2"/>
      </w:pPr>
    </w:p>
    <w:p w14:paraId="43E56DBB" w14:textId="2FA29B22" w:rsidR="00F301A4" w:rsidRDefault="00F301A4" w:rsidP="00F301A4">
      <w:pPr>
        <w:pStyle w:val="2f2"/>
      </w:pPr>
      <w:r>
        <w:t xml:space="preserve"> Tuning Finished</w:t>
      </w:r>
    </w:p>
    <w:p w14:paraId="04E88A07" w14:textId="77777777" w:rsidR="00F301A4" w:rsidRDefault="00F301A4" w:rsidP="00F84F0F">
      <w:pPr>
        <w:pStyle w:val="2f2"/>
      </w:pPr>
    </w:p>
    <w:p w14:paraId="2BB53485" w14:textId="6257E96C" w:rsidR="006E1F5B" w:rsidRDefault="00F301A4" w:rsidP="006E1F5B">
      <w:pPr>
        <w:pStyle w:val="1e"/>
      </w:pPr>
      <w:r>
        <w:rPr>
          <w:rFonts w:hint="eastAsia"/>
        </w:rPr>
        <w:t>此命令开启针对</w:t>
      </w:r>
      <w:r w:rsidR="00633321">
        <w:rPr>
          <w:rFonts w:hint="eastAsia"/>
        </w:rPr>
        <w:t>本</w:t>
      </w:r>
      <w:r>
        <w:rPr>
          <w:rFonts w:hint="eastAsia"/>
        </w:rPr>
        <w:t>压缩应用的自动化调优，调优结果反映在了参数</w:t>
      </w:r>
      <w:r w:rsidRPr="00F301A4">
        <w:t>compressLevel</w:t>
      </w:r>
      <w:r>
        <w:rPr>
          <w:rFonts w:hint="eastAsia"/>
        </w:rPr>
        <w:t>和</w:t>
      </w:r>
      <w:r w:rsidRPr="00F301A4">
        <w:t>compressMethod</w:t>
      </w:r>
      <w:r w:rsidR="006E750B">
        <w:rPr>
          <w:rFonts w:hint="eastAsia"/>
        </w:rPr>
        <w:t>的设置</w:t>
      </w:r>
      <w:r w:rsidR="00451088">
        <w:rPr>
          <w:rFonts w:hint="eastAsia"/>
        </w:rPr>
        <w:t>上，</w:t>
      </w:r>
      <w:r>
        <w:rPr>
          <w:rFonts w:hint="eastAsia"/>
        </w:rPr>
        <w:t>对比调优前后的</w:t>
      </w:r>
      <w:r w:rsidRPr="00542E7B">
        <w:t>compress.py</w:t>
      </w:r>
      <w:r>
        <w:rPr>
          <w:rFonts w:hint="eastAsia"/>
        </w:rPr>
        <w:t>文件</w:t>
      </w:r>
      <w:r w:rsidR="00451088">
        <w:rPr>
          <w:rFonts w:hint="eastAsia"/>
        </w:rPr>
        <w:t>：</w:t>
      </w:r>
    </w:p>
    <w:p w14:paraId="61A2AC59" w14:textId="6827454E" w:rsidR="00451088" w:rsidRDefault="00451088" w:rsidP="00451088">
      <w:pPr>
        <w:pStyle w:val="2f2"/>
      </w:pPr>
      <w:r w:rsidRPr="00451088">
        <w:lastRenderedPageBreak/>
        <w:t># diff compress.py compress.py.bak</w:t>
      </w:r>
    </w:p>
    <w:p w14:paraId="67783A7E" w14:textId="77777777" w:rsidR="00451088" w:rsidRDefault="00451088" w:rsidP="00451088">
      <w:pPr>
        <w:pStyle w:val="2f2"/>
      </w:pPr>
      <w:r>
        <w:t>12,13c12,13</w:t>
      </w:r>
    </w:p>
    <w:p w14:paraId="0A68EF42" w14:textId="77777777" w:rsidR="00451088" w:rsidRDefault="00451088" w:rsidP="00451088">
      <w:pPr>
        <w:pStyle w:val="2f2"/>
      </w:pPr>
      <w:r>
        <w:t>&lt; compressLevel=1</w:t>
      </w:r>
    </w:p>
    <w:p w14:paraId="76AF77A3" w14:textId="77777777" w:rsidR="00451088" w:rsidRDefault="00451088" w:rsidP="00451088">
      <w:pPr>
        <w:pStyle w:val="2f2"/>
      </w:pPr>
      <w:r>
        <w:t>&lt; compressMethod="gzip"</w:t>
      </w:r>
    </w:p>
    <w:p w14:paraId="448D9F0D" w14:textId="77777777" w:rsidR="00451088" w:rsidRDefault="00451088" w:rsidP="00451088">
      <w:pPr>
        <w:pStyle w:val="2f2"/>
      </w:pPr>
      <w:r>
        <w:t>---</w:t>
      </w:r>
    </w:p>
    <w:p w14:paraId="081B92DD" w14:textId="77777777" w:rsidR="00451088" w:rsidRDefault="00451088" w:rsidP="00451088">
      <w:pPr>
        <w:pStyle w:val="2f2"/>
      </w:pPr>
      <w:r>
        <w:t>&gt; compressLevel=6</w:t>
      </w:r>
    </w:p>
    <w:p w14:paraId="459AB7CC" w14:textId="24DDD34C" w:rsidR="00451088" w:rsidRDefault="00451088" w:rsidP="00451088">
      <w:pPr>
        <w:pStyle w:val="2f2"/>
      </w:pPr>
      <w:r>
        <w:t>&gt; compressMethod="zlib"</w:t>
      </w:r>
    </w:p>
    <w:p w14:paraId="38BAC38D" w14:textId="3B4602CB" w:rsidR="00451088" w:rsidRPr="00451088" w:rsidRDefault="00451088" w:rsidP="006E1F5B">
      <w:pPr>
        <w:pStyle w:val="1e"/>
      </w:pPr>
      <w:r>
        <w:rPr>
          <w:rFonts w:hint="eastAsia"/>
        </w:rPr>
        <w:t>注意：以上对比结果可能会因为各自具体的运行环境而有所不同。</w:t>
      </w:r>
    </w:p>
    <w:p w14:paraId="542CF3B0" w14:textId="32AE1B71" w:rsidR="00F10D92" w:rsidRDefault="00F10D92" w:rsidP="00F84F0F">
      <w:pPr>
        <w:pStyle w:val="30"/>
      </w:pPr>
      <w:r w:rsidRPr="00F10D92">
        <w:t>还原系统配置</w:t>
      </w:r>
    </w:p>
    <w:p w14:paraId="2323C20B" w14:textId="465036E9" w:rsidR="00F10D92" w:rsidRDefault="00F10D92" w:rsidP="00F84F0F">
      <w:pPr>
        <w:pStyle w:val="2f2"/>
      </w:pPr>
      <w:r w:rsidRPr="00F10D92">
        <w:t xml:space="preserve">[root@openeuler </w:t>
      </w:r>
      <w:r w:rsidR="005C4AB0" w:rsidRPr="005C4AB0">
        <w:t>compress</w:t>
      </w:r>
      <w:r w:rsidRPr="00F10D92">
        <w:t>]# atune-adm tuning --restore --project compress</w:t>
      </w:r>
    </w:p>
    <w:p w14:paraId="2F386EBB" w14:textId="138AF46C" w:rsidR="00D405FF" w:rsidRPr="00F10D92" w:rsidRDefault="00E80408" w:rsidP="00D405FF">
      <w:pPr>
        <w:pStyle w:val="1e"/>
      </w:pPr>
      <w:r>
        <w:rPr>
          <w:rFonts w:hint="eastAsia"/>
        </w:rPr>
        <w:t>通过此命令</w:t>
      </w:r>
      <w:r w:rsidR="00590F69">
        <w:rPr>
          <w:rFonts w:hint="eastAsia"/>
        </w:rPr>
        <w:t>恢复</w:t>
      </w:r>
      <w:r w:rsidR="006542EE">
        <w:rPr>
          <w:rFonts w:hint="eastAsia"/>
        </w:rPr>
        <w:t>到</w:t>
      </w:r>
      <w:r w:rsidR="00185B15">
        <w:rPr>
          <w:rFonts w:hint="eastAsia"/>
        </w:rPr>
        <w:t>了</w:t>
      </w:r>
      <w:r w:rsidR="0063029C">
        <w:rPr>
          <w:rFonts w:hint="eastAsia"/>
        </w:rPr>
        <w:t>本次</w:t>
      </w:r>
      <w:r w:rsidR="00590F69">
        <w:rPr>
          <w:rFonts w:hint="eastAsia"/>
        </w:rPr>
        <w:t>t</w:t>
      </w:r>
      <w:r w:rsidR="00590F69">
        <w:t>uning</w:t>
      </w:r>
      <w:r w:rsidR="00590F69">
        <w:rPr>
          <w:rFonts w:hint="eastAsia"/>
        </w:rPr>
        <w:t>调优前的</w:t>
      </w:r>
      <w:r w:rsidR="00D405FF">
        <w:rPr>
          <w:rFonts w:hint="eastAsia"/>
        </w:rPr>
        <w:t>配置</w:t>
      </w:r>
      <w:r w:rsidR="006E750B">
        <w:rPr>
          <w:rFonts w:hint="eastAsia"/>
        </w:rPr>
        <w:t>，即</w:t>
      </w:r>
      <w:r w:rsidR="006E750B" w:rsidRPr="00F301A4">
        <w:t>compressLevel</w:t>
      </w:r>
      <w:r w:rsidR="006E750B">
        <w:rPr>
          <w:rFonts w:hint="eastAsia"/>
        </w:rPr>
        <w:t>和</w:t>
      </w:r>
      <w:r w:rsidR="006E750B" w:rsidRPr="00F301A4">
        <w:t>compressMethod</w:t>
      </w:r>
      <w:r w:rsidR="006E750B">
        <w:rPr>
          <w:rFonts w:hint="eastAsia"/>
        </w:rPr>
        <w:t>的设置</w:t>
      </w:r>
      <w:r w:rsidR="00D405FF">
        <w:rPr>
          <w:rFonts w:hint="eastAsia"/>
        </w:rPr>
        <w:t>。</w:t>
      </w:r>
    </w:p>
    <w:p w14:paraId="29A5A2B6" w14:textId="77777777" w:rsidR="00E335AF" w:rsidRPr="00171C95" w:rsidRDefault="00E335AF" w:rsidP="00E335AF">
      <w:pPr>
        <w:pStyle w:val="2"/>
        <w:numPr>
          <w:ilvl w:val="1"/>
          <w:numId w:val="7"/>
        </w:numPr>
      </w:pPr>
      <w:bookmarkStart w:id="96" w:name="_Toc47103525"/>
      <w:bookmarkStart w:id="97" w:name="_Toc48901819"/>
      <w:r>
        <w:rPr>
          <w:rFonts w:hint="eastAsia"/>
          <w:lang w:eastAsia="zh-CN"/>
        </w:rPr>
        <w:t>资源清理</w:t>
      </w:r>
      <w:bookmarkEnd w:id="96"/>
      <w:bookmarkEnd w:id="97"/>
    </w:p>
    <w:p w14:paraId="525FF276" w14:textId="77777777" w:rsidR="00E335AF" w:rsidRPr="00171C95" w:rsidRDefault="00E335AF" w:rsidP="00E335AF">
      <w:pPr>
        <w:pStyle w:val="3"/>
        <w:numPr>
          <w:ilvl w:val="2"/>
          <w:numId w:val="7"/>
        </w:numPr>
      </w:pPr>
      <w:bookmarkStart w:id="98" w:name="_Toc47103526"/>
      <w:bookmarkStart w:id="99" w:name="_Toc48901820"/>
      <w:r w:rsidRPr="00171C95">
        <w:rPr>
          <w:rFonts w:hint="eastAsia"/>
        </w:rPr>
        <w:t>资源清理</w:t>
      </w:r>
      <w:bookmarkEnd w:id="98"/>
      <w:bookmarkEnd w:id="99"/>
    </w:p>
    <w:p w14:paraId="45E58A9C" w14:textId="77777777" w:rsidR="00E335AF" w:rsidRPr="00171C95" w:rsidRDefault="00E335AF" w:rsidP="00E335AF">
      <w:pPr>
        <w:pStyle w:val="30"/>
      </w:pPr>
      <w:r w:rsidRPr="00171C95">
        <w:rPr>
          <w:rFonts w:hint="eastAsia"/>
        </w:rPr>
        <w:t>回到</w:t>
      </w:r>
      <w:r w:rsidRPr="00171C95">
        <w:rPr>
          <w:rFonts w:hint="eastAsia"/>
        </w:rPr>
        <w:t>E</w:t>
      </w:r>
      <w:r w:rsidRPr="00171C95">
        <w:t>CS</w:t>
      </w:r>
      <w:r w:rsidRPr="00171C95">
        <w:t>控制台</w:t>
      </w:r>
      <w:r w:rsidRPr="00171C95">
        <w:rPr>
          <w:rFonts w:hint="eastAsia"/>
        </w:rPr>
        <w:t>，</w:t>
      </w:r>
      <w:r w:rsidRPr="00171C95">
        <w:t>勾选</w:t>
      </w:r>
      <w:r w:rsidRPr="00171C95">
        <w:rPr>
          <w:rFonts w:hint="eastAsia"/>
        </w:rPr>
        <w:t>k</w:t>
      </w:r>
      <w:r w:rsidRPr="00171C95">
        <w:t>p-test01</w:t>
      </w:r>
      <w:r w:rsidRPr="00171C95">
        <w:t>虚拟机</w:t>
      </w:r>
      <w:r w:rsidRPr="00171C95">
        <w:rPr>
          <w:rFonts w:hint="eastAsia"/>
        </w:rPr>
        <w:t>，</w:t>
      </w:r>
      <w:r w:rsidRPr="00171C95">
        <w:t>然后点击</w:t>
      </w:r>
      <w:r w:rsidRPr="00171C95">
        <w:rPr>
          <w:rFonts w:hint="eastAsia"/>
        </w:rPr>
        <w:t>“更多”</w:t>
      </w:r>
      <w:r w:rsidRPr="00171C95">
        <w:sym w:font="Wingdings" w:char="F0E0"/>
      </w:r>
      <w:r w:rsidRPr="00171C95">
        <w:rPr>
          <w:rFonts w:hint="eastAsia"/>
        </w:rPr>
        <w:t>“删除”。</w:t>
      </w:r>
    </w:p>
    <w:p w14:paraId="1203522D" w14:textId="77777777" w:rsidR="00E335AF" w:rsidRPr="00171C95" w:rsidRDefault="00E335AF" w:rsidP="00E335AF">
      <w:pPr>
        <w:pStyle w:val="1e"/>
      </w:pPr>
      <w:r w:rsidRPr="00171C95">
        <w:rPr>
          <w:noProof/>
        </w:rPr>
        <w:drawing>
          <wp:inline distT="0" distB="0" distL="0" distR="0" wp14:anchorId="367771BA" wp14:editId="1F52BD45">
            <wp:extent cx="2442949" cy="1966423"/>
            <wp:effectExtent l="19050" t="19050" r="14605" b="1524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5153" cy="197624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74311C" w14:textId="77777777" w:rsidR="00E335AF" w:rsidRPr="00171C95" w:rsidRDefault="00E335AF" w:rsidP="00E335AF">
      <w:pPr>
        <w:pStyle w:val="30"/>
      </w:pPr>
      <w:r w:rsidRPr="00171C95">
        <w:rPr>
          <w:rFonts w:hint="eastAsia"/>
        </w:rPr>
        <w:t>在弹出的对话框中勾选“释放云服务器绑定的弹性公网</w:t>
      </w:r>
      <w:r w:rsidRPr="00171C95">
        <w:rPr>
          <w:rFonts w:hint="eastAsia"/>
        </w:rPr>
        <w:t>I</w:t>
      </w:r>
      <w:r w:rsidRPr="00171C95">
        <w:t>P</w:t>
      </w:r>
      <w:r w:rsidRPr="00171C95">
        <w:t>地址</w:t>
      </w:r>
      <w:r w:rsidRPr="00171C95">
        <w:rPr>
          <w:rFonts w:hint="eastAsia"/>
        </w:rPr>
        <w:t>”和“删除云服务器挂载的数据盘”，然后点击“是”，删除</w:t>
      </w:r>
      <w:r w:rsidRPr="00171C95">
        <w:rPr>
          <w:rFonts w:hint="eastAsia"/>
        </w:rPr>
        <w:t>E</w:t>
      </w:r>
      <w:r w:rsidRPr="00171C95">
        <w:t>CS</w:t>
      </w:r>
      <w:r w:rsidRPr="00171C95">
        <w:rPr>
          <w:rFonts w:hint="eastAsia"/>
        </w:rPr>
        <w:t>。</w:t>
      </w:r>
    </w:p>
    <w:p w14:paraId="188CD1D2" w14:textId="77777777" w:rsidR="00E335AF" w:rsidRDefault="00E335AF" w:rsidP="00E335AF">
      <w:pPr>
        <w:pStyle w:val="2f2"/>
      </w:pPr>
      <w:r w:rsidRPr="00171C95">
        <w:rPr>
          <w:noProof/>
          <w:lang w:eastAsia="zh-CN"/>
        </w:rPr>
        <w:lastRenderedPageBreak/>
        <w:drawing>
          <wp:inline distT="0" distB="0" distL="0" distR="0" wp14:anchorId="4433CB98" wp14:editId="121663A8">
            <wp:extent cx="3698543" cy="2443694"/>
            <wp:effectExtent l="19050" t="19050" r="16510" b="139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6379" cy="244887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5A262D" w14:textId="77777777" w:rsidR="00E335AF" w:rsidRPr="00171C95" w:rsidRDefault="00E335AF" w:rsidP="00E335AF">
      <w:pPr>
        <w:pStyle w:val="1e"/>
      </w:pPr>
    </w:p>
    <w:p w14:paraId="0B55F637" w14:textId="77777777" w:rsidR="0037379A" w:rsidRDefault="0037379A" w:rsidP="00E335AF">
      <w:pPr>
        <w:pStyle w:val="1e"/>
      </w:pPr>
    </w:p>
    <w:p w14:paraId="7BD34A35" w14:textId="77777777" w:rsidR="0037379A" w:rsidRDefault="0037379A" w:rsidP="005E4410">
      <w:pPr>
        <w:pStyle w:val="1e"/>
      </w:pPr>
    </w:p>
    <w:p w14:paraId="45C322E6" w14:textId="77777777" w:rsidR="009A619C" w:rsidRPr="009D4127" w:rsidRDefault="009A619C" w:rsidP="005E4410">
      <w:pPr>
        <w:pStyle w:val="1e"/>
      </w:pPr>
    </w:p>
    <w:sectPr w:rsidR="009A619C" w:rsidRPr="009D4127" w:rsidSect="00033B54">
      <w:headerReference w:type="default" r:id="rId31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20ED2" w14:textId="77777777" w:rsidR="00FE6E2F" w:rsidRDefault="00FE6E2F" w:rsidP="00940D2A">
      <w:pPr>
        <w:spacing w:before="0" w:after="0" w:line="240" w:lineRule="auto"/>
      </w:pPr>
      <w:r>
        <w:separator/>
      </w:r>
    </w:p>
  </w:endnote>
  <w:endnote w:type="continuationSeparator" w:id="0">
    <w:p w14:paraId="7E449A54" w14:textId="77777777" w:rsidR="00FE6E2F" w:rsidRDefault="00FE6E2F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7C159" w14:textId="77777777" w:rsidR="00FE6E2F" w:rsidRDefault="00FE6E2F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1654067" w14:textId="77777777" w:rsidR="00FE6E2F" w:rsidRDefault="00FE6E2F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F85EC5" w:rsidRPr="009D4127" w:rsidRDefault="00F85EC5" w:rsidP="00033B54">
    <w:pPr>
      <w:pStyle w:val="a6"/>
      <w:rPr>
        <w:rFonts w:ascii="Huawei Sans" w:eastAsia="方正兰亭黑简体" w:hAnsi="Huawei Sans"/>
      </w:rPr>
    </w:pPr>
  </w:p>
  <w:p w14:paraId="6619D47F" w14:textId="77777777" w:rsidR="00F85EC5" w:rsidRPr="009D4127" w:rsidRDefault="00F85EC5" w:rsidP="00033B54">
    <w:pPr>
      <w:pStyle w:val="a6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F85EC5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F85EC5" w:rsidRPr="009D4127" w:rsidRDefault="00F85EC5" w:rsidP="00854769">
          <w:pPr>
            <w:pStyle w:val="afff9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F85EC5" w:rsidRPr="009D4127" w:rsidRDefault="00F85EC5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240F3B13" w:rsidR="00F85EC5" w:rsidRPr="009D4127" w:rsidRDefault="00F85EC5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 w:rsidRPr="00172C27">
            <w:rPr>
              <w:rFonts w:ascii="Huawei Sans" w:eastAsia="方正兰亭黑简体" w:hAnsi="Huawei Sans"/>
              <w:noProof/>
            </w:rPr>
            <w:t>openEuler</w:t>
          </w:r>
          <w:r w:rsidRPr="00172C27">
            <w:rPr>
              <w:rFonts w:ascii="Huawei Sans" w:eastAsia="方正兰亭黑简体" w:hAnsi="Huawei Sans"/>
              <w:noProof/>
            </w:rPr>
            <w:t>操作系统实验手册</w:t>
          </w:r>
        </w:p>
      </w:tc>
      <w:tc>
        <w:tcPr>
          <w:tcW w:w="1134" w:type="dxa"/>
          <w:vAlign w:val="bottom"/>
        </w:tcPr>
        <w:p w14:paraId="279C3BBC" w14:textId="1A924E70" w:rsidR="00F85EC5" w:rsidRPr="009D4127" w:rsidRDefault="00F85EC5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1C2024">
            <w:rPr>
              <w:rFonts w:ascii="Huawei Sans" w:eastAsia="方正兰亭黑简体" w:hAnsi="Huawei Sans"/>
              <w:noProof/>
            </w:rPr>
            <w:t>1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F85EC5" w:rsidRPr="009D4127" w:rsidRDefault="00F85EC5" w:rsidP="00033B54">
    <w:pPr>
      <w:pStyle w:val="a6"/>
      <w:rPr>
        <w:rFonts w:ascii="Huawei Sans" w:eastAsia="方正兰亭黑简体" w:hAnsi="Huawei Sans"/>
      </w:rPr>
    </w:pPr>
  </w:p>
  <w:p w14:paraId="76432B8F" w14:textId="77777777" w:rsidR="00F85EC5" w:rsidRPr="009D4127" w:rsidRDefault="00F85EC5" w:rsidP="00033B54">
    <w:pPr>
      <w:pStyle w:val="a6"/>
      <w:rPr>
        <w:rFonts w:ascii="Huawei Sans" w:eastAsia="方正兰亭黑简体" w:hAnsi="Huawei Sans"/>
      </w:rPr>
    </w:pPr>
  </w:p>
  <w:p w14:paraId="2CCE42D9" w14:textId="77777777" w:rsidR="00F85EC5" w:rsidRPr="009D4127" w:rsidRDefault="00F85EC5">
    <w:pPr>
      <w:pStyle w:val="a6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1535D"/>
    <w:multiLevelType w:val="hybridMultilevel"/>
    <w:tmpl w:val="A866BCAC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71657A1"/>
    <w:multiLevelType w:val="multilevel"/>
    <w:tmpl w:val="518E076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9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1"/>
  </w:num>
  <w:num w:numId="2">
    <w:abstractNumId w:val="12"/>
  </w:num>
  <w:num w:numId="3">
    <w:abstractNumId w:val="6"/>
  </w:num>
  <w:num w:numId="4">
    <w:abstractNumId w:val="8"/>
  </w:num>
  <w:num w:numId="5">
    <w:abstractNumId w:val="15"/>
  </w:num>
  <w:num w:numId="6">
    <w:abstractNumId w:val="22"/>
  </w:num>
  <w:num w:numId="7">
    <w:abstractNumId w:val="3"/>
  </w:num>
  <w:num w:numId="8">
    <w:abstractNumId w:val="3"/>
  </w:num>
  <w:num w:numId="9">
    <w:abstractNumId w:val="14"/>
  </w:num>
  <w:num w:numId="10">
    <w:abstractNumId w:val="23"/>
  </w:num>
  <w:num w:numId="11">
    <w:abstractNumId w:val="5"/>
  </w:num>
  <w:num w:numId="12">
    <w:abstractNumId w:val="2"/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6"/>
  </w:num>
  <w:num w:numId="20">
    <w:abstractNumId w:val="13"/>
  </w:num>
  <w:num w:numId="21">
    <w:abstractNumId w:val="13"/>
  </w:num>
  <w:num w:numId="22">
    <w:abstractNumId w:val="17"/>
  </w:num>
  <w:num w:numId="23">
    <w:abstractNumId w:val="17"/>
  </w:num>
  <w:num w:numId="24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4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7"/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</w:num>
  <w:num w:numId="40">
    <w:abstractNumId w:val="18"/>
  </w:num>
  <w:num w:numId="41">
    <w:abstractNumId w:val="19"/>
  </w:num>
  <w:num w:numId="42">
    <w:abstractNumId w:val="3"/>
  </w:num>
  <w:num w:numId="43">
    <w:abstractNumId w:val="7"/>
  </w:num>
  <w:num w:numId="44">
    <w:abstractNumId w:val="3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</w:num>
  <w:num w:numId="47">
    <w:abstractNumId w:val="3"/>
  </w:num>
  <w:num w:numId="48">
    <w:abstractNumId w:val="0"/>
  </w:num>
  <w:num w:numId="49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2D70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210D2"/>
    <w:rsid w:val="0002214D"/>
    <w:rsid w:val="000225EC"/>
    <w:rsid w:val="0002276F"/>
    <w:rsid w:val="00024836"/>
    <w:rsid w:val="0002558E"/>
    <w:rsid w:val="00027F46"/>
    <w:rsid w:val="00030293"/>
    <w:rsid w:val="000308C2"/>
    <w:rsid w:val="000321CB"/>
    <w:rsid w:val="00033243"/>
    <w:rsid w:val="00033B54"/>
    <w:rsid w:val="00033F84"/>
    <w:rsid w:val="000375E9"/>
    <w:rsid w:val="00037606"/>
    <w:rsid w:val="00041545"/>
    <w:rsid w:val="00041907"/>
    <w:rsid w:val="00041995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074"/>
    <w:rsid w:val="00062A99"/>
    <w:rsid w:val="00064D07"/>
    <w:rsid w:val="00064F80"/>
    <w:rsid w:val="00065C07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CE4"/>
    <w:rsid w:val="00080D2F"/>
    <w:rsid w:val="00082C9D"/>
    <w:rsid w:val="00082D7B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57E7"/>
    <w:rsid w:val="000D601E"/>
    <w:rsid w:val="000D79DE"/>
    <w:rsid w:val="000D7DC7"/>
    <w:rsid w:val="000E12FE"/>
    <w:rsid w:val="000E16AA"/>
    <w:rsid w:val="000E3396"/>
    <w:rsid w:val="000E3FA8"/>
    <w:rsid w:val="000E48ED"/>
    <w:rsid w:val="000E5B3B"/>
    <w:rsid w:val="000F21A1"/>
    <w:rsid w:val="000F40D3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362A"/>
    <w:rsid w:val="0010410B"/>
    <w:rsid w:val="00104ADC"/>
    <w:rsid w:val="00106460"/>
    <w:rsid w:val="00106A4A"/>
    <w:rsid w:val="00107072"/>
    <w:rsid w:val="00107DA6"/>
    <w:rsid w:val="00110F4C"/>
    <w:rsid w:val="0011199D"/>
    <w:rsid w:val="00113362"/>
    <w:rsid w:val="00114A3D"/>
    <w:rsid w:val="0011636E"/>
    <w:rsid w:val="00116DBF"/>
    <w:rsid w:val="001175BF"/>
    <w:rsid w:val="001178C7"/>
    <w:rsid w:val="00117C30"/>
    <w:rsid w:val="00120C0B"/>
    <w:rsid w:val="00120D39"/>
    <w:rsid w:val="0012112D"/>
    <w:rsid w:val="00122A8A"/>
    <w:rsid w:val="00123CDA"/>
    <w:rsid w:val="00125657"/>
    <w:rsid w:val="00125987"/>
    <w:rsid w:val="00131CAC"/>
    <w:rsid w:val="00134805"/>
    <w:rsid w:val="00135B97"/>
    <w:rsid w:val="00135C53"/>
    <w:rsid w:val="00135F66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3A4F"/>
    <w:rsid w:val="00154983"/>
    <w:rsid w:val="00154ACF"/>
    <w:rsid w:val="00156F51"/>
    <w:rsid w:val="00160729"/>
    <w:rsid w:val="00161BC3"/>
    <w:rsid w:val="00163D02"/>
    <w:rsid w:val="001641DB"/>
    <w:rsid w:val="001666C5"/>
    <w:rsid w:val="00171A32"/>
    <w:rsid w:val="00172027"/>
    <w:rsid w:val="00172C27"/>
    <w:rsid w:val="00172E55"/>
    <w:rsid w:val="0017327A"/>
    <w:rsid w:val="0017451A"/>
    <w:rsid w:val="00176B45"/>
    <w:rsid w:val="00180259"/>
    <w:rsid w:val="0018080D"/>
    <w:rsid w:val="00180E3E"/>
    <w:rsid w:val="00180EF9"/>
    <w:rsid w:val="00181143"/>
    <w:rsid w:val="00185231"/>
    <w:rsid w:val="00185A73"/>
    <w:rsid w:val="00185AA1"/>
    <w:rsid w:val="00185B15"/>
    <w:rsid w:val="00185EEE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2793"/>
    <w:rsid w:val="001A3936"/>
    <w:rsid w:val="001A42A4"/>
    <w:rsid w:val="001A7817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2024"/>
    <w:rsid w:val="001C3D41"/>
    <w:rsid w:val="001C3F12"/>
    <w:rsid w:val="001C4487"/>
    <w:rsid w:val="001C540B"/>
    <w:rsid w:val="001C6626"/>
    <w:rsid w:val="001D001D"/>
    <w:rsid w:val="001D0149"/>
    <w:rsid w:val="001D0278"/>
    <w:rsid w:val="001D18DC"/>
    <w:rsid w:val="001D38BD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E73A5"/>
    <w:rsid w:val="001F1D00"/>
    <w:rsid w:val="001F20D7"/>
    <w:rsid w:val="001F336D"/>
    <w:rsid w:val="001F3661"/>
    <w:rsid w:val="001F54BE"/>
    <w:rsid w:val="002004D8"/>
    <w:rsid w:val="00200836"/>
    <w:rsid w:val="0020153C"/>
    <w:rsid w:val="00203E5B"/>
    <w:rsid w:val="002044DD"/>
    <w:rsid w:val="00210AA0"/>
    <w:rsid w:val="0021148B"/>
    <w:rsid w:val="002116A0"/>
    <w:rsid w:val="0021185F"/>
    <w:rsid w:val="0021235C"/>
    <w:rsid w:val="002134C0"/>
    <w:rsid w:val="0021362D"/>
    <w:rsid w:val="00213E96"/>
    <w:rsid w:val="002148FC"/>
    <w:rsid w:val="00215B45"/>
    <w:rsid w:val="00215F94"/>
    <w:rsid w:val="00216D88"/>
    <w:rsid w:val="00217D84"/>
    <w:rsid w:val="00220C70"/>
    <w:rsid w:val="002213B8"/>
    <w:rsid w:val="002226E2"/>
    <w:rsid w:val="00223844"/>
    <w:rsid w:val="002245F2"/>
    <w:rsid w:val="002247BC"/>
    <w:rsid w:val="00225D8A"/>
    <w:rsid w:val="00225DA0"/>
    <w:rsid w:val="00227503"/>
    <w:rsid w:val="002315E3"/>
    <w:rsid w:val="0023220D"/>
    <w:rsid w:val="00232D1D"/>
    <w:rsid w:val="00234CC4"/>
    <w:rsid w:val="002352DE"/>
    <w:rsid w:val="00236A73"/>
    <w:rsid w:val="002375BA"/>
    <w:rsid w:val="002376A5"/>
    <w:rsid w:val="00242206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FAD"/>
    <w:rsid w:val="002554AD"/>
    <w:rsid w:val="00257718"/>
    <w:rsid w:val="002605B0"/>
    <w:rsid w:val="00260775"/>
    <w:rsid w:val="00262636"/>
    <w:rsid w:val="00264059"/>
    <w:rsid w:val="002652D5"/>
    <w:rsid w:val="002711F9"/>
    <w:rsid w:val="002713EE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086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48D0"/>
    <w:rsid w:val="002E5399"/>
    <w:rsid w:val="002F014B"/>
    <w:rsid w:val="002F16D9"/>
    <w:rsid w:val="002F1F6C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15E9"/>
    <w:rsid w:val="00312DF1"/>
    <w:rsid w:val="003141CC"/>
    <w:rsid w:val="00314574"/>
    <w:rsid w:val="00314B68"/>
    <w:rsid w:val="00315484"/>
    <w:rsid w:val="003162AE"/>
    <w:rsid w:val="0031692E"/>
    <w:rsid w:val="00316C5D"/>
    <w:rsid w:val="00316C8E"/>
    <w:rsid w:val="00320117"/>
    <w:rsid w:val="00321154"/>
    <w:rsid w:val="00322063"/>
    <w:rsid w:val="00325029"/>
    <w:rsid w:val="003267BB"/>
    <w:rsid w:val="00327963"/>
    <w:rsid w:val="00327A89"/>
    <w:rsid w:val="003329DE"/>
    <w:rsid w:val="003344D9"/>
    <w:rsid w:val="00334B5D"/>
    <w:rsid w:val="003372EA"/>
    <w:rsid w:val="00337A16"/>
    <w:rsid w:val="00337B1D"/>
    <w:rsid w:val="0034019D"/>
    <w:rsid w:val="00340C4B"/>
    <w:rsid w:val="00342110"/>
    <w:rsid w:val="003449B6"/>
    <w:rsid w:val="00345758"/>
    <w:rsid w:val="00345CA8"/>
    <w:rsid w:val="003460BF"/>
    <w:rsid w:val="003461B0"/>
    <w:rsid w:val="0034698C"/>
    <w:rsid w:val="0034741F"/>
    <w:rsid w:val="00347840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1F6D"/>
    <w:rsid w:val="00362546"/>
    <w:rsid w:val="003629CB"/>
    <w:rsid w:val="00362BAD"/>
    <w:rsid w:val="00362ECF"/>
    <w:rsid w:val="0036631D"/>
    <w:rsid w:val="00366E4B"/>
    <w:rsid w:val="00370DC3"/>
    <w:rsid w:val="0037379A"/>
    <w:rsid w:val="00373B2C"/>
    <w:rsid w:val="003746AF"/>
    <w:rsid w:val="00375EAD"/>
    <w:rsid w:val="003819B9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96D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08E"/>
    <w:rsid w:val="003B6F29"/>
    <w:rsid w:val="003C08CB"/>
    <w:rsid w:val="003C1978"/>
    <w:rsid w:val="003C1E9E"/>
    <w:rsid w:val="003C298F"/>
    <w:rsid w:val="003C2E2D"/>
    <w:rsid w:val="003C30C3"/>
    <w:rsid w:val="003C39E6"/>
    <w:rsid w:val="003C5BE1"/>
    <w:rsid w:val="003C6282"/>
    <w:rsid w:val="003D2573"/>
    <w:rsid w:val="003D2786"/>
    <w:rsid w:val="003D4159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FEC"/>
    <w:rsid w:val="003F0B45"/>
    <w:rsid w:val="003F0F18"/>
    <w:rsid w:val="003F3A47"/>
    <w:rsid w:val="003F3D2A"/>
    <w:rsid w:val="003F4170"/>
    <w:rsid w:val="003F43CE"/>
    <w:rsid w:val="003F4FCF"/>
    <w:rsid w:val="003F6605"/>
    <w:rsid w:val="003F7555"/>
    <w:rsid w:val="00400F61"/>
    <w:rsid w:val="00403032"/>
    <w:rsid w:val="0040332D"/>
    <w:rsid w:val="004040EF"/>
    <w:rsid w:val="004053CB"/>
    <w:rsid w:val="00406970"/>
    <w:rsid w:val="0041039A"/>
    <w:rsid w:val="00411791"/>
    <w:rsid w:val="0041213C"/>
    <w:rsid w:val="00413400"/>
    <w:rsid w:val="004136A5"/>
    <w:rsid w:val="0041409F"/>
    <w:rsid w:val="00416E2E"/>
    <w:rsid w:val="00420B72"/>
    <w:rsid w:val="00422748"/>
    <w:rsid w:val="004278B5"/>
    <w:rsid w:val="004300F4"/>
    <w:rsid w:val="004314CE"/>
    <w:rsid w:val="0043331E"/>
    <w:rsid w:val="004341CE"/>
    <w:rsid w:val="004346AD"/>
    <w:rsid w:val="004356EB"/>
    <w:rsid w:val="00435FAE"/>
    <w:rsid w:val="0043602D"/>
    <w:rsid w:val="004363CD"/>
    <w:rsid w:val="0043675F"/>
    <w:rsid w:val="00436804"/>
    <w:rsid w:val="00436B92"/>
    <w:rsid w:val="00440AA8"/>
    <w:rsid w:val="00441D72"/>
    <w:rsid w:val="00447103"/>
    <w:rsid w:val="0044762D"/>
    <w:rsid w:val="004504B2"/>
    <w:rsid w:val="00450E12"/>
    <w:rsid w:val="00451088"/>
    <w:rsid w:val="00451CF6"/>
    <w:rsid w:val="0045366D"/>
    <w:rsid w:val="004547B4"/>
    <w:rsid w:val="00455497"/>
    <w:rsid w:val="00456E82"/>
    <w:rsid w:val="00457348"/>
    <w:rsid w:val="004601F1"/>
    <w:rsid w:val="004622AB"/>
    <w:rsid w:val="00462D8E"/>
    <w:rsid w:val="0046363A"/>
    <w:rsid w:val="00463820"/>
    <w:rsid w:val="00464E48"/>
    <w:rsid w:val="00466677"/>
    <w:rsid w:val="0046676C"/>
    <w:rsid w:val="00466E8E"/>
    <w:rsid w:val="00467DD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4F6A"/>
    <w:rsid w:val="004B6114"/>
    <w:rsid w:val="004B6AA4"/>
    <w:rsid w:val="004B7A61"/>
    <w:rsid w:val="004C0466"/>
    <w:rsid w:val="004C28C6"/>
    <w:rsid w:val="004C3294"/>
    <w:rsid w:val="004C3A05"/>
    <w:rsid w:val="004C41B3"/>
    <w:rsid w:val="004C42B9"/>
    <w:rsid w:val="004C7563"/>
    <w:rsid w:val="004D2AC9"/>
    <w:rsid w:val="004D2AE8"/>
    <w:rsid w:val="004D2C13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5C3B"/>
    <w:rsid w:val="004E6EC6"/>
    <w:rsid w:val="004F06E5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1BAE"/>
    <w:rsid w:val="005135D9"/>
    <w:rsid w:val="005170B5"/>
    <w:rsid w:val="005214A7"/>
    <w:rsid w:val="00521F40"/>
    <w:rsid w:val="00522580"/>
    <w:rsid w:val="00523C28"/>
    <w:rsid w:val="0052474E"/>
    <w:rsid w:val="00525042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E7B"/>
    <w:rsid w:val="00543953"/>
    <w:rsid w:val="00543A76"/>
    <w:rsid w:val="00543FDE"/>
    <w:rsid w:val="00545A3D"/>
    <w:rsid w:val="005476F7"/>
    <w:rsid w:val="00547873"/>
    <w:rsid w:val="00552BAE"/>
    <w:rsid w:val="0055515B"/>
    <w:rsid w:val="0055520C"/>
    <w:rsid w:val="0055595D"/>
    <w:rsid w:val="00556DB2"/>
    <w:rsid w:val="005578B6"/>
    <w:rsid w:val="005607FC"/>
    <w:rsid w:val="00561F13"/>
    <w:rsid w:val="00562E3E"/>
    <w:rsid w:val="00563999"/>
    <w:rsid w:val="005657B6"/>
    <w:rsid w:val="005706B5"/>
    <w:rsid w:val="00571B40"/>
    <w:rsid w:val="00573C39"/>
    <w:rsid w:val="0057476C"/>
    <w:rsid w:val="00574963"/>
    <w:rsid w:val="0057502B"/>
    <w:rsid w:val="005750C8"/>
    <w:rsid w:val="00577A5F"/>
    <w:rsid w:val="00577A8B"/>
    <w:rsid w:val="00577CDF"/>
    <w:rsid w:val="0058072A"/>
    <w:rsid w:val="00581446"/>
    <w:rsid w:val="00581962"/>
    <w:rsid w:val="00585E01"/>
    <w:rsid w:val="0058688B"/>
    <w:rsid w:val="00586D12"/>
    <w:rsid w:val="00590F69"/>
    <w:rsid w:val="00592C09"/>
    <w:rsid w:val="00592EA9"/>
    <w:rsid w:val="00594091"/>
    <w:rsid w:val="00596A92"/>
    <w:rsid w:val="005A0960"/>
    <w:rsid w:val="005A0AAD"/>
    <w:rsid w:val="005A1A80"/>
    <w:rsid w:val="005A1E6F"/>
    <w:rsid w:val="005A26CE"/>
    <w:rsid w:val="005A2A71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466D"/>
    <w:rsid w:val="005B5054"/>
    <w:rsid w:val="005B5970"/>
    <w:rsid w:val="005B6D8C"/>
    <w:rsid w:val="005B755C"/>
    <w:rsid w:val="005B7CB3"/>
    <w:rsid w:val="005B7DC2"/>
    <w:rsid w:val="005B7E6C"/>
    <w:rsid w:val="005C13E7"/>
    <w:rsid w:val="005C4AB0"/>
    <w:rsid w:val="005C4B55"/>
    <w:rsid w:val="005C4E64"/>
    <w:rsid w:val="005C7FAB"/>
    <w:rsid w:val="005D1302"/>
    <w:rsid w:val="005D161A"/>
    <w:rsid w:val="005D203C"/>
    <w:rsid w:val="005D2A15"/>
    <w:rsid w:val="005D2A5E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53F"/>
    <w:rsid w:val="005E2BA8"/>
    <w:rsid w:val="005E2DD2"/>
    <w:rsid w:val="005E4410"/>
    <w:rsid w:val="005E4B56"/>
    <w:rsid w:val="005E5310"/>
    <w:rsid w:val="005F10B1"/>
    <w:rsid w:val="005F26D0"/>
    <w:rsid w:val="005F2A85"/>
    <w:rsid w:val="005F5536"/>
    <w:rsid w:val="00600FA3"/>
    <w:rsid w:val="0060106F"/>
    <w:rsid w:val="006014A4"/>
    <w:rsid w:val="00602B73"/>
    <w:rsid w:val="00606353"/>
    <w:rsid w:val="006064F1"/>
    <w:rsid w:val="006072A9"/>
    <w:rsid w:val="00607A81"/>
    <w:rsid w:val="00610C3F"/>
    <w:rsid w:val="006120E1"/>
    <w:rsid w:val="00613457"/>
    <w:rsid w:val="006137CA"/>
    <w:rsid w:val="00613CBF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5FC3"/>
    <w:rsid w:val="00627321"/>
    <w:rsid w:val="0063029C"/>
    <w:rsid w:val="00631584"/>
    <w:rsid w:val="00631B2F"/>
    <w:rsid w:val="006320F1"/>
    <w:rsid w:val="00632A2C"/>
    <w:rsid w:val="00633087"/>
    <w:rsid w:val="00633321"/>
    <w:rsid w:val="0063351F"/>
    <w:rsid w:val="00634469"/>
    <w:rsid w:val="00634964"/>
    <w:rsid w:val="00634DF4"/>
    <w:rsid w:val="00636190"/>
    <w:rsid w:val="00636666"/>
    <w:rsid w:val="00637A53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42EE"/>
    <w:rsid w:val="00655365"/>
    <w:rsid w:val="00656D35"/>
    <w:rsid w:val="00656DFB"/>
    <w:rsid w:val="006611CD"/>
    <w:rsid w:val="00661235"/>
    <w:rsid w:val="00662109"/>
    <w:rsid w:val="00662E2B"/>
    <w:rsid w:val="006646A8"/>
    <w:rsid w:val="006651F6"/>
    <w:rsid w:val="00665B0E"/>
    <w:rsid w:val="00672951"/>
    <w:rsid w:val="00672B31"/>
    <w:rsid w:val="00674A4C"/>
    <w:rsid w:val="00675B34"/>
    <w:rsid w:val="006765F5"/>
    <w:rsid w:val="00676C2A"/>
    <w:rsid w:val="00680302"/>
    <w:rsid w:val="00680585"/>
    <w:rsid w:val="00680B76"/>
    <w:rsid w:val="00681061"/>
    <w:rsid w:val="00683953"/>
    <w:rsid w:val="0068422F"/>
    <w:rsid w:val="00691C48"/>
    <w:rsid w:val="00691CA6"/>
    <w:rsid w:val="006925EB"/>
    <w:rsid w:val="00695126"/>
    <w:rsid w:val="0069554C"/>
    <w:rsid w:val="00695D19"/>
    <w:rsid w:val="00697C08"/>
    <w:rsid w:val="00697D2C"/>
    <w:rsid w:val="006A144A"/>
    <w:rsid w:val="006A22A1"/>
    <w:rsid w:val="006A25D7"/>
    <w:rsid w:val="006A39FD"/>
    <w:rsid w:val="006A458E"/>
    <w:rsid w:val="006A7420"/>
    <w:rsid w:val="006A7AB4"/>
    <w:rsid w:val="006B58EE"/>
    <w:rsid w:val="006B5E98"/>
    <w:rsid w:val="006B6A79"/>
    <w:rsid w:val="006C16BF"/>
    <w:rsid w:val="006C1E0B"/>
    <w:rsid w:val="006C425F"/>
    <w:rsid w:val="006C4329"/>
    <w:rsid w:val="006C559F"/>
    <w:rsid w:val="006C65AA"/>
    <w:rsid w:val="006C756C"/>
    <w:rsid w:val="006D0B05"/>
    <w:rsid w:val="006D46A5"/>
    <w:rsid w:val="006D622A"/>
    <w:rsid w:val="006E0824"/>
    <w:rsid w:val="006E17E3"/>
    <w:rsid w:val="006E1F5B"/>
    <w:rsid w:val="006E2DF2"/>
    <w:rsid w:val="006E2F9F"/>
    <w:rsid w:val="006E6052"/>
    <w:rsid w:val="006E70B8"/>
    <w:rsid w:val="006E750B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85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5F76"/>
    <w:rsid w:val="0072687F"/>
    <w:rsid w:val="0072774E"/>
    <w:rsid w:val="00727A1A"/>
    <w:rsid w:val="0073084B"/>
    <w:rsid w:val="007308D9"/>
    <w:rsid w:val="00731168"/>
    <w:rsid w:val="007317BB"/>
    <w:rsid w:val="00731863"/>
    <w:rsid w:val="00731ADC"/>
    <w:rsid w:val="0073326B"/>
    <w:rsid w:val="00733628"/>
    <w:rsid w:val="00733BDB"/>
    <w:rsid w:val="0073530A"/>
    <w:rsid w:val="00735B94"/>
    <w:rsid w:val="007369BD"/>
    <w:rsid w:val="00736DD8"/>
    <w:rsid w:val="00737D63"/>
    <w:rsid w:val="00737E11"/>
    <w:rsid w:val="00737EF0"/>
    <w:rsid w:val="0074046D"/>
    <w:rsid w:val="00742A75"/>
    <w:rsid w:val="00742D5E"/>
    <w:rsid w:val="0074365E"/>
    <w:rsid w:val="007455B8"/>
    <w:rsid w:val="0074627D"/>
    <w:rsid w:val="0074648A"/>
    <w:rsid w:val="007476D8"/>
    <w:rsid w:val="00751121"/>
    <w:rsid w:val="007511FB"/>
    <w:rsid w:val="007513EB"/>
    <w:rsid w:val="00752B9C"/>
    <w:rsid w:val="0075561F"/>
    <w:rsid w:val="0075691C"/>
    <w:rsid w:val="00756FCA"/>
    <w:rsid w:val="00757266"/>
    <w:rsid w:val="007573B8"/>
    <w:rsid w:val="007578B3"/>
    <w:rsid w:val="00760AD1"/>
    <w:rsid w:val="00762127"/>
    <w:rsid w:val="007638B2"/>
    <w:rsid w:val="00765954"/>
    <w:rsid w:val="00765F00"/>
    <w:rsid w:val="0076735B"/>
    <w:rsid w:val="007673B1"/>
    <w:rsid w:val="00771F53"/>
    <w:rsid w:val="00774DDB"/>
    <w:rsid w:val="007750B2"/>
    <w:rsid w:val="00775422"/>
    <w:rsid w:val="007761F5"/>
    <w:rsid w:val="00780864"/>
    <w:rsid w:val="00781B39"/>
    <w:rsid w:val="0078266A"/>
    <w:rsid w:val="0078422C"/>
    <w:rsid w:val="007849F2"/>
    <w:rsid w:val="00785B1C"/>
    <w:rsid w:val="00785ECF"/>
    <w:rsid w:val="00787543"/>
    <w:rsid w:val="00790918"/>
    <w:rsid w:val="00790CE5"/>
    <w:rsid w:val="00791CC2"/>
    <w:rsid w:val="00791F9D"/>
    <w:rsid w:val="00792F48"/>
    <w:rsid w:val="007946B0"/>
    <w:rsid w:val="00796312"/>
    <w:rsid w:val="007A0830"/>
    <w:rsid w:val="007A0C9B"/>
    <w:rsid w:val="007A1649"/>
    <w:rsid w:val="007A18DA"/>
    <w:rsid w:val="007A2E34"/>
    <w:rsid w:val="007A40F2"/>
    <w:rsid w:val="007A4B89"/>
    <w:rsid w:val="007B1662"/>
    <w:rsid w:val="007B1E9D"/>
    <w:rsid w:val="007B43DA"/>
    <w:rsid w:val="007B570C"/>
    <w:rsid w:val="007B5F15"/>
    <w:rsid w:val="007B656E"/>
    <w:rsid w:val="007B6BE0"/>
    <w:rsid w:val="007C0C8B"/>
    <w:rsid w:val="007C16D6"/>
    <w:rsid w:val="007C4BBD"/>
    <w:rsid w:val="007C58EA"/>
    <w:rsid w:val="007C6048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962"/>
    <w:rsid w:val="007F2ED8"/>
    <w:rsid w:val="007F349E"/>
    <w:rsid w:val="007F52D2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879"/>
    <w:rsid w:val="00810E74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F4E"/>
    <w:rsid w:val="008330FA"/>
    <w:rsid w:val="00833DAA"/>
    <w:rsid w:val="0083479C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AEA"/>
    <w:rsid w:val="00856EDA"/>
    <w:rsid w:val="0086134D"/>
    <w:rsid w:val="008619CD"/>
    <w:rsid w:val="00861AD4"/>
    <w:rsid w:val="0086469A"/>
    <w:rsid w:val="00864F67"/>
    <w:rsid w:val="00865C51"/>
    <w:rsid w:val="00866CFB"/>
    <w:rsid w:val="00867CC8"/>
    <w:rsid w:val="00870EFE"/>
    <w:rsid w:val="00870F0E"/>
    <w:rsid w:val="008711C0"/>
    <w:rsid w:val="008731B3"/>
    <w:rsid w:val="0087353A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E8D"/>
    <w:rsid w:val="00897490"/>
    <w:rsid w:val="00897757"/>
    <w:rsid w:val="008A08C6"/>
    <w:rsid w:val="008A0CDC"/>
    <w:rsid w:val="008A288E"/>
    <w:rsid w:val="008A3AA7"/>
    <w:rsid w:val="008A3B32"/>
    <w:rsid w:val="008A4ADD"/>
    <w:rsid w:val="008A4BDD"/>
    <w:rsid w:val="008A4D88"/>
    <w:rsid w:val="008A5256"/>
    <w:rsid w:val="008B0E3E"/>
    <w:rsid w:val="008B17EE"/>
    <w:rsid w:val="008B34F2"/>
    <w:rsid w:val="008B4D70"/>
    <w:rsid w:val="008B5835"/>
    <w:rsid w:val="008B60B2"/>
    <w:rsid w:val="008B6D57"/>
    <w:rsid w:val="008B7B9B"/>
    <w:rsid w:val="008C0438"/>
    <w:rsid w:val="008C09F3"/>
    <w:rsid w:val="008C2E4D"/>
    <w:rsid w:val="008C30F4"/>
    <w:rsid w:val="008C5037"/>
    <w:rsid w:val="008C7F85"/>
    <w:rsid w:val="008D2C22"/>
    <w:rsid w:val="008D53D1"/>
    <w:rsid w:val="008D76B5"/>
    <w:rsid w:val="008E0285"/>
    <w:rsid w:val="008E322E"/>
    <w:rsid w:val="008E6235"/>
    <w:rsid w:val="008E68BA"/>
    <w:rsid w:val="008E6C91"/>
    <w:rsid w:val="008E6FBE"/>
    <w:rsid w:val="008E72B4"/>
    <w:rsid w:val="008F2081"/>
    <w:rsid w:val="008F7FF9"/>
    <w:rsid w:val="00900AEF"/>
    <w:rsid w:val="00902539"/>
    <w:rsid w:val="00902B2B"/>
    <w:rsid w:val="00903192"/>
    <w:rsid w:val="00903F93"/>
    <w:rsid w:val="009058A8"/>
    <w:rsid w:val="00907A51"/>
    <w:rsid w:val="00907F52"/>
    <w:rsid w:val="00911482"/>
    <w:rsid w:val="00912135"/>
    <w:rsid w:val="00912A6C"/>
    <w:rsid w:val="00914937"/>
    <w:rsid w:val="0091628A"/>
    <w:rsid w:val="009171BC"/>
    <w:rsid w:val="0092083F"/>
    <w:rsid w:val="009227DD"/>
    <w:rsid w:val="00923F55"/>
    <w:rsid w:val="0092482D"/>
    <w:rsid w:val="00925318"/>
    <w:rsid w:val="00925EA4"/>
    <w:rsid w:val="009301F6"/>
    <w:rsid w:val="00931412"/>
    <w:rsid w:val="00931740"/>
    <w:rsid w:val="009319E8"/>
    <w:rsid w:val="00934483"/>
    <w:rsid w:val="009350AD"/>
    <w:rsid w:val="009373E6"/>
    <w:rsid w:val="00937764"/>
    <w:rsid w:val="009379C2"/>
    <w:rsid w:val="00940D2A"/>
    <w:rsid w:val="00941295"/>
    <w:rsid w:val="00941CE0"/>
    <w:rsid w:val="00943F7A"/>
    <w:rsid w:val="009444F9"/>
    <w:rsid w:val="00947A35"/>
    <w:rsid w:val="00950A31"/>
    <w:rsid w:val="00951F14"/>
    <w:rsid w:val="009540D2"/>
    <w:rsid w:val="009574FE"/>
    <w:rsid w:val="00963BC9"/>
    <w:rsid w:val="009642C5"/>
    <w:rsid w:val="00964B46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4BFA"/>
    <w:rsid w:val="009760F1"/>
    <w:rsid w:val="009761C5"/>
    <w:rsid w:val="0097664E"/>
    <w:rsid w:val="00977DD6"/>
    <w:rsid w:val="00980F37"/>
    <w:rsid w:val="00982BE1"/>
    <w:rsid w:val="00983660"/>
    <w:rsid w:val="00984F4D"/>
    <w:rsid w:val="00986B3A"/>
    <w:rsid w:val="00986D59"/>
    <w:rsid w:val="0098700B"/>
    <w:rsid w:val="00987630"/>
    <w:rsid w:val="00987F76"/>
    <w:rsid w:val="0099118D"/>
    <w:rsid w:val="00991782"/>
    <w:rsid w:val="00993624"/>
    <w:rsid w:val="009951C6"/>
    <w:rsid w:val="0099614E"/>
    <w:rsid w:val="00996C4A"/>
    <w:rsid w:val="009972D8"/>
    <w:rsid w:val="00997EF2"/>
    <w:rsid w:val="009A00CC"/>
    <w:rsid w:val="009A0D55"/>
    <w:rsid w:val="009A2185"/>
    <w:rsid w:val="009A619C"/>
    <w:rsid w:val="009A65E8"/>
    <w:rsid w:val="009A6947"/>
    <w:rsid w:val="009A6B73"/>
    <w:rsid w:val="009A6DED"/>
    <w:rsid w:val="009A72CE"/>
    <w:rsid w:val="009A7644"/>
    <w:rsid w:val="009B014A"/>
    <w:rsid w:val="009B2AEB"/>
    <w:rsid w:val="009B2E12"/>
    <w:rsid w:val="009B499C"/>
    <w:rsid w:val="009B4B5F"/>
    <w:rsid w:val="009B7234"/>
    <w:rsid w:val="009B7760"/>
    <w:rsid w:val="009C1BE8"/>
    <w:rsid w:val="009C3747"/>
    <w:rsid w:val="009C3DB8"/>
    <w:rsid w:val="009C4F82"/>
    <w:rsid w:val="009C5F61"/>
    <w:rsid w:val="009C6EF4"/>
    <w:rsid w:val="009C730E"/>
    <w:rsid w:val="009D0212"/>
    <w:rsid w:val="009D0D2A"/>
    <w:rsid w:val="009D19D5"/>
    <w:rsid w:val="009D2C7C"/>
    <w:rsid w:val="009D3716"/>
    <w:rsid w:val="009D4127"/>
    <w:rsid w:val="009D5354"/>
    <w:rsid w:val="009D586E"/>
    <w:rsid w:val="009D744F"/>
    <w:rsid w:val="009D7B26"/>
    <w:rsid w:val="009E1B18"/>
    <w:rsid w:val="009E1F10"/>
    <w:rsid w:val="009E2157"/>
    <w:rsid w:val="009E231D"/>
    <w:rsid w:val="009E2C46"/>
    <w:rsid w:val="009E58E3"/>
    <w:rsid w:val="009E6D66"/>
    <w:rsid w:val="009E7B91"/>
    <w:rsid w:val="009F17EB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17A"/>
    <w:rsid w:val="00A07CC4"/>
    <w:rsid w:val="00A07EFA"/>
    <w:rsid w:val="00A07FFB"/>
    <w:rsid w:val="00A103A7"/>
    <w:rsid w:val="00A12301"/>
    <w:rsid w:val="00A13D67"/>
    <w:rsid w:val="00A142D6"/>
    <w:rsid w:val="00A17322"/>
    <w:rsid w:val="00A20093"/>
    <w:rsid w:val="00A207D3"/>
    <w:rsid w:val="00A20DAD"/>
    <w:rsid w:val="00A22743"/>
    <w:rsid w:val="00A22BAD"/>
    <w:rsid w:val="00A24A27"/>
    <w:rsid w:val="00A25571"/>
    <w:rsid w:val="00A257E8"/>
    <w:rsid w:val="00A26165"/>
    <w:rsid w:val="00A264DD"/>
    <w:rsid w:val="00A27105"/>
    <w:rsid w:val="00A30296"/>
    <w:rsid w:val="00A3035F"/>
    <w:rsid w:val="00A32195"/>
    <w:rsid w:val="00A3398E"/>
    <w:rsid w:val="00A37ABF"/>
    <w:rsid w:val="00A37BAA"/>
    <w:rsid w:val="00A40B3C"/>
    <w:rsid w:val="00A42333"/>
    <w:rsid w:val="00A43FBB"/>
    <w:rsid w:val="00A44877"/>
    <w:rsid w:val="00A44A0C"/>
    <w:rsid w:val="00A47302"/>
    <w:rsid w:val="00A47728"/>
    <w:rsid w:val="00A51A89"/>
    <w:rsid w:val="00A5245A"/>
    <w:rsid w:val="00A531D2"/>
    <w:rsid w:val="00A53288"/>
    <w:rsid w:val="00A539FD"/>
    <w:rsid w:val="00A549FF"/>
    <w:rsid w:val="00A5523D"/>
    <w:rsid w:val="00A55F0C"/>
    <w:rsid w:val="00A5714E"/>
    <w:rsid w:val="00A57961"/>
    <w:rsid w:val="00A61F42"/>
    <w:rsid w:val="00A621E5"/>
    <w:rsid w:val="00A62A86"/>
    <w:rsid w:val="00A64D4F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773D6"/>
    <w:rsid w:val="00A81AF3"/>
    <w:rsid w:val="00A82F45"/>
    <w:rsid w:val="00A82F82"/>
    <w:rsid w:val="00A83E06"/>
    <w:rsid w:val="00A86CB6"/>
    <w:rsid w:val="00A87702"/>
    <w:rsid w:val="00A906D9"/>
    <w:rsid w:val="00A914D6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1513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346E"/>
    <w:rsid w:val="00AE38D9"/>
    <w:rsid w:val="00AE40E0"/>
    <w:rsid w:val="00AE5AB6"/>
    <w:rsid w:val="00AE6172"/>
    <w:rsid w:val="00AF18DD"/>
    <w:rsid w:val="00AF2E9B"/>
    <w:rsid w:val="00AF63C5"/>
    <w:rsid w:val="00AF79D0"/>
    <w:rsid w:val="00B0131B"/>
    <w:rsid w:val="00B019CA"/>
    <w:rsid w:val="00B0343B"/>
    <w:rsid w:val="00B039AF"/>
    <w:rsid w:val="00B03E5E"/>
    <w:rsid w:val="00B03F48"/>
    <w:rsid w:val="00B04658"/>
    <w:rsid w:val="00B04A7C"/>
    <w:rsid w:val="00B0531F"/>
    <w:rsid w:val="00B0626D"/>
    <w:rsid w:val="00B062AB"/>
    <w:rsid w:val="00B10B81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534"/>
    <w:rsid w:val="00B3026B"/>
    <w:rsid w:val="00B3254B"/>
    <w:rsid w:val="00B32B98"/>
    <w:rsid w:val="00B32C83"/>
    <w:rsid w:val="00B3672F"/>
    <w:rsid w:val="00B37A3E"/>
    <w:rsid w:val="00B40687"/>
    <w:rsid w:val="00B40D7A"/>
    <w:rsid w:val="00B4225D"/>
    <w:rsid w:val="00B434B0"/>
    <w:rsid w:val="00B43D56"/>
    <w:rsid w:val="00B476CD"/>
    <w:rsid w:val="00B51FE4"/>
    <w:rsid w:val="00B52D8B"/>
    <w:rsid w:val="00B53096"/>
    <w:rsid w:val="00B546C4"/>
    <w:rsid w:val="00B552EF"/>
    <w:rsid w:val="00B5541A"/>
    <w:rsid w:val="00B55F9B"/>
    <w:rsid w:val="00B56EBF"/>
    <w:rsid w:val="00B602CD"/>
    <w:rsid w:val="00B60EC4"/>
    <w:rsid w:val="00B617D6"/>
    <w:rsid w:val="00B62F16"/>
    <w:rsid w:val="00B6476C"/>
    <w:rsid w:val="00B66DA1"/>
    <w:rsid w:val="00B6735C"/>
    <w:rsid w:val="00B726AE"/>
    <w:rsid w:val="00B72ACC"/>
    <w:rsid w:val="00B736C2"/>
    <w:rsid w:val="00B75A84"/>
    <w:rsid w:val="00B81DEF"/>
    <w:rsid w:val="00B82F1B"/>
    <w:rsid w:val="00B83916"/>
    <w:rsid w:val="00B83DFF"/>
    <w:rsid w:val="00B84BA6"/>
    <w:rsid w:val="00B8503A"/>
    <w:rsid w:val="00B867D4"/>
    <w:rsid w:val="00B90C54"/>
    <w:rsid w:val="00B90E9B"/>
    <w:rsid w:val="00B91320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5851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263"/>
    <w:rsid w:val="00BD0B27"/>
    <w:rsid w:val="00BD38BD"/>
    <w:rsid w:val="00BD7D64"/>
    <w:rsid w:val="00BE05AF"/>
    <w:rsid w:val="00BE174A"/>
    <w:rsid w:val="00BE194F"/>
    <w:rsid w:val="00BE1DA9"/>
    <w:rsid w:val="00BE2A59"/>
    <w:rsid w:val="00BE3B30"/>
    <w:rsid w:val="00BE5A13"/>
    <w:rsid w:val="00BE6A13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934"/>
    <w:rsid w:val="00C01CD5"/>
    <w:rsid w:val="00C03A93"/>
    <w:rsid w:val="00C05792"/>
    <w:rsid w:val="00C060BC"/>
    <w:rsid w:val="00C06131"/>
    <w:rsid w:val="00C066BC"/>
    <w:rsid w:val="00C06F68"/>
    <w:rsid w:val="00C07C21"/>
    <w:rsid w:val="00C07E78"/>
    <w:rsid w:val="00C11E5E"/>
    <w:rsid w:val="00C12837"/>
    <w:rsid w:val="00C14F84"/>
    <w:rsid w:val="00C154C8"/>
    <w:rsid w:val="00C1569C"/>
    <w:rsid w:val="00C159AF"/>
    <w:rsid w:val="00C165A1"/>
    <w:rsid w:val="00C1668F"/>
    <w:rsid w:val="00C1742D"/>
    <w:rsid w:val="00C20100"/>
    <w:rsid w:val="00C20B50"/>
    <w:rsid w:val="00C20F4E"/>
    <w:rsid w:val="00C21E0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B6F"/>
    <w:rsid w:val="00C36EDB"/>
    <w:rsid w:val="00C373E6"/>
    <w:rsid w:val="00C40614"/>
    <w:rsid w:val="00C41742"/>
    <w:rsid w:val="00C41B58"/>
    <w:rsid w:val="00C43F15"/>
    <w:rsid w:val="00C445BE"/>
    <w:rsid w:val="00C44E38"/>
    <w:rsid w:val="00C4548C"/>
    <w:rsid w:val="00C460DE"/>
    <w:rsid w:val="00C46510"/>
    <w:rsid w:val="00C50344"/>
    <w:rsid w:val="00C5274C"/>
    <w:rsid w:val="00C5363D"/>
    <w:rsid w:val="00C54293"/>
    <w:rsid w:val="00C57360"/>
    <w:rsid w:val="00C57AA7"/>
    <w:rsid w:val="00C57E7D"/>
    <w:rsid w:val="00C602AF"/>
    <w:rsid w:val="00C63397"/>
    <w:rsid w:val="00C67061"/>
    <w:rsid w:val="00C672C6"/>
    <w:rsid w:val="00C70273"/>
    <w:rsid w:val="00C71844"/>
    <w:rsid w:val="00C72048"/>
    <w:rsid w:val="00C72410"/>
    <w:rsid w:val="00C72E0B"/>
    <w:rsid w:val="00C7376F"/>
    <w:rsid w:val="00C74F3F"/>
    <w:rsid w:val="00C75C41"/>
    <w:rsid w:val="00C82BCB"/>
    <w:rsid w:val="00C82FB3"/>
    <w:rsid w:val="00C84622"/>
    <w:rsid w:val="00C84841"/>
    <w:rsid w:val="00C859B9"/>
    <w:rsid w:val="00C85E9D"/>
    <w:rsid w:val="00C87587"/>
    <w:rsid w:val="00C9043E"/>
    <w:rsid w:val="00C919E6"/>
    <w:rsid w:val="00C91D8E"/>
    <w:rsid w:val="00C922A3"/>
    <w:rsid w:val="00C92B2E"/>
    <w:rsid w:val="00C92BC4"/>
    <w:rsid w:val="00C95961"/>
    <w:rsid w:val="00CA05A6"/>
    <w:rsid w:val="00CA29F8"/>
    <w:rsid w:val="00CA332F"/>
    <w:rsid w:val="00CA563B"/>
    <w:rsid w:val="00CA5672"/>
    <w:rsid w:val="00CA5B38"/>
    <w:rsid w:val="00CA64E4"/>
    <w:rsid w:val="00CA730F"/>
    <w:rsid w:val="00CB00A4"/>
    <w:rsid w:val="00CB043F"/>
    <w:rsid w:val="00CB12B5"/>
    <w:rsid w:val="00CB32ED"/>
    <w:rsid w:val="00CB472C"/>
    <w:rsid w:val="00CB76A4"/>
    <w:rsid w:val="00CC0562"/>
    <w:rsid w:val="00CC0FB5"/>
    <w:rsid w:val="00CC52B9"/>
    <w:rsid w:val="00CC5335"/>
    <w:rsid w:val="00CC7F17"/>
    <w:rsid w:val="00CD1F3E"/>
    <w:rsid w:val="00CD510E"/>
    <w:rsid w:val="00CD5637"/>
    <w:rsid w:val="00CD5FCA"/>
    <w:rsid w:val="00CD7055"/>
    <w:rsid w:val="00CE31C9"/>
    <w:rsid w:val="00CE4471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2D03"/>
    <w:rsid w:val="00D13439"/>
    <w:rsid w:val="00D14977"/>
    <w:rsid w:val="00D14B03"/>
    <w:rsid w:val="00D157DD"/>
    <w:rsid w:val="00D173F3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D89"/>
    <w:rsid w:val="00D343B7"/>
    <w:rsid w:val="00D34627"/>
    <w:rsid w:val="00D3574A"/>
    <w:rsid w:val="00D36AE0"/>
    <w:rsid w:val="00D372D9"/>
    <w:rsid w:val="00D405FF"/>
    <w:rsid w:val="00D40CEF"/>
    <w:rsid w:val="00D41398"/>
    <w:rsid w:val="00D41603"/>
    <w:rsid w:val="00D416D7"/>
    <w:rsid w:val="00D43650"/>
    <w:rsid w:val="00D44FDB"/>
    <w:rsid w:val="00D46064"/>
    <w:rsid w:val="00D47B4E"/>
    <w:rsid w:val="00D507E6"/>
    <w:rsid w:val="00D546F0"/>
    <w:rsid w:val="00D54B37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506"/>
    <w:rsid w:val="00D67D46"/>
    <w:rsid w:val="00D705F1"/>
    <w:rsid w:val="00D70B2C"/>
    <w:rsid w:val="00D711C3"/>
    <w:rsid w:val="00D7209E"/>
    <w:rsid w:val="00D72DB1"/>
    <w:rsid w:val="00D7434C"/>
    <w:rsid w:val="00D747A4"/>
    <w:rsid w:val="00D747B7"/>
    <w:rsid w:val="00D7687D"/>
    <w:rsid w:val="00D76A65"/>
    <w:rsid w:val="00D805A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306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4B54"/>
    <w:rsid w:val="00DA23CF"/>
    <w:rsid w:val="00DA37A8"/>
    <w:rsid w:val="00DA3CE9"/>
    <w:rsid w:val="00DA58B2"/>
    <w:rsid w:val="00DA58E1"/>
    <w:rsid w:val="00DA649B"/>
    <w:rsid w:val="00DA7B74"/>
    <w:rsid w:val="00DB0811"/>
    <w:rsid w:val="00DB2748"/>
    <w:rsid w:val="00DB53C2"/>
    <w:rsid w:val="00DB7765"/>
    <w:rsid w:val="00DC1FBE"/>
    <w:rsid w:val="00DC2761"/>
    <w:rsid w:val="00DC2C3A"/>
    <w:rsid w:val="00DC300C"/>
    <w:rsid w:val="00DC33B4"/>
    <w:rsid w:val="00DC4CA1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60CA"/>
    <w:rsid w:val="00DD7BE0"/>
    <w:rsid w:val="00DD7EA6"/>
    <w:rsid w:val="00DE1774"/>
    <w:rsid w:val="00DE26CF"/>
    <w:rsid w:val="00DE2D12"/>
    <w:rsid w:val="00DE3D77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5B2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5AE"/>
    <w:rsid w:val="00E219D5"/>
    <w:rsid w:val="00E2309E"/>
    <w:rsid w:val="00E260FB"/>
    <w:rsid w:val="00E263D0"/>
    <w:rsid w:val="00E3083B"/>
    <w:rsid w:val="00E31C5E"/>
    <w:rsid w:val="00E31ED1"/>
    <w:rsid w:val="00E31F8F"/>
    <w:rsid w:val="00E32B18"/>
    <w:rsid w:val="00E330A8"/>
    <w:rsid w:val="00E335AF"/>
    <w:rsid w:val="00E3459F"/>
    <w:rsid w:val="00E36635"/>
    <w:rsid w:val="00E37736"/>
    <w:rsid w:val="00E40671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56752"/>
    <w:rsid w:val="00E609C5"/>
    <w:rsid w:val="00E62536"/>
    <w:rsid w:val="00E63113"/>
    <w:rsid w:val="00E65C68"/>
    <w:rsid w:val="00E66289"/>
    <w:rsid w:val="00E66978"/>
    <w:rsid w:val="00E66A56"/>
    <w:rsid w:val="00E670C2"/>
    <w:rsid w:val="00E70255"/>
    <w:rsid w:val="00E730BB"/>
    <w:rsid w:val="00E74316"/>
    <w:rsid w:val="00E7444B"/>
    <w:rsid w:val="00E75636"/>
    <w:rsid w:val="00E75EA5"/>
    <w:rsid w:val="00E77F74"/>
    <w:rsid w:val="00E80408"/>
    <w:rsid w:val="00E8074C"/>
    <w:rsid w:val="00E8157D"/>
    <w:rsid w:val="00E825B6"/>
    <w:rsid w:val="00E84541"/>
    <w:rsid w:val="00E84A3C"/>
    <w:rsid w:val="00E8559C"/>
    <w:rsid w:val="00E857B6"/>
    <w:rsid w:val="00E85A93"/>
    <w:rsid w:val="00E90FB9"/>
    <w:rsid w:val="00E9111D"/>
    <w:rsid w:val="00E91CFC"/>
    <w:rsid w:val="00E933ED"/>
    <w:rsid w:val="00E93620"/>
    <w:rsid w:val="00E937DC"/>
    <w:rsid w:val="00E954D9"/>
    <w:rsid w:val="00E95C32"/>
    <w:rsid w:val="00E96AD4"/>
    <w:rsid w:val="00E97254"/>
    <w:rsid w:val="00E9743A"/>
    <w:rsid w:val="00E974D5"/>
    <w:rsid w:val="00E976B1"/>
    <w:rsid w:val="00EA0975"/>
    <w:rsid w:val="00EA0AF8"/>
    <w:rsid w:val="00EA3042"/>
    <w:rsid w:val="00EA31D3"/>
    <w:rsid w:val="00EA3B42"/>
    <w:rsid w:val="00EA3C8B"/>
    <w:rsid w:val="00EA3D0C"/>
    <w:rsid w:val="00EA585B"/>
    <w:rsid w:val="00EA6498"/>
    <w:rsid w:val="00EA6654"/>
    <w:rsid w:val="00EA73FF"/>
    <w:rsid w:val="00EB12DC"/>
    <w:rsid w:val="00EB1D56"/>
    <w:rsid w:val="00EB2E31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D23AD"/>
    <w:rsid w:val="00ED276F"/>
    <w:rsid w:val="00ED330C"/>
    <w:rsid w:val="00ED38D3"/>
    <w:rsid w:val="00ED4D0A"/>
    <w:rsid w:val="00ED5A32"/>
    <w:rsid w:val="00ED6254"/>
    <w:rsid w:val="00ED68EE"/>
    <w:rsid w:val="00ED6C19"/>
    <w:rsid w:val="00EE2196"/>
    <w:rsid w:val="00EE2404"/>
    <w:rsid w:val="00EE2DF2"/>
    <w:rsid w:val="00EE30BB"/>
    <w:rsid w:val="00EE4626"/>
    <w:rsid w:val="00EE48F9"/>
    <w:rsid w:val="00EE51F2"/>
    <w:rsid w:val="00EE73CE"/>
    <w:rsid w:val="00EE7C55"/>
    <w:rsid w:val="00EF0B3B"/>
    <w:rsid w:val="00EF0C3D"/>
    <w:rsid w:val="00EF6554"/>
    <w:rsid w:val="00EF67DA"/>
    <w:rsid w:val="00F02593"/>
    <w:rsid w:val="00F03FF8"/>
    <w:rsid w:val="00F04521"/>
    <w:rsid w:val="00F04810"/>
    <w:rsid w:val="00F04A3F"/>
    <w:rsid w:val="00F064EA"/>
    <w:rsid w:val="00F06E9C"/>
    <w:rsid w:val="00F073BE"/>
    <w:rsid w:val="00F1087F"/>
    <w:rsid w:val="00F10D92"/>
    <w:rsid w:val="00F11616"/>
    <w:rsid w:val="00F11A16"/>
    <w:rsid w:val="00F1237A"/>
    <w:rsid w:val="00F12554"/>
    <w:rsid w:val="00F15E32"/>
    <w:rsid w:val="00F20933"/>
    <w:rsid w:val="00F211EE"/>
    <w:rsid w:val="00F21A7A"/>
    <w:rsid w:val="00F22DAE"/>
    <w:rsid w:val="00F22E0F"/>
    <w:rsid w:val="00F239B6"/>
    <w:rsid w:val="00F2439C"/>
    <w:rsid w:val="00F25788"/>
    <w:rsid w:val="00F301A4"/>
    <w:rsid w:val="00F30A7E"/>
    <w:rsid w:val="00F320DF"/>
    <w:rsid w:val="00F33F84"/>
    <w:rsid w:val="00F3414D"/>
    <w:rsid w:val="00F34D8C"/>
    <w:rsid w:val="00F35791"/>
    <w:rsid w:val="00F36970"/>
    <w:rsid w:val="00F37818"/>
    <w:rsid w:val="00F37910"/>
    <w:rsid w:val="00F4079D"/>
    <w:rsid w:val="00F41950"/>
    <w:rsid w:val="00F41C79"/>
    <w:rsid w:val="00F42053"/>
    <w:rsid w:val="00F42582"/>
    <w:rsid w:val="00F43E0A"/>
    <w:rsid w:val="00F448F4"/>
    <w:rsid w:val="00F45242"/>
    <w:rsid w:val="00F45C23"/>
    <w:rsid w:val="00F45FC0"/>
    <w:rsid w:val="00F462AA"/>
    <w:rsid w:val="00F46D70"/>
    <w:rsid w:val="00F47143"/>
    <w:rsid w:val="00F50371"/>
    <w:rsid w:val="00F50B11"/>
    <w:rsid w:val="00F5170C"/>
    <w:rsid w:val="00F530A9"/>
    <w:rsid w:val="00F533CF"/>
    <w:rsid w:val="00F53A66"/>
    <w:rsid w:val="00F53ACE"/>
    <w:rsid w:val="00F54CD2"/>
    <w:rsid w:val="00F55CCB"/>
    <w:rsid w:val="00F56732"/>
    <w:rsid w:val="00F57E70"/>
    <w:rsid w:val="00F60D1E"/>
    <w:rsid w:val="00F60D3E"/>
    <w:rsid w:val="00F62169"/>
    <w:rsid w:val="00F64E13"/>
    <w:rsid w:val="00F65914"/>
    <w:rsid w:val="00F65FCD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338E"/>
    <w:rsid w:val="00F84F0F"/>
    <w:rsid w:val="00F85AF1"/>
    <w:rsid w:val="00F85EC5"/>
    <w:rsid w:val="00F904B9"/>
    <w:rsid w:val="00F90AF0"/>
    <w:rsid w:val="00F90BA4"/>
    <w:rsid w:val="00F936A3"/>
    <w:rsid w:val="00F9467B"/>
    <w:rsid w:val="00F9564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3A73"/>
    <w:rsid w:val="00FA5CD5"/>
    <w:rsid w:val="00FA7295"/>
    <w:rsid w:val="00FA7E0C"/>
    <w:rsid w:val="00FB1848"/>
    <w:rsid w:val="00FB1B42"/>
    <w:rsid w:val="00FB3A49"/>
    <w:rsid w:val="00FB4062"/>
    <w:rsid w:val="00FB494A"/>
    <w:rsid w:val="00FB4FBC"/>
    <w:rsid w:val="00FB5073"/>
    <w:rsid w:val="00FC188E"/>
    <w:rsid w:val="00FC18B5"/>
    <w:rsid w:val="00FC2E70"/>
    <w:rsid w:val="00FC3250"/>
    <w:rsid w:val="00FC3AAC"/>
    <w:rsid w:val="00FC41DA"/>
    <w:rsid w:val="00FC5DD0"/>
    <w:rsid w:val="00FC5E37"/>
    <w:rsid w:val="00FC7574"/>
    <w:rsid w:val="00FC77D7"/>
    <w:rsid w:val="00FC7970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04EB"/>
    <w:rsid w:val="00FE3133"/>
    <w:rsid w:val="00FE5E39"/>
    <w:rsid w:val="00FE6E2F"/>
    <w:rsid w:val="00FE71DC"/>
    <w:rsid w:val="00FE74C3"/>
    <w:rsid w:val="00FE74CD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FC5DD0"/>
    <w:pPr>
      <w:keepNext/>
      <w:numPr>
        <w:numId w:val="30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FC5DD0"/>
    <w:pPr>
      <w:keepNext/>
      <w:keepLines/>
      <w:numPr>
        <w:ilvl w:val="1"/>
        <w:numId w:val="30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9D4127"/>
    <w:pPr>
      <w:keepNext/>
      <w:keepLines/>
      <w:numPr>
        <w:ilvl w:val="2"/>
        <w:numId w:val="30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9D4127"/>
    <w:pPr>
      <w:keepNext/>
      <w:keepLines/>
      <w:numPr>
        <w:ilvl w:val="3"/>
        <w:numId w:val="30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9D4127"/>
    <w:pPr>
      <w:keepNext/>
      <w:keepLines/>
      <w:numPr>
        <w:ilvl w:val="4"/>
        <w:numId w:val="30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30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31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41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52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60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70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254FAD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254FAD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254FAD"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254FAD"/>
    <w:rPr>
      <w:rFonts w:ascii="Huawei Sans" w:eastAsia="方正兰亭黑简体" w:hAnsi="Huawei Sans" w:cs="Courier New"/>
      <w:sz w:val="18"/>
      <w:szCs w:val="18"/>
      <w:lang w:eastAsia="en-US"/>
    </w:rPr>
  </w:style>
  <w:style w:type="paragraph" w:customStyle="1" w:styleId="30">
    <w:name w:val="3.步骤"/>
    <w:basedOn w:val="a2"/>
    <w:link w:val="3f1"/>
    <w:autoRedefine/>
    <w:qFormat/>
    <w:rsid w:val="00254FAD"/>
    <w:pPr>
      <w:numPr>
        <w:ilvl w:val="5"/>
        <w:numId w:val="7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a">
    <w:name w:val="4.任务"/>
    <w:basedOn w:val="ItemList"/>
    <w:link w:val="4b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FC5DD0"/>
    <w:pPr>
      <w:autoSpaceDE w:val="0"/>
      <w:autoSpaceDN w:val="0"/>
    </w:pPr>
    <w:rPr>
      <w:rFonts w:ascii="Huawei Sans" w:eastAsia="方正兰亭黑简体" w:hAnsi="Huawei Sans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FC5DD0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C5DD0"/>
  </w:style>
  <w:style w:type="paragraph" w:customStyle="1" w:styleId="74">
    <w:name w:val="7.简介标题"/>
    <w:basedOn w:val="a2"/>
    <w:link w:val="75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C5DD0"/>
    <w:rPr>
      <w:noProof/>
    </w:rPr>
  </w:style>
  <w:style w:type="character" w:customStyle="1" w:styleId="2Char">
    <w:name w:val="标题 2 Char"/>
    <w:aliases w:val="ALT+2 Char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254FAD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FC5DD0"/>
    <w:pPr>
      <w:keepNext/>
      <w:numPr>
        <w:ilvl w:val="8"/>
        <w:numId w:val="7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FC5DD0"/>
    <w:pPr>
      <w:keepNext/>
      <w:numPr>
        <w:ilvl w:val="7"/>
        <w:numId w:val="7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table" w:customStyle="1" w:styleId="V10">
    <w:name w:val="实验手册V1.0专用"/>
    <w:basedOn w:val="a4"/>
    <w:uiPriority w:val="99"/>
    <w:rsid w:val="008A3AA7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2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http://www.huaweicloud.com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customXml" Target="../customXml/item4.xml"/><Relationship Id="rId15" Type="http://schemas.openxmlformats.org/officeDocument/2006/relationships/hyperlink" Target="https://winscp.net/eng/index.php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://cs.fit.edu/~mmahoney/compression/enwik8.zip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header" Target="head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s://hcia.obs.cn-north-4.myhuaweicloud.com/v1.5/putty.exe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B6479F-CFEF-4A48-8F21-2D4CF6C8B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2078</TotalTime>
  <Pages>34</Pages>
  <Words>4356</Words>
  <Characters>24835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29133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Chenhui (Joyce)</cp:lastModifiedBy>
  <cp:revision>307</cp:revision>
  <cp:lastPrinted>2016-11-21T02:33:00Z</cp:lastPrinted>
  <dcterms:created xsi:type="dcterms:W3CDTF">2018-07-11T01:34:00Z</dcterms:created>
  <dcterms:modified xsi:type="dcterms:W3CDTF">2020-08-21T11:43:00Z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(3)TaAccSnUhmr4SXB/KFFjsODnP9rVlPvOZgzYEd0Hs6+NQgHxJ9AkCRIxlCysZKCeCSV4+etp
HXdKLQ6BQuT3X/Juipx4vdBHw+cbayZ+opA8l95I98IyVOHnYuGDE/8DeURFMsLcsWfu27HI
Fzu2BvLn9iNUX9EUW/8qBy3CAdPCuvVSMMNerBFqDWitT99BnKxkkNDDXOK5D2/uS3+4XcDN
BU3OCaZvZgKyl9yMfJ</vt:lpwstr>
  </property>
  <property fmtid="{D5CDD505-2E9C-101B-9397-08002B2CF9AE}" pid="15" name="_2015_ms_pID_7253431">
    <vt:lpwstr>rrdLrlASB7vIuAJjUJtMlvMX7mO4wHzUDzuy6Onnv2xYVd9lEevHPM
f0PrAo3cJucNG6YQxmNVn1dk8/BYWBU8nS+R5wFnmfbqyQ1pSHjRnjqs2gpdX6VwRi+KYzuo
VI+BdKyKKF3ILuADJA/9+s9Y61i3X9jEJbEimDP4uCRjfgJSA8VdipFa7w2njVriF1b4SHCJ
5Lwu/Up88OQYbVjsIaxznwdHKmaORUF3NpC9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5g==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1597980942</vt:lpwstr>
  </property>
</Properties>
</file>